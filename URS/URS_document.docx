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7168E8" w:rsidRPr="00423915" w14:paraId="220F1F52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E9E1818" w14:textId="6896095C" w:rsidR="00B0688D" w:rsidRPr="00423915" w:rsidRDefault="00B0688D" w:rsidP="007057F4">
            <w:pPr>
              <w:rPr>
                <w:rFonts w:ascii="Arial Nova Light" w:eastAsia="Malgun Gothic" w:hAnsi="Arial Nova Light"/>
              </w:rPr>
            </w:pP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B0688D" w:rsidRPr="00423915" w14:paraId="34977E8D" w14:textId="77777777" w:rsidTr="00B0688D">
        <w:trPr>
          <w:trHeight w:val="2043"/>
        </w:trPr>
        <w:tc>
          <w:tcPr>
            <w:tcW w:w="4572" w:type="dxa"/>
          </w:tcPr>
          <w:p w14:paraId="39315505" w14:textId="0A1F2361" w:rsidR="00B0688D" w:rsidRPr="00423915" w:rsidRDefault="00B0688D" w:rsidP="007057F4">
            <w:pPr>
              <w:rPr>
                <w:rFonts w:ascii="Arial Nova Light" w:eastAsia="Malgun Gothic" w:hAnsi="Arial Nova Light"/>
              </w:rPr>
            </w:pPr>
          </w:p>
        </w:tc>
      </w:tr>
    </w:tbl>
    <w:p w14:paraId="4404C90B" w14:textId="2C828871" w:rsidR="008A3C95" w:rsidRPr="00423915" w:rsidRDefault="00806936" w:rsidP="007057F4">
      <w:pPr>
        <w:rPr>
          <w:rFonts w:ascii="Arial Nova Light" w:eastAsia="Malgun Gothic" w:hAnsi="Arial Nova Light"/>
        </w:rPr>
      </w:pPr>
      <w:r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67968" behindDoc="0" locked="0" layoutInCell="1" allowOverlap="1" wp14:anchorId="0166931E" wp14:editId="0A2A0C1B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2740479" cy="1592580"/>
            <wp:effectExtent l="0" t="0" r="3175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79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179AD" w14:textId="45C98A96" w:rsidR="008A3C95" w:rsidRPr="00423915" w:rsidRDefault="00D73043" w:rsidP="007057F4">
      <w:pPr>
        <w:rPr>
          <w:rFonts w:ascii="Arial Nova Light" w:eastAsia="Malgun Gothic" w:hAnsi="Arial Nova Light"/>
        </w:rPr>
      </w:pPr>
      <w:bookmarkStart w:id="0" w:name="_Hlk32430943"/>
      <w:bookmarkEnd w:id="0"/>
      <w:r w:rsidRPr="00423915">
        <w:rPr>
          <w:rFonts w:ascii="Arial Nova Light" w:eastAsia="Malgun Gothic" w:hAnsi="Arial Nova Light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7FE0AAD" wp14:editId="554BB1B3">
                <wp:simplePos x="0" y="0"/>
                <wp:positionH relativeFrom="margin">
                  <wp:align>center</wp:align>
                </wp:positionH>
                <wp:positionV relativeFrom="paragraph">
                  <wp:posOffset>6265545</wp:posOffset>
                </wp:positionV>
                <wp:extent cx="7124700" cy="25527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700" cy="255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6E0E2" w14:textId="2828773C" w:rsidR="00A83324" w:rsidRPr="00710E3D" w:rsidRDefault="00A83324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  <w:bookmarkStart w:id="1" w:name="_Hlk32430934"/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Date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21-February-2020</w:t>
                            </w:r>
                          </w:p>
                          <w:p w14:paraId="3372F497" w14:textId="1A3DC373" w:rsidR="00A83324" w:rsidRPr="00710E3D" w:rsidRDefault="00A83324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Location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Fontys, Eindhoven</w:t>
                            </w:r>
                          </w:p>
                          <w:p w14:paraId="3DBBA2F9" w14:textId="6161E769" w:rsidR="00EF065A" w:rsidRDefault="00A83324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Tutor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Qin Q. Zhao</w:t>
                            </w:r>
                          </w:p>
                          <w:p w14:paraId="28192B71" w14:textId="77777777" w:rsidR="00D73043" w:rsidRDefault="00D73043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46469E2E" w14:textId="4A1BD076" w:rsidR="00806936" w:rsidRPr="00710E3D" w:rsidRDefault="00806936" w:rsidP="00806936">
                            <w:pPr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Louis Kareem Cocks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(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b w:val="0"/>
                                <w:bCs/>
                                <w:color w:val="181818" w:themeColor="background2" w:themeShade="1A"/>
                              </w:rPr>
                              <w:t>Project Leader &amp; Developer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 xml:space="preserve">)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S.N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3954358</w:t>
                            </w:r>
                          </w:p>
                          <w:p w14:paraId="1E2F13FE" w14:textId="7775DCDD" w:rsidR="00806936" w:rsidRPr="00710E3D" w:rsidRDefault="00806936" w:rsidP="00806936">
                            <w:pPr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Jose Navarrete </w:t>
                            </w:r>
                            <w:proofErr w:type="spellStart"/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Carbonell</w:t>
                            </w:r>
                            <w:proofErr w:type="spellEnd"/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(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b w:val="0"/>
                                <w:bCs/>
                                <w:color w:val="181818" w:themeColor="background2" w:themeShade="1A"/>
                              </w:rPr>
                              <w:t>Developer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)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S.N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3917533</w:t>
                            </w:r>
                          </w:p>
                          <w:bookmarkEnd w:id="1"/>
                          <w:p w14:paraId="2D1CD9FE" w14:textId="29519740" w:rsidR="00D73043" w:rsidRDefault="00D73043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3A243769" w14:textId="1A6E83B9" w:rsidR="00966025" w:rsidRDefault="00966025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1CC01C1D" w14:textId="77777777" w:rsidR="00966025" w:rsidRDefault="00966025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0194FCA8" w14:textId="4C44381E" w:rsidR="00D73043" w:rsidRPr="00D73043" w:rsidRDefault="00D73043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</w:pPr>
                            <w:r w:rsidRPr="00D73043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  <w:t xml:space="preserve">Document version: </w:t>
                            </w:r>
                            <w:r w:rsidR="00171ED3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E0AAD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0;margin-top:493.35pt;width:561pt;height:201pt;z-index:25166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" filled="f" stroked="f" strokeweight=".5pt">
                <v:textbox>
                  <w:txbxContent>
                    <w:p w14:paraId="7AD6E0E2" w14:textId="2828773C" w:rsidR="00A83324" w:rsidRPr="00710E3D" w:rsidRDefault="00A83324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  <w:bookmarkStart w:id="2" w:name="_Hlk32430934"/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Date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21-February-2020</w:t>
                      </w:r>
                    </w:p>
                    <w:p w14:paraId="3372F497" w14:textId="1A3DC373" w:rsidR="00A83324" w:rsidRPr="00710E3D" w:rsidRDefault="00A83324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Location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Fontys, Eindhoven</w:t>
                      </w:r>
                    </w:p>
                    <w:p w14:paraId="3DBBA2F9" w14:textId="6161E769" w:rsidR="00EF065A" w:rsidRDefault="00A83324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Tutor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Qin Q. Zhao</w:t>
                      </w:r>
                    </w:p>
                    <w:p w14:paraId="28192B71" w14:textId="77777777" w:rsidR="00D73043" w:rsidRDefault="00D73043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46469E2E" w14:textId="4A1BD076" w:rsidR="00806936" w:rsidRPr="00710E3D" w:rsidRDefault="00806936" w:rsidP="00806936">
                      <w:pPr>
                        <w:rPr>
                          <w:rFonts w:ascii="Arial Nova Light" w:eastAsia="Malgun Gothic" w:hAnsi="Arial Nova Light"/>
                          <w:color w:val="auto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Louis Kareem Cocks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(</w:t>
                      </w:r>
                      <w:r w:rsidRPr="00710E3D">
                        <w:rPr>
                          <w:rFonts w:ascii="Arial Nova Light" w:eastAsia="Malgun Gothic" w:hAnsi="Arial Nova Light"/>
                          <w:b w:val="0"/>
                          <w:bCs/>
                          <w:color w:val="181818" w:themeColor="background2" w:themeShade="1A"/>
                        </w:rPr>
                        <w:t>Project Leader &amp; Developer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 xml:space="preserve">)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S.N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3954358</w:t>
                      </w:r>
                    </w:p>
                    <w:p w14:paraId="1E2F13FE" w14:textId="7775DCDD" w:rsidR="00806936" w:rsidRPr="00710E3D" w:rsidRDefault="00806936" w:rsidP="00806936">
                      <w:pPr>
                        <w:rPr>
                          <w:rFonts w:ascii="Arial Nova Light" w:eastAsia="Malgun Gothic" w:hAnsi="Arial Nova Light"/>
                          <w:color w:val="auto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Jose Navarrete </w:t>
                      </w:r>
                      <w:proofErr w:type="spellStart"/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Carbonell</w:t>
                      </w:r>
                      <w:proofErr w:type="spellEnd"/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(</w:t>
                      </w:r>
                      <w:r w:rsidRPr="00710E3D">
                        <w:rPr>
                          <w:rFonts w:ascii="Arial Nova Light" w:eastAsia="Malgun Gothic" w:hAnsi="Arial Nova Light"/>
                          <w:b w:val="0"/>
                          <w:bCs/>
                          <w:color w:val="181818" w:themeColor="background2" w:themeShade="1A"/>
                        </w:rPr>
                        <w:t>Developer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)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S.N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3917533</w:t>
                      </w:r>
                    </w:p>
                    <w:bookmarkEnd w:id="2"/>
                    <w:p w14:paraId="2D1CD9FE" w14:textId="29519740" w:rsidR="00D73043" w:rsidRDefault="00D73043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3A243769" w14:textId="1A6E83B9" w:rsidR="00966025" w:rsidRDefault="00966025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1CC01C1D" w14:textId="77777777" w:rsidR="00966025" w:rsidRDefault="00966025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0194FCA8" w14:textId="4C44381E" w:rsidR="00D73043" w:rsidRPr="00D73043" w:rsidRDefault="00D73043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</w:pPr>
                      <w:r w:rsidRPr="00D73043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  <w:t xml:space="preserve">Document version: </w:t>
                      </w:r>
                      <w:r w:rsidR="00171ED3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12D4" w:rsidRPr="00423915">
        <w:rPr>
          <w:rFonts w:ascii="Arial Nova Light" w:eastAsia="Malgun Gothic" w:hAnsi="Arial Nova Light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C124A41" wp14:editId="6C3C2F8B">
                <wp:simplePos x="0" y="0"/>
                <wp:positionH relativeFrom="column">
                  <wp:posOffset>-101600</wp:posOffset>
                </wp:positionH>
                <wp:positionV relativeFrom="paragraph">
                  <wp:posOffset>1629410</wp:posOffset>
                </wp:positionV>
                <wp:extent cx="5204460" cy="2421255"/>
                <wp:effectExtent l="0" t="0" r="0" b="0"/>
                <wp:wrapThrough wrapText="bothSides">
                  <wp:wrapPolygon edited="0">
                    <wp:start x="237" y="0"/>
                    <wp:lineTo x="237" y="21413"/>
                    <wp:lineTo x="21347" y="21413"/>
                    <wp:lineTo x="21347" y="0"/>
                    <wp:lineTo x="237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4460" cy="2421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D55BE" w14:textId="533E1260" w:rsidR="00806936" w:rsidRPr="009D12D4" w:rsidRDefault="00A83324" w:rsidP="00806936">
                            <w:pPr>
                              <w:pStyle w:val="Title"/>
                              <w:rPr>
                                <w:rFonts w:ascii="Arial Nova Light" w:hAnsi="Arial Nova Light"/>
                                <w:color w:val="auto"/>
                              </w:rPr>
                            </w:pPr>
                            <w:r w:rsidRPr="009D12D4">
                              <w:rPr>
                                <w:rFonts w:ascii="Arial Nova Light" w:hAnsi="Arial Nova Light"/>
                                <w:color w:val="auto"/>
                              </w:rPr>
                              <w:t>User Requirements Specifications</w:t>
                            </w:r>
                          </w:p>
                          <w:p w14:paraId="3F591BC9" w14:textId="4FA0FB94" w:rsidR="00806936" w:rsidRPr="009D12D4" w:rsidRDefault="00806936" w:rsidP="00806936">
                            <w:pPr>
                              <w:pStyle w:val="Title"/>
                              <w:rPr>
                                <w:rFonts w:ascii="Arial Nova Light" w:hAnsi="Arial Nova Light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9D12D4">
                              <w:rPr>
                                <w:rFonts w:ascii="Arial Nova Light" w:hAnsi="Arial Nova Light"/>
                                <w:color w:val="auto"/>
                                <w:sz w:val="28"/>
                                <w:szCs w:val="28"/>
                              </w:rPr>
                              <w:t>By Atomic Peanuts 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24A41" id="Text Box 8" o:spid="_x0000_s1027" type="#_x0000_t202" style="position:absolute;margin-left:-8pt;margin-top:128.3pt;width:409.8pt;height:190.6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" filled="f" stroked="f" strokeweight=".5pt">
                <v:textbox>
                  <w:txbxContent>
                    <w:p w14:paraId="51ED55BE" w14:textId="533E1260" w:rsidR="00806936" w:rsidRPr="009D12D4" w:rsidRDefault="00A83324" w:rsidP="00806936">
                      <w:pPr>
                        <w:pStyle w:val="Title"/>
                        <w:rPr>
                          <w:rFonts w:ascii="Arial Nova Light" w:hAnsi="Arial Nova Light"/>
                          <w:color w:val="auto"/>
                        </w:rPr>
                      </w:pPr>
                      <w:r w:rsidRPr="009D12D4">
                        <w:rPr>
                          <w:rFonts w:ascii="Arial Nova Light" w:hAnsi="Arial Nova Light"/>
                          <w:color w:val="auto"/>
                        </w:rPr>
                        <w:t>User Requirements Specifications</w:t>
                      </w:r>
                    </w:p>
                    <w:p w14:paraId="3F591BC9" w14:textId="4FA0FB94" w:rsidR="00806936" w:rsidRPr="009D12D4" w:rsidRDefault="00806936" w:rsidP="00806936">
                      <w:pPr>
                        <w:pStyle w:val="Title"/>
                        <w:rPr>
                          <w:rFonts w:ascii="Arial Nova Light" w:hAnsi="Arial Nova Light"/>
                          <w:color w:val="auto"/>
                          <w:sz w:val="28"/>
                          <w:szCs w:val="28"/>
                        </w:rPr>
                      </w:pPr>
                      <w:r w:rsidRPr="009D12D4">
                        <w:rPr>
                          <w:rFonts w:ascii="Arial Nova Light" w:hAnsi="Arial Nova Light"/>
                          <w:color w:val="auto"/>
                          <w:sz w:val="28"/>
                          <w:szCs w:val="28"/>
                        </w:rPr>
                        <w:t>By Atomic Peanuts ©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59776" behindDoc="1" locked="0" layoutInCell="1" allowOverlap="1" wp14:anchorId="2E347575" wp14:editId="17CDE89A">
            <wp:simplePos x="0" y="0"/>
            <wp:positionH relativeFrom="column">
              <wp:posOffset>205740</wp:posOffset>
            </wp:positionH>
            <wp:positionV relativeFrom="paragraph">
              <wp:posOffset>3034665</wp:posOffset>
            </wp:positionV>
            <wp:extent cx="2109470" cy="2446020"/>
            <wp:effectExtent l="0" t="0" r="5080" b="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41344" behindDoc="1" locked="0" layoutInCell="1" allowOverlap="1" wp14:anchorId="40862394" wp14:editId="736B30C7">
            <wp:simplePos x="0" y="0"/>
            <wp:positionH relativeFrom="column">
              <wp:posOffset>510540</wp:posOffset>
            </wp:positionH>
            <wp:positionV relativeFrom="paragraph">
              <wp:posOffset>3034665</wp:posOffset>
            </wp:positionV>
            <wp:extent cx="6518275" cy="2445885"/>
            <wp:effectExtent l="0" t="0" r="0" b="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4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945" cy="2449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48512" behindDoc="1" locked="0" layoutInCell="1" allowOverlap="1" wp14:anchorId="761068FF" wp14:editId="0EC1FEFE">
            <wp:simplePos x="0" y="0"/>
            <wp:positionH relativeFrom="column">
              <wp:posOffset>3375660</wp:posOffset>
            </wp:positionH>
            <wp:positionV relativeFrom="paragraph">
              <wp:posOffset>1449706</wp:posOffset>
            </wp:positionV>
            <wp:extent cx="2273845" cy="2712720"/>
            <wp:effectExtent l="0" t="0" r="0" b="0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53" cy="2740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30080" behindDoc="1" locked="0" layoutInCell="1" allowOverlap="1" wp14:anchorId="7F16489B" wp14:editId="14EC6882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 w:rsidRPr="00423915">
        <w:rPr>
          <w:rFonts w:ascii="Arial Nova Light" w:eastAsia="Malgun Gothic" w:hAnsi="Arial Nova Light"/>
        </w:rPr>
        <w:br w:type="page"/>
      </w:r>
    </w:p>
    <w:p w14:paraId="4C421C7F" w14:textId="6FDEB55E" w:rsidR="004968B5" w:rsidRPr="00423915" w:rsidRDefault="004968B5" w:rsidP="004968B5">
      <w:pPr>
        <w:pStyle w:val="TOCHeading"/>
        <w:framePr w:wrap="around"/>
        <w:rPr>
          <w:rFonts w:ascii="Arial Nova Light" w:eastAsia="Malgun Gothic" w:hAnsi="Arial Nova Light"/>
          <w:color w:val="auto"/>
        </w:rPr>
      </w:pPr>
      <w:r w:rsidRPr="00423915">
        <w:rPr>
          <w:rFonts w:ascii="Arial Nova Light" w:eastAsia="Malgun Gothic" w:hAnsi="Arial Nova Light"/>
          <w:color w:val="auto"/>
        </w:rPr>
        <w:lastRenderedPageBreak/>
        <w:t>Table of Contents</w:t>
      </w:r>
    </w:p>
    <w:p w14:paraId="2B608AE4" w14:textId="5B33B3C2" w:rsidR="007E52CD" w:rsidRPr="007E52CD" w:rsidRDefault="004968B5">
      <w:pPr>
        <w:pStyle w:val="TOC1"/>
        <w:rPr>
          <w:b w:val="0"/>
          <w:noProof/>
          <w:color w:val="auto"/>
          <w:szCs w:val="28"/>
        </w:rPr>
      </w:pP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fldChar w:fldCharType="begin"/>
      </w: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instrText xml:space="preserve"> TOC \o "1-3" \h \z \u </w:instrText>
      </w: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fldChar w:fldCharType="separate"/>
      </w:r>
      <w:hyperlink w:anchor="_Toc40441640" w:history="1">
        <w:r w:rsidR="007E52CD" w:rsidRPr="007E52CD">
          <w:rPr>
            <w:rStyle w:val="Hyperlink"/>
            <w:noProof/>
            <w:szCs w:val="28"/>
          </w:rPr>
          <w:t>Agreements with client</w:t>
        </w:r>
        <w:r w:rsidR="007E52CD" w:rsidRPr="007E52CD">
          <w:rPr>
            <w:noProof/>
            <w:webHidden/>
            <w:szCs w:val="28"/>
          </w:rPr>
          <w:tab/>
        </w:r>
        <w:r w:rsidR="007E52CD" w:rsidRPr="007E52CD">
          <w:rPr>
            <w:noProof/>
            <w:webHidden/>
            <w:szCs w:val="28"/>
          </w:rPr>
          <w:fldChar w:fldCharType="begin"/>
        </w:r>
        <w:r w:rsidR="007E52CD" w:rsidRPr="007E52CD">
          <w:rPr>
            <w:noProof/>
            <w:webHidden/>
            <w:szCs w:val="28"/>
          </w:rPr>
          <w:instrText xml:space="preserve"> PAGEREF _Toc40441640 \h </w:instrText>
        </w:r>
        <w:r w:rsidR="007E52CD" w:rsidRPr="007E52CD">
          <w:rPr>
            <w:noProof/>
            <w:webHidden/>
            <w:szCs w:val="28"/>
          </w:rPr>
        </w:r>
        <w:r w:rsidR="007E52CD"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</w:t>
        </w:r>
        <w:r w:rsidR="007E52CD" w:rsidRPr="007E52CD">
          <w:rPr>
            <w:noProof/>
            <w:webHidden/>
            <w:szCs w:val="28"/>
          </w:rPr>
          <w:fldChar w:fldCharType="end"/>
        </w:r>
      </w:hyperlink>
    </w:p>
    <w:p w14:paraId="31BD2638" w14:textId="01A972EA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1" w:history="1">
        <w:r w:rsidRPr="007E52CD">
          <w:rPr>
            <w:rStyle w:val="Hyperlink"/>
            <w:noProof/>
            <w:szCs w:val="28"/>
          </w:rPr>
          <w:t>HR-Functional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_Toc40441641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3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40700092" w14:textId="06984A4E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2" w:history="1">
        <w:r w:rsidRPr="007E52CD">
          <w:rPr>
            <w:rStyle w:val="Hyperlink"/>
            <w:noProof/>
            <w:szCs w:val="28"/>
          </w:rPr>
          <w:t>Requirements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_Toc40441642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3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23D2ACCB" w14:textId="616FEAF1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3" w:history="1">
        <w:r w:rsidRPr="007E52CD">
          <w:rPr>
            <w:rStyle w:val="Hyperlink"/>
            <w:noProof/>
            <w:szCs w:val="28"/>
          </w:rPr>
          <w:t>HR Use Cases (1-2)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_Toc40441643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4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643BB3B9" w14:textId="7BFE8BA5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4" w:history="1">
        <w:r w:rsidRPr="007E52CD">
          <w:rPr>
            <w:rStyle w:val="Hyperlink"/>
            <w:noProof/>
            <w:szCs w:val="28"/>
          </w:rPr>
          <w:t>HR Use Cases (3-5)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_Toc40441644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5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616AA116" w14:textId="0DEE516A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5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HR Use Cases (6-8)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_Toc40441645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6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52B2C3E0" w14:textId="06A56C4E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6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HR Use Cases (9-13)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_Toc40441646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7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2F113E05" w14:textId="7E40C144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7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HR Use Cases (14-16)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_Toc40441647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8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438510E5" w14:textId="5130591D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8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(Login &amp; Employee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_Toc40441648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9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62E5FB2E" w14:textId="5898FB35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49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(Employee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_Toc40441649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10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2BE1F352" w14:textId="4D09E974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0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(Administration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_Toc40441650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11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164061F0" w14:textId="15D11977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1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(Administration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_Toc40441651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12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3EFA032A" w14:textId="23E607E1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2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(Administration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_Toc40441652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13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08DBC13A" w14:textId="1B86230D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4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(Administration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_Toc40441654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14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71908C55" w14:textId="5E3BB34D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5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(Administration System HR-App)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_Toc40441655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15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516496E8" w14:textId="2F5BB841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6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Functional Requirements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_Toc40441656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16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1AFE3034" w14:textId="75ECBC9C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7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(1-3)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_Toc40441657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17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248C0047" w14:textId="7D797454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8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(4-5)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_Toc40441658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18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29F35EEA" w14:textId="797EA4C2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59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(6-7)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_Toc40441659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19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788CF68B" w14:textId="77F74F05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0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(8-9)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_Toc40441660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20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52DB33E5" w14:textId="312BF737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1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(10-11)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_Toc40441661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21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3E62CCB5" w14:textId="6E19A8B5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2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Stock Use Cases (12-13)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_Toc40441662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22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6F540089" w14:textId="26808B4A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3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(Admin-Stock 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_Toc40441663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23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04A57E3C" w14:textId="556BD05F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4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(Admin-Stock 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_Toc40441664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24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5BE87E04" w14:textId="556E2538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5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(Admin-Stock 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_Toc40441665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25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01373E77" w14:textId="1769DFA8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6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(Admin-Stock 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_Toc40441666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26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3F641AFF" w14:textId="0510B674" w:rsidR="007E52CD" w:rsidRPr="007E52CD" w:rsidRDefault="007E52CD">
      <w:pPr>
        <w:pStyle w:val="TOC1"/>
        <w:rPr>
          <w:b w:val="0"/>
          <w:noProof/>
          <w:color w:val="auto"/>
          <w:szCs w:val="28"/>
        </w:rPr>
      </w:pPr>
      <w:hyperlink w:anchor="_Toc40441667" w:history="1">
        <w:r w:rsidRPr="007E52CD">
          <w:rPr>
            <w:rStyle w:val="Hyperlink"/>
            <w:rFonts w:asciiTheme="majorHAnsi" w:eastAsiaTheme="majorEastAsia" w:hAnsiTheme="majorHAnsi" w:cstheme="majorBidi"/>
            <w:bCs/>
            <w:noProof/>
            <w:szCs w:val="28"/>
          </w:rPr>
          <w:t>GUI (Admin-Stock App)</w:t>
        </w:r>
        <w:r w:rsidRPr="007E52CD">
          <w:rPr>
            <w:noProof/>
            <w:webHidden/>
            <w:szCs w:val="28"/>
          </w:rPr>
          <w:tab/>
        </w:r>
        <w:r w:rsidRPr="007E52CD">
          <w:rPr>
            <w:noProof/>
            <w:webHidden/>
            <w:szCs w:val="28"/>
          </w:rPr>
          <w:fldChar w:fldCharType="begin"/>
        </w:r>
        <w:r w:rsidRPr="007E52CD">
          <w:rPr>
            <w:noProof/>
            <w:webHidden/>
            <w:szCs w:val="28"/>
          </w:rPr>
          <w:instrText xml:space="preserve"> PAGEREF _Toc40441667 \h </w:instrText>
        </w:r>
        <w:r w:rsidRPr="007E52CD">
          <w:rPr>
            <w:noProof/>
            <w:webHidden/>
            <w:szCs w:val="28"/>
          </w:rPr>
        </w:r>
        <w:r w:rsidRPr="007E52CD">
          <w:rPr>
            <w:noProof/>
            <w:webHidden/>
            <w:szCs w:val="28"/>
          </w:rPr>
          <w:fldChar w:fldCharType="separate"/>
        </w:r>
        <w:r w:rsidR="00A96CFE">
          <w:rPr>
            <w:noProof/>
            <w:webHidden/>
            <w:szCs w:val="28"/>
          </w:rPr>
          <w:t>27</w:t>
        </w:r>
        <w:r w:rsidRPr="007E52CD">
          <w:rPr>
            <w:noProof/>
            <w:webHidden/>
            <w:szCs w:val="28"/>
          </w:rPr>
          <w:fldChar w:fldCharType="end"/>
        </w:r>
      </w:hyperlink>
    </w:p>
    <w:p w14:paraId="42DCA518" w14:textId="7E6C7237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  <w:r w:rsidRPr="007E52CD">
        <w:rPr>
          <w:rFonts w:ascii="Arial Nova Light" w:eastAsia="Malgun Gothic" w:hAnsi="Arial Nova Light" w:cstheme="minorHAnsi"/>
          <w:b w:val="0"/>
          <w:bCs/>
          <w:noProof/>
          <w:color w:val="FF0000"/>
          <w:szCs w:val="28"/>
        </w:rPr>
        <w:fldChar w:fldCharType="end"/>
      </w:r>
    </w:p>
    <w:p w14:paraId="25B6728C" w14:textId="248E18E9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b w:val="0"/>
          <w:bCs w:val="0"/>
          <w:color w:val="FF0000"/>
        </w:rPr>
      </w:pPr>
    </w:p>
    <w:p w14:paraId="63551CC1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533D0548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67008DF2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1B52613F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426969AE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23AEAD5A" w14:textId="77777777" w:rsidR="00423915" w:rsidRDefault="00423915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45D0F15" w14:textId="77777777" w:rsidR="007E52CD" w:rsidRDefault="007E52CD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E78B084" w14:textId="00785B8E" w:rsidR="002F7418" w:rsidRDefault="007168E8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Some of the agreements we have with our client is that we are going to deliver a desktop application</w:t>
      </w:r>
      <w:r w:rsidR="007B56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by the 27</w:t>
      </w:r>
      <w:r w:rsidR="00BF497D" w:rsidRP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  <w:t>th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of March</w:t>
      </w:r>
      <w:r w:rsidR="00F7203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, that will be</w:t>
      </w:r>
      <w:r w:rsidR="007B56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used by 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the H</w:t>
      </w:r>
      <w:r w:rsidR="007B2D7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uman 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R</w:t>
      </w:r>
      <w:r w:rsidR="007B2D7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esource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managers and employers of Media Bazaar.</w:t>
      </w:r>
      <w:r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C7493B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</w:t>
      </w:r>
      <w:r w:rsidR="00135BA0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he managers will have complete control of the application</w:t>
      </w:r>
      <w:r w:rsidR="00E373EA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, where they can add, </w:t>
      </w:r>
      <w:r w:rsidR="0072686A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update, view or delete </w:t>
      </w:r>
      <w:r w:rsidR="00DB29F1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employees from the system</w:t>
      </w:r>
      <w:r w:rsidR="002F0A1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 On the other hand, e</w:t>
      </w:r>
      <w:r w:rsidR="002D43A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mployees will be able to view and update personal information</w:t>
      </w:r>
      <w:r w:rsidR="00DD346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such as name and address. </w:t>
      </w:r>
      <w:r w:rsidR="005B58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Both managers and employees will have access t</w:t>
      </w:r>
      <w:r w:rsidR="0068021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 statistics that will give them a better understanding </w:t>
      </w:r>
      <w:r w:rsidR="00CD172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of what is going on, statistics such as how many employees are currently working, </w:t>
      </w:r>
      <w:r w:rsidR="0064654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how many employees work on a certain day 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and much more.</w:t>
      </w:r>
    </w:p>
    <w:p w14:paraId="1FFDA03B" w14:textId="77777777" w:rsidR="001B6F06" w:rsidRDefault="00F7203C" w:rsidP="004968B5">
      <w:pPr>
        <w:rPr>
          <w:rFonts w:ascii="Arial Nova Light" w:eastAsia="Malgun Gothic" w:hAnsi="Arial Nova Light"/>
          <w:b w:val="0"/>
          <w:bCs/>
          <w:color w:val="auto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In addition to </w:t>
      </w:r>
      <w:r w:rsidR="00FA7D9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the agreements above, </w:t>
      </w:r>
      <w:r w:rsidR="004A55C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we will be delivering a </w:t>
      </w:r>
      <w:r w:rsidR="00A13B0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web application alongside an updated version of the desktop application to </w:t>
      </w:r>
      <w:r w:rsidR="001B6F0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our client 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by 8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  <w:t>th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of May 2020</w:t>
      </w:r>
      <w:r w:rsidR="001B6F06">
        <w:rPr>
          <w:rFonts w:ascii="Arial Nova Light" w:eastAsia="Malgun Gothic" w:hAnsi="Arial Nova Light"/>
          <w:b w:val="0"/>
          <w:bCs/>
          <w:color w:val="auto"/>
        </w:rPr>
        <w:t>.</w:t>
      </w:r>
    </w:p>
    <w:p w14:paraId="5193B900" w14:textId="6CEEA683" w:rsidR="007168E8" w:rsidRDefault="004B76C1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Users of the web application will be </w:t>
      </w:r>
      <w:r w:rsidR="00A00575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stock </w:t>
      </w:r>
      <w:r w:rsidR="00A77ED2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managers;</w:t>
      </w:r>
      <w:r w:rsidR="00A00575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they will have total control of the application and </w:t>
      </w:r>
      <w:r w:rsidR="008D0693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can view or send requests </w:t>
      </w:r>
      <w:r w:rsidR="0057466F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for a restock when Media Bazaar is low on supply. </w:t>
      </w:r>
      <w:r w:rsidR="007168E8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</w:p>
    <w:p w14:paraId="1A76D319" w14:textId="3736AA0C" w:rsidR="00F622F3" w:rsidRPr="00A77ED2" w:rsidRDefault="00BC1E09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By the end of week 18 we will deliver a complete package </w:t>
      </w:r>
      <w:r w:rsidR="0094213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of 3 applications to our client. The</w:t>
      </w:r>
      <w:r w:rsidR="00516DF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updated</w:t>
      </w:r>
      <w:r w:rsidR="0094213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desktop application, web application </w:t>
      </w:r>
      <w:r w:rsidR="002854F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and a separate desktop application that will </w:t>
      </w:r>
      <w:r w:rsidR="002A174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be </w:t>
      </w:r>
      <w:r w:rsidR="00C25BE0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used by the department managers</w:t>
      </w:r>
      <w:r w:rsidR="0045520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; </w:t>
      </w:r>
      <w:r w:rsidR="0068788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the third application </w:t>
      </w:r>
      <w:r w:rsidR="00BC2CA7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will be </w:t>
      </w:r>
      <w:r w:rsidR="00404AA7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to manage the shop per department</w:t>
      </w:r>
      <w:r w:rsidR="004D16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. So, department managers </w:t>
      </w:r>
      <w:r w:rsidR="00FC07B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(if they have the </w:t>
      </w:r>
      <w:r w:rsidR="004960C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authori</w:t>
      </w:r>
      <w:r w:rsidR="003A0B5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zation</w:t>
      </w:r>
      <w:r w:rsidR="0043543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) can </w:t>
      </w:r>
      <w:r w:rsidR="00617DE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pretty much add, update, </w:t>
      </w:r>
      <w:r w:rsidR="00FC09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delete or view products in the shop</w:t>
      </w:r>
    </w:p>
    <w:p w14:paraId="19B53E6D" w14:textId="77777777" w:rsidR="004968B5" w:rsidRPr="00423915" w:rsidRDefault="004968B5" w:rsidP="004968B5">
      <w:pPr>
        <w:pStyle w:val="Heading1"/>
        <w:framePr w:wrap="around"/>
        <w:rPr>
          <w:rFonts w:ascii="Arial Nova Light" w:eastAsia="Malgun Gothic" w:hAnsi="Arial Nova Light"/>
          <w:color w:val="FF0000"/>
        </w:rPr>
      </w:pPr>
    </w:p>
    <w:p w14:paraId="59289A64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05B7C10E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7575D793" w14:textId="0E38A0EB" w:rsidR="004968B5" w:rsidRPr="00D445ED" w:rsidRDefault="00DD0948" w:rsidP="00ED7B2A">
      <w:pPr>
        <w:pStyle w:val="Heading1"/>
        <w:framePr w:w="3901" w:wrap="around"/>
      </w:pPr>
      <w:bookmarkStart w:id="3" w:name="_Toc40441640"/>
      <w:r w:rsidRPr="00D445ED">
        <w:t>Agreements</w:t>
      </w:r>
      <w:r w:rsidR="00D445ED">
        <w:t xml:space="preserve"> </w:t>
      </w:r>
      <w:r w:rsidR="00A83324" w:rsidRPr="00D445ED">
        <w:t>with</w:t>
      </w:r>
      <w:r w:rsidRPr="00D445ED">
        <w:t xml:space="preserve"> </w:t>
      </w:r>
      <w:r w:rsidR="002868BC">
        <w:t>c</w:t>
      </w:r>
      <w:r w:rsidRPr="00D445ED">
        <w:t>lient</w:t>
      </w:r>
      <w:bookmarkEnd w:id="3"/>
    </w:p>
    <w:p w14:paraId="2D043167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269C544C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7001A9DF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216DB9BA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4816D1FC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62F51343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6A1DDA7D" w14:textId="77777777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</w:p>
    <w:p w14:paraId="1653D87C" w14:textId="77777777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</w:p>
    <w:p w14:paraId="29A4D62E" w14:textId="77777777" w:rsidR="004968B5" w:rsidRPr="00423915" w:rsidRDefault="004968B5" w:rsidP="004968B5">
      <w:pPr>
        <w:ind w:left="720"/>
        <w:rPr>
          <w:rFonts w:ascii="Arial Nova Light" w:eastAsia="Malgun Gothic" w:hAnsi="Arial Nova Light"/>
          <w:color w:val="FF0000"/>
        </w:rPr>
      </w:pPr>
    </w:p>
    <w:p w14:paraId="58CD0358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23FA01CB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3F07C297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3080C1F3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00A6970A" w14:textId="569D544D" w:rsidR="007168E8" w:rsidRPr="009F2244" w:rsidRDefault="00B654F4" w:rsidP="00D5081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lastRenderedPageBreak/>
        <w:t>FR-HR_APP_01</w:t>
      </w:r>
      <w:r w:rsidR="009337FD"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37AA5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The app should provide a user-friendly interface </w:t>
      </w:r>
      <w:r w:rsidR="00D004C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to let a user </w:t>
      </w:r>
      <w:r w:rsidR="006F4FBF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easily view</w:t>
      </w:r>
      <w:r w:rsidR="009337F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066E0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statistics and the work schedule</w:t>
      </w:r>
      <w:r w:rsidR="00066E09"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</w:t>
      </w:r>
    </w:p>
    <w:p w14:paraId="7DDCBEC9" w14:textId="02A12256" w:rsidR="00066E09" w:rsidRPr="009F2244" w:rsidRDefault="00D50811" w:rsidP="00D5081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FR-HR_APP_02</w:t>
      </w:r>
      <w:r w:rsidR="009337FD"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178E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E178E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user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should be able to view and update their personal information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</w:t>
      </w:r>
    </w:p>
    <w:p w14:paraId="127A19B0" w14:textId="7AAEE33A" w:rsidR="00E178E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FR-HR_APP_03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D012CE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add</w:t>
      </w:r>
      <w:r w:rsidR="00A9336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an </w:t>
      </w:r>
      <w:r w:rsidR="000D1BE1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employee </w:t>
      </w:r>
      <w:r w:rsidR="00A9336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to</w:t>
      </w:r>
      <w:r w:rsidR="000D1BE1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the system</w:t>
      </w:r>
      <w:r w:rsidR="00155C1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7C93531E" w14:textId="22502BCC" w:rsidR="007E15D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FR-HR_APP_04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7E15D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edit an </w:t>
      </w:r>
      <w:r w:rsidR="00AE31F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 in the system.</w:t>
      </w:r>
    </w:p>
    <w:p w14:paraId="203CA9BD" w14:textId="78AD0819" w:rsidR="00AE31F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FR-HR_APP_05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AE31F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delete </w:t>
      </w:r>
      <w:r w:rsidR="007369F0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an employee </w:t>
      </w:r>
      <w:r w:rsidR="000B7DB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from the system.</w:t>
      </w:r>
    </w:p>
    <w:p w14:paraId="48922DC9" w14:textId="211CA2DE" w:rsidR="000B7DB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FR-HR_APP_06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0B7DB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view an employee </w:t>
      </w:r>
      <w:r w:rsidR="000E051F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in the system.</w:t>
      </w:r>
    </w:p>
    <w:p w14:paraId="1E417397" w14:textId="62A0D4D2" w:rsidR="00EA7A17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FR-HR_APP_07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A7A1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user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should be able to assign a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n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C64E2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to </w:t>
      </w:r>
      <w:r w:rsidR="00C64E2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shift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AD4A84E" w14:textId="769D3B4E" w:rsidR="00E800B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FR-HR_APP_08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C42CD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departments</w:t>
      </w:r>
      <w:r w:rsidR="0082440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08F91C3F" w14:textId="454DAD4E" w:rsidR="00553243" w:rsidRPr="009F2244" w:rsidRDefault="00553243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9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view all </w:t>
      </w:r>
      <w:r w:rsidR="000D136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employees.</w:t>
      </w:r>
    </w:p>
    <w:p w14:paraId="74992574" w14:textId="7A3FCAC2" w:rsidR="00E0018A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10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2041F8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login </w:t>
      </w:r>
      <w:r w:rsidR="00933C8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with their email and password.</w:t>
      </w:r>
    </w:p>
    <w:p w14:paraId="2D236644" w14:textId="4B91D9F5" w:rsidR="00155C1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1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03C7E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logout</w:t>
      </w:r>
      <w:r w:rsidR="00633A70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from the application.</w:t>
      </w:r>
    </w:p>
    <w:p w14:paraId="203603B6" w14:textId="43188C31" w:rsidR="00F87936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2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F87936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filter 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the work schedule by roles</w:t>
      </w:r>
      <w:r w:rsidR="00880BA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A9D7EF1" w14:textId="3001B9AB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3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to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search for a staff member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121E50E" w14:textId="2AB234D2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4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fulltime employees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45B5E630" w14:textId="6B709DAA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5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view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part-time</w:t>
      </w:r>
      <w:r w:rsidR="004415D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emplo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yees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EF71B37" w14:textId="4F7EB43C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6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view dayshifts.</w:t>
      </w:r>
    </w:p>
    <w:p w14:paraId="2FD19AE8" w14:textId="021094FD" w:rsidR="00526313" w:rsidRPr="009F2244" w:rsidRDefault="00526313" w:rsidP="004968B5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7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view nightshifts.</w:t>
      </w:r>
    </w:p>
    <w:p w14:paraId="64641D7F" w14:textId="77777777" w:rsidR="005F1E1E" w:rsidRDefault="00281AA0" w:rsidP="005F1E1E">
      <w:pPr>
        <w:pStyle w:val="Heading1"/>
        <w:framePr w:w="5317" w:h="1309" w:hRule="exact" w:wrap="around"/>
      </w:pPr>
      <w:bookmarkStart w:id="4" w:name="_Toc40441641"/>
      <w:r>
        <w:t>HR</w:t>
      </w:r>
      <w:r w:rsidR="005F1E1E">
        <w:t>-</w:t>
      </w:r>
      <w:r w:rsidR="00DD0948" w:rsidRPr="00D445ED">
        <w:t>Functional</w:t>
      </w:r>
      <w:bookmarkEnd w:id="4"/>
    </w:p>
    <w:p w14:paraId="4A8E5445" w14:textId="4FB16B09" w:rsidR="004968B5" w:rsidRPr="00D445ED" w:rsidRDefault="00DD0948" w:rsidP="005F1E1E">
      <w:pPr>
        <w:pStyle w:val="Heading1"/>
        <w:framePr w:w="5317" w:h="1309" w:hRule="exact" w:wrap="around"/>
      </w:pPr>
      <w:bookmarkStart w:id="5" w:name="_Toc40441642"/>
      <w:r w:rsidRPr="00D445ED">
        <w:t>Requirements</w:t>
      </w:r>
      <w:bookmarkEnd w:id="5"/>
    </w:p>
    <w:p w14:paraId="3E007ED7" w14:textId="24C61763" w:rsidR="00FF7549" w:rsidRPr="00AC1E61" w:rsidRDefault="002C358A" w:rsidP="002846C5">
      <w:pPr>
        <w:rPr>
          <w:noProof/>
          <w:color w:val="auto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ED0B1D" w:rsidRPr="009F2244">
        <w:rPr>
          <w:rFonts w:ascii="Arial Nova Light" w:eastAsia="Malgun Gothic" w:hAnsi="Arial Nova Light"/>
          <w:color w:val="auto"/>
          <w:sz w:val="22"/>
          <w:szCs w:val="18"/>
        </w:rPr>
        <w:t>8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view real-time statistics.</w:t>
      </w:r>
      <w:r w:rsidRPr="009F2244">
        <w:rPr>
          <w:noProof/>
          <w:color w:val="auto"/>
        </w:rPr>
        <w:t xml:space="preserve"> </w:t>
      </w:r>
    </w:p>
    <w:p w14:paraId="5082CD26" w14:textId="1B7FB53F" w:rsidR="00FF7549" w:rsidRDefault="00FF7549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  <w:r>
        <w:rPr>
          <w:rFonts w:ascii="Arial Nova Light" w:hAnsi="Arial Nova Light"/>
          <w:noProof/>
          <w:color w:val="2664B0" w:themeColor="accent6"/>
          <w:sz w:val="22"/>
          <w:szCs w:val="18"/>
        </w:rPr>
        <w:drawing>
          <wp:anchor distT="0" distB="0" distL="114300" distR="114300" simplePos="0" relativeHeight="251681280" behindDoc="0" locked="0" layoutInCell="1" allowOverlap="1" wp14:anchorId="694E351D" wp14:editId="0CBC365E">
            <wp:simplePos x="0" y="0"/>
            <wp:positionH relativeFrom="margin">
              <wp:posOffset>7620</wp:posOffset>
            </wp:positionH>
            <wp:positionV relativeFrom="paragraph">
              <wp:posOffset>0</wp:posOffset>
            </wp:positionV>
            <wp:extent cx="6309360" cy="3383280"/>
            <wp:effectExtent l="0" t="0" r="0" b="7620"/>
            <wp:wrapThrough wrapText="bothSides">
              <wp:wrapPolygon edited="0">
                <wp:start x="0" y="0"/>
                <wp:lineTo x="0" y="21527"/>
                <wp:lineTo x="21522" y="21527"/>
                <wp:lineTo x="21522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6B89" w14:textId="10DCC252" w:rsidR="002846C5" w:rsidRPr="005311FA" w:rsidRDefault="002846C5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lastRenderedPageBreak/>
        <w:t>Use case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  <w:r w:rsidRPr="005311FA">
        <w:rPr>
          <w:rFonts w:ascii="Arial Nova Light" w:hAnsi="Arial Nova Light"/>
          <w:color w:val="auto"/>
          <w:sz w:val="22"/>
          <w:szCs w:val="18"/>
        </w:rPr>
        <w:t xml:space="preserve"> 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="00D360AA"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 xml:space="preserve">1: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Assigning employees to shifts</w:t>
      </w:r>
      <w:r w:rsidR="005E47D9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6B22193" w14:textId="72DCDA7C" w:rsidR="007026FF" w:rsidRPr="00D445ED" w:rsidRDefault="00686222" w:rsidP="00D445ED">
      <w:pPr>
        <w:pStyle w:val="Heading1"/>
        <w:framePr w:wrap="around"/>
      </w:pPr>
      <w:bookmarkStart w:id="6" w:name="_Hlk34075897"/>
      <w:bookmarkStart w:id="7" w:name="_Toc40441643"/>
      <w:r>
        <w:t xml:space="preserve">HR </w:t>
      </w:r>
      <w:r w:rsidR="007026FF" w:rsidRPr="00D445ED">
        <w:t>Use Cases</w:t>
      </w:r>
      <w:r w:rsidR="00A31D5E">
        <w:t xml:space="preserve"> (</w:t>
      </w:r>
      <w:r w:rsidR="0033367B">
        <w:t>1-</w:t>
      </w:r>
      <w:r w:rsidR="00294E9D">
        <w:t>2</w:t>
      </w:r>
      <w:r w:rsidR="0033367B">
        <w:t>)</w:t>
      </w:r>
      <w:bookmarkEnd w:id="7"/>
    </w:p>
    <w:bookmarkEnd w:id="6"/>
    <w:p w14:paraId="4E5844CE" w14:textId="79DF045E" w:rsidR="002846C5" w:rsidRPr="005311FA" w:rsidRDefault="002846C5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Actor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2A61C4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HR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r w:rsidR="005E47D9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15977EDF" w14:textId="7076D6B0" w:rsidR="00ED082F" w:rsidRPr="005311FA" w:rsidRDefault="00ED082F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  <w:r w:rsidR="00EC35AB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</w:t>
      </w:r>
      <w:r w:rsidR="002A61C4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HR </w:t>
      </w:r>
      <w:r w:rsidR="00EC35AB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r w:rsidR="007E3EB9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</w:t>
      </w:r>
      <w:r w:rsidR="00AB1CFC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is logged in</w:t>
      </w:r>
      <w:r w:rsidR="00EC35AB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B546B1A" w14:textId="77777777" w:rsidR="002846C5" w:rsidRPr="005311FA" w:rsidRDefault="002846C5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Main Success Scenario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</w:p>
    <w:p w14:paraId="609D9D3C" w14:textId="6964A653" w:rsidR="002846C5" w:rsidRPr="005311FA" w:rsidRDefault="002846C5" w:rsidP="00337BA4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A manager </w:t>
      </w:r>
      <w:r w:rsidR="00043FD1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double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clicks on an employee from the table.</w:t>
      </w:r>
    </w:p>
    <w:p w14:paraId="19A5EA01" w14:textId="77777777" w:rsidR="002846C5" w:rsidRPr="005311FA" w:rsidRDefault="002846C5" w:rsidP="00337BA4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 gets a message.</w:t>
      </w:r>
    </w:p>
    <w:p w14:paraId="0D0EEEB9" w14:textId="77777777" w:rsidR="002846C5" w:rsidRPr="005311FA" w:rsidRDefault="002846C5" w:rsidP="00337BA4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System opens a new form with employee information.</w:t>
      </w:r>
    </w:p>
    <w:p w14:paraId="10E8F831" w14:textId="77777777" w:rsidR="002846C5" w:rsidRPr="005311FA" w:rsidRDefault="002846C5" w:rsidP="00337BA4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 selects time and date to from the dropdown list and calendar.</w:t>
      </w:r>
    </w:p>
    <w:p w14:paraId="54862021" w14:textId="77777777" w:rsidR="002846C5" w:rsidRPr="005311FA" w:rsidRDefault="002846C5" w:rsidP="00337BA4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The system confirms that employee is assigned to shift.</w:t>
      </w:r>
    </w:p>
    <w:p w14:paraId="388B71E6" w14:textId="77777777" w:rsidR="002846C5" w:rsidRPr="005311FA" w:rsidRDefault="002846C5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Extensions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</w:p>
    <w:p w14:paraId="589D4B36" w14:textId="77777777" w:rsidR="002846C5" w:rsidRPr="005311FA" w:rsidRDefault="002846C5" w:rsidP="002846C5">
      <w:pPr>
        <w:ind w:left="360"/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2a. Question to assign an employee</w:t>
      </w:r>
    </w:p>
    <w:p w14:paraId="255B3B79" w14:textId="0AFF2945" w:rsidR="002846C5" w:rsidRPr="005311FA" w:rsidRDefault="002846C5" w:rsidP="00337BA4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proofErr w:type="gramStart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proofErr w:type="gramEnd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choose to assign an employee</w:t>
      </w:r>
      <w:r w:rsidR="005E47D9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524ABF7" w14:textId="64F54F8E" w:rsidR="00415B8C" w:rsidRPr="005311FA" w:rsidRDefault="00415B8C" w:rsidP="00337BA4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Continue to MSS step </w:t>
      </w:r>
      <w:r w:rsidR="000E3FC9"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4.</w:t>
      </w:r>
    </w:p>
    <w:p w14:paraId="3805572A" w14:textId="77777777" w:rsidR="002846C5" w:rsidRPr="005311FA" w:rsidRDefault="002846C5" w:rsidP="00337BA4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proofErr w:type="gramStart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proofErr w:type="gramEnd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choose to cancel the action.</w:t>
      </w:r>
    </w:p>
    <w:p w14:paraId="3FEDC7AA" w14:textId="77777777" w:rsidR="002846C5" w:rsidRPr="005311FA" w:rsidRDefault="002846C5" w:rsidP="00337BA4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Return to MSS step 1.</w:t>
      </w:r>
    </w:p>
    <w:p w14:paraId="2011A3B2" w14:textId="77777777" w:rsidR="002846C5" w:rsidRPr="005311FA" w:rsidRDefault="002846C5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    4a. Form to assign employee</w:t>
      </w:r>
    </w:p>
    <w:p w14:paraId="5FC19C75" w14:textId="77777777" w:rsidR="002846C5" w:rsidRPr="005311FA" w:rsidRDefault="002846C5" w:rsidP="00337BA4">
      <w:pPr>
        <w:pStyle w:val="ListParagraph"/>
        <w:numPr>
          <w:ilvl w:val="0"/>
          <w:numId w:val="5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If </w:t>
      </w:r>
      <w:proofErr w:type="gramStart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there’s</w:t>
      </w:r>
      <w:proofErr w:type="gramEnd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no data, the system will give an error.</w:t>
      </w:r>
    </w:p>
    <w:p w14:paraId="219C2892" w14:textId="77777777" w:rsidR="002846C5" w:rsidRPr="005311FA" w:rsidRDefault="002846C5" w:rsidP="00337BA4">
      <w:pPr>
        <w:pStyle w:val="ListParagraph"/>
        <w:numPr>
          <w:ilvl w:val="0"/>
          <w:numId w:val="5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If the employee is not available, the system will suggest a reserved employee.</w:t>
      </w:r>
    </w:p>
    <w:p w14:paraId="7ECD2A5F" w14:textId="1FAB5596" w:rsidR="002846C5" w:rsidRPr="005311FA" w:rsidRDefault="002846C5" w:rsidP="00337BA4">
      <w:pPr>
        <w:pStyle w:val="ListParagraph"/>
        <w:numPr>
          <w:ilvl w:val="0"/>
          <w:numId w:val="5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If data is available and employee is assigned to a shift, the system will display message</w:t>
      </w:r>
      <w:r w:rsidR="005E47D9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indicating success of the action.</w:t>
      </w:r>
    </w:p>
    <w:p w14:paraId="1FDF8DB4" w14:textId="77777777" w:rsidR="002846C5" w:rsidRPr="005311FA" w:rsidRDefault="002846C5" w:rsidP="00337BA4">
      <w:pPr>
        <w:pStyle w:val="ListParagraph"/>
        <w:numPr>
          <w:ilvl w:val="0"/>
          <w:numId w:val="5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End of use case. </w:t>
      </w:r>
    </w:p>
    <w:p w14:paraId="2297AFE8" w14:textId="30442967" w:rsidR="007168E8" w:rsidRPr="005311FA" w:rsidRDefault="007168E8" w:rsidP="004968B5">
      <w:pPr>
        <w:rPr>
          <w:rFonts w:ascii="Arial Nova Light" w:eastAsia="Malgun Gothic" w:hAnsi="Arial Nova Light"/>
          <w:b w:val="0"/>
          <w:bCs/>
          <w:color w:val="FF0000"/>
          <w:sz w:val="20"/>
          <w:szCs w:val="20"/>
        </w:rPr>
      </w:pPr>
      <w:bookmarkStart w:id="8" w:name="_Hlk34506284"/>
    </w:p>
    <w:p w14:paraId="41F53141" w14:textId="03B49AB8" w:rsidR="007168E8" w:rsidRPr="005311FA" w:rsidRDefault="008559D9" w:rsidP="004968B5">
      <w:pPr>
        <w:rPr>
          <w:rFonts w:ascii="Arial Nova Light" w:eastAsia="Malgun Gothic" w:hAnsi="Arial Nova Light"/>
          <w:b w:val="0"/>
          <w:bCs/>
          <w:color w:val="auto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 xml:space="preserve">Use </w:t>
      </w:r>
      <w:r w:rsidR="00D469B6" w:rsidRPr="005311FA">
        <w:rPr>
          <w:rFonts w:ascii="Arial Nova Light" w:eastAsia="Malgun Gothic" w:hAnsi="Arial Nova Light"/>
          <w:color w:val="2664B0" w:themeColor="accent6"/>
          <w:sz w:val="22"/>
        </w:rPr>
        <w:t>case</w:t>
      </w:r>
      <w:r w:rsidR="00D469B6"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 xml:space="preserve">: 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="00D360AA"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 xml:space="preserve">2: </w:t>
      </w:r>
      <w:r w:rsidR="00D469B6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Viewing </w:t>
      </w:r>
      <w:r w:rsidR="0098624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work schedule of staff members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BD2451F" w14:textId="3D63D52B" w:rsidR="004968B5" w:rsidRPr="005311FA" w:rsidRDefault="0088090E" w:rsidP="004968B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>:</w:t>
      </w:r>
      <w:r w:rsidR="0021182D"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 xml:space="preserve"> </w:t>
      </w:r>
      <w:r w:rsidR="002A61C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6CCD2B1" w14:textId="2F778C63" w:rsidR="005311FA" w:rsidRPr="005311FA" w:rsidRDefault="005311FA" w:rsidP="004968B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2A61C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10377A96" w14:textId="41083CE1" w:rsidR="00A44CCC" w:rsidRPr="005311FA" w:rsidRDefault="00CA71A6" w:rsidP="004968B5">
      <w:pPr>
        <w:rPr>
          <w:rFonts w:ascii="Arial Nova Light" w:eastAsia="Malgun Gothic" w:hAnsi="Arial Nova Light"/>
          <w:b w:val="0"/>
          <w:bCs/>
          <w:color w:val="auto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>:</w:t>
      </w:r>
    </w:p>
    <w:p w14:paraId="30392BB8" w14:textId="65C055EE" w:rsidR="00AD69ED" w:rsidRPr="005311FA" w:rsidRDefault="002A61C4" w:rsidP="00337BA4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</w:t>
      </w:r>
      <w:r w:rsidR="00AD69ED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7D647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clicks </w:t>
      </w:r>
      <w:r w:rsidR="00B65B8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on the view all shifts button</w:t>
      </w:r>
      <w:r w:rsidR="00D67A1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5B04618" w14:textId="01D24D8B" w:rsidR="00C61B40" w:rsidRPr="005311FA" w:rsidRDefault="009028BE" w:rsidP="00337BA4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table displays all </w:t>
      </w:r>
      <w:r w:rsidR="00216E1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members that </w:t>
      </w:r>
      <w:r w:rsidR="00B65B8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is assigned to a shift</w:t>
      </w:r>
      <w:r w:rsidR="00C3486E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  <w:bookmarkEnd w:id="8"/>
    </w:p>
    <w:p w14:paraId="042DCE96" w14:textId="4951DAE4" w:rsidR="00E73985" w:rsidRPr="005311FA" w:rsidRDefault="00E73985" w:rsidP="00E7398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68E7324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4B26F50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5AAFF205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BAFB4CD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2E0D3F4D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2950BE3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2CBD8CA7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A8B6D56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596FFA1A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57D365E1" w14:textId="77777777" w:rsidR="0019706F" w:rsidRDefault="0019706F" w:rsidP="00E7398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64473C82" w14:textId="37DA96AE" w:rsidR="00E73985" w:rsidRPr="005311FA" w:rsidRDefault="00E73985" w:rsidP="00E7398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lastRenderedPageBreak/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="00D360AA"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 xml:space="preserve">3: </w:t>
      </w:r>
      <w:r w:rsidR="00136347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Deleting an employee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9F2B37E" w14:textId="39F5A0EC" w:rsidR="00E73985" w:rsidRPr="005311FA" w:rsidRDefault="00E73985" w:rsidP="00E7398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 w:rsidR="00B22E19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2A61C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="00B22E19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7C3F40D" w14:textId="7C00BA93" w:rsidR="005311FA" w:rsidRPr="005311FA" w:rsidRDefault="005311FA" w:rsidP="00E7398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1B5B0082" w14:textId="6D14508B" w:rsidR="00E73985" w:rsidRPr="005311FA" w:rsidRDefault="00E73985" w:rsidP="00E7398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</w:t>
      </w:r>
      <w:r w:rsidR="00432DF9" w:rsidRPr="005311FA">
        <w:rPr>
          <w:rFonts w:ascii="Arial Nova Light" w:eastAsia="Malgun Gothic" w:hAnsi="Arial Nova Light"/>
          <w:color w:val="2664B0" w:themeColor="accent6"/>
          <w:sz w:val="22"/>
        </w:rPr>
        <w:t xml:space="preserve"> Success Scenario</w:t>
      </w:r>
      <w:r w:rsidR="00432DF9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F62E36D" w14:textId="2881A478" w:rsidR="00A719C6" w:rsidRPr="005311FA" w:rsidRDefault="00774F5A" w:rsidP="00337BA4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6449B1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selects an employee from the </w:t>
      </w:r>
      <w:r w:rsidR="00C937EE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display.</w:t>
      </w:r>
    </w:p>
    <w:p w14:paraId="6476A29C" w14:textId="4F78E8E5" w:rsidR="002A75AE" w:rsidRPr="005311FA" w:rsidRDefault="00774F5A" w:rsidP="00337BA4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E45C6F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clicks </w:t>
      </w:r>
      <w:r w:rsidR="006D149E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on the </w:t>
      </w:r>
      <w:r w:rsidR="000A4BA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fire an employee button.</w:t>
      </w:r>
    </w:p>
    <w:p w14:paraId="6C8B7F8B" w14:textId="35CE55D5" w:rsidR="00737526" w:rsidRPr="005311FA" w:rsidRDefault="00737526" w:rsidP="00337BA4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</w:t>
      </w:r>
      <w:r w:rsidR="007E0251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displays a </w:t>
      </w:r>
      <w:r w:rsidR="00D41B18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pop-up</w:t>
      </w:r>
      <w:r w:rsidR="007E0251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5D483B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window.</w:t>
      </w:r>
    </w:p>
    <w:p w14:paraId="1F616F5B" w14:textId="38A88352" w:rsidR="00547084" w:rsidRPr="0019706F" w:rsidRDefault="00295608" w:rsidP="0019706F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displays a message </w:t>
      </w:r>
      <w:r w:rsidR="00A71C26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that user is successfully removed from the system.</w:t>
      </w:r>
    </w:p>
    <w:p w14:paraId="62D9C5AB" w14:textId="5C7A7F47" w:rsidR="003B7661" w:rsidRDefault="00D41B18" w:rsidP="00E56BD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A3D4BDC" w14:textId="04C7F973" w:rsidR="003B7661" w:rsidRPr="007026FF" w:rsidRDefault="00686222" w:rsidP="003B7661">
      <w:pPr>
        <w:pStyle w:val="Heading1"/>
        <w:framePr w:wrap="around" w:hAnchor="page" w:x="1393" w:y="1297"/>
      </w:pPr>
      <w:bookmarkStart w:id="9" w:name="_Toc40441644"/>
      <w:r>
        <w:t xml:space="preserve">HR </w:t>
      </w:r>
      <w:r w:rsidR="003B7661" w:rsidRPr="007026FF">
        <w:t>Use Cases</w:t>
      </w:r>
      <w:r w:rsidR="003B7661">
        <w:t xml:space="preserve"> (</w:t>
      </w:r>
      <w:r w:rsidR="00294E9D">
        <w:t>3</w:t>
      </w:r>
      <w:r w:rsidR="003B7661">
        <w:t>-</w:t>
      </w:r>
      <w:r w:rsidR="00294E9D">
        <w:t>5</w:t>
      </w:r>
      <w:r w:rsidR="003B7661">
        <w:t>)</w:t>
      </w:r>
      <w:bookmarkEnd w:id="9"/>
    </w:p>
    <w:p w14:paraId="76A94052" w14:textId="269FFDD6" w:rsidR="00C21693" w:rsidRPr="005311FA" w:rsidRDefault="00C61F2B" w:rsidP="00E56BD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3a. </w:t>
      </w:r>
      <w:r w:rsidR="009C03DE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Pop</w:t>
      </w:r>
      <w:r w:rsidR="005D483B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-up window</w:t>
      </w:r>
      <w:r w:rsidR="001D1067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1618AF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asking the manager to confirm decision</w:t>
      </w:r>
    </w:p>
    <w:p w14:paraId="1B700583" w14:textId="47BD5B2E" w:rsidR="005D483B" w:rsidRPr="005311FA" w:rsidRDefault="001D1067" w:rsidP="00337BA4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yes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CFDF7A2" w14:textId="3196FADA" w:rsidR="000C0240" w:rsidRPr="005311FA" w:rsidRDefault="00A33BE6" w:rsidP="00337BA4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Continue to MSS step </w:t>
      </w:r>
      <w:r w:rsidR="00415B8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4.</w:t>
      </w:r>
    </w:p>
    <w:p w14:paraId="6306D858" w14:textId="465FDCE9" w:rsidR="000C0240" w:rsidRPr="005311FA" w:rsidRDefault="000C0240" w:rsidP="00337BA4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no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651CEC4" w14:textId="66AAB161" w:rsidR="00C21693" w:rsidRPr="005311FA" w:rsidRDefault="000C0240" w:rsidP="00337BA4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E66B3E" w14:textId="77777777" w:rsidR="00C21693" w:rsidRPr="005311FA" w:rsidRDefault="00C21693" w:rsidP="00E56BD1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8BAD1AB" w14:textId="63D87595" w:rsidR="00E56BD1" w:rsidRPr="005311FA" w:rsidRDefault="00E56BD1" w:rsidP="00E56BD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 w:rsidR="00630A4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="00D360AA"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D360AA">
        <w:rPr>
          <w:rFonts w:ascii="Arial Nova Light" w:eastAsia="Malgun Gothic" w:hAnsi="Arial Nova Light"/>
          <w:color w:val="auto"/>
          <w:sz w:val="24"/>
          <w:szCs w:val="20"/>
        </w:rPr>
        <w:t xml:space="preserve">4: </w:t>
      </w:r>
      <w:r w:rsidR="00630A4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Updating an employee’s information</w:t>
      </w:r>
      <w:r w:rsidR="000634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3E060AE" w14:textId="0223D0B1" w:rsidR="00E56BD1" w:rsidRPr="005311FA" w:rsidRDefault="00E56BD1" w:rsidP="00E56BD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 w:rsidR="00630A4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2A61C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="00630A4C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0634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5058511" w14:textId="3EB507BB" w:rsidR="005311FA" w:rsidRPr="005311FA" w:rsidRDefault="005311FA" w:rsidP="00E56BD1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00CAA779" w14:textId="30EDC166" w:rsidR="00E56BD1" w:rsidRPr="005311FA" w:rsidRDefault="00E56BD1" w:rsidP="00E56BD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C212B97" w14:textId="66DAA89F" w:rsidR="00D43948" w:rsidRPr="005311FA" w:rsidRDefault="00D43948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selects an employee from the display.</w:t>
      </w:r>
    </w:p>
    <w:p w14:paraId="6D83CBED" w14:textId="7BACFF03" w:rsidR="00D43948" w:rsidRPr="005311FA" w:rsidRDefault="00C21693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update an employee button.</w:t>
      </w:r>
    </w:p>
    <w:p w14:paraId="0396DC3D" w14:textId="77777777" w:rsidR="00C21693" w:rsidRPr="005311FA" w:rsidRDefault="00C21693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new page with employee’s information.</w:t>
      </w:r>
    </w:p>
    <w:p w14:paraId="4D8BC8A8" w14:textId="14660212" w:rsidR="00C21693" w:rsidRPr="005311FA" w:rsidRDefault="00C21693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fills input with </w:t>
      </w:r>
      <w:r w:rsidR="0056076D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relevant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information.</w:t>
      </w:r>
    </w:p>
    <w:p w14:paraId="069DAD3A" w14:textId="2F9560AA" w:rsidR="00C21693" w:rsidRPr="005311FA" w:rsidRDefault="00C21693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done button.</w:t>
      </w:r>
    </w:p>
    <w:p w14:paraId="10AA2D9B" w14:textId="122D36D1" w:rsidR="00540650" w:rsidRPr="005311FA" w:rsidRDefault="00540650" w:rsidP="00337BA4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 a successful message.</w:t>
      </w:r>
    </w:p>
    <w:p w14:paraId="0F6E8A53" w14:textId="50EBEFA8" w:rsidR="00630A4C" w:rsidRPr="005311FA" w:rsidRDefault="00630A4C" w:rsidP="00630A4C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55EC3B" w14:textId="3309B792" w:rsidR="00630A4C" w:rsidRPr="005311FA" w:rsidRDefault="00630A4C" w:rsidP="00630A4C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 w:rsidR="00E10AD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E10ADC"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="00E10ADC"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E10ADC">
        <w:rPr>
          <w:rFonts w:ascii="Arial Nova Light" w:eastAsia="Malgun Gothic" w:hAnsi="Arial Nova Light"/>
          <w:color w:val="auto"/>
          <w:sz w:val="24"/>
          <w:szCs w:val="20"/>
        </w:rPr>
        <w:t>5:</w:t>
      </w:r>
      <w:r w:rsidR="000E3FC9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Adding an employee to the system</w:t>
      </w:r>
      <w:r w:rsidR="000634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991DDC1" w14:textId="16D42865" w:rsidR="00D94801" w:rsidRPr="005311FA" w:rsidRDefault="00D94801" w:rsidP="00630A4C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2A61C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0634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2998010" w14:textId="41397CAA" w:rsidR="005311FA" w:rsidRPr="005311FA" w:rsidRDefault="005311FA" w:rsidP="00630A4C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03706036" w14:textId="0C834756" w:rsidR="00D94801" w:rsidRPr="005311FA" w:rsidRDefault="00D94801" w:rsidP="00630A4C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6C01FF5" w14:textId="5AD29DC6" w:rsidR="00C21693" w:rsidRPr="005311FA" w:rsidRDefault="00D94801" w:rsidP="00337BA4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add an employee button.</w:t>
      </w:r>
    </w:p>
    <w:p w14:paraId="5CFBAE16" w14:textId="59E0BDFD" w:rsidR="00D94801" w:rsidRPr="005311FA" w:rsidRDefault="00F07D44" w:rsidP="00337BA4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new page with empty fields</w:t>
      </w:r>
      <w:r w:rsidR="0098695B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DE58A20" w14:textId="00E98E55" w:rsidR="0098695B" w:rsidRPr="005311FA" w:rsidRDefault="0056076D" w:rsidP="00337BA4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Manger fills input with relevant information</w:t>
      </w:r>
      <w:r w:rsidR="0022019D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B739ABF" w14:textId="1B0607EE" w:rsidR="0022019D" w:rsidRPr="005311FA" w:rsidRDefault="0022019D" w:rsidP="00337BA4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‘done’ button.</w:t>
      </w:r>
    </w:p>
    <w:p w14:paraId="516B0004" w14:textId="287C6863" w:rsidR="0022019D" w:rsidRDefault="0022019D" w:rsidP="00337BA4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</w:t>
      </w:r>
      <w:r w:rsidR="00540650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0B43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successful </w:t>
      </w:r>
      <w:r w:rsidR="00540650"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message</w:t>
      </w:r>
      <w:r w:rsidR="00BA57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184AB15" w14:textId="4DD7FE7A" w:rsidR="00A910F2" w:rsidRDefault="00A910F2" w:rsidP="00A910F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794A8A0" w14:textId="33C2BE3A" w:rsidR="0019706F" w:rsidRDefault="0019706F" w:rsidP="00A910F2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51087DF4" w14:textId="77777777" w:rsidR="0019706F" w:rsidRDefault="0019706F" w:rsidP="00A910F2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2DF4C2C3" w14:textId="63F84C51" w:rsidR="00A910F2" w:rsidRPr="005311FA" w:rsidRDefault="00A910F2" w:rsidP="00A910F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lastRenderedPageBreak/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2C03C6">
        <w:rPr>
          <w:rFonts w:ascii="Arial Nova Light" w:eastAsia="Malgun Gothic" w:hAnsi="Arial Nova Light"/>
          <w:color w:val="auto"/>
          <w:sz w:val="24"/>
          <w:szCs w:val="20"/>
        </w:rPr>
        <w:t>6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4B3F36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Filter</w:t>
      </w:r>
      <w:r w:rsidR="009576B5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7F49CD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work schedule </w:t>
      </w:r>
      <w:r w:rsidR="009576B5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information</w:t>
      </w:r>
      <w:r w:rsidR="000634E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1E088A3" w14:textId="2A9D3A3A" w:rsidR="00A910F2" w:rsidRDefault="00A910F2" w:rsidP="00A910F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6203D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</w:t>
      </w:r>
      <w:r w:rsidR="000634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CCF9364" w14:textId="5D06235E" w:rsidR="00ED62B3" w:rsidRPr="00ED62B3" w:rsidRDefault="00ED62B3" w:rsidP="00A910F2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 w:rsidR="00280557"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4FF72165" w14:textId="77777777" w:rsidR="00A910F2" w:rsidRPr="005311FA" w:rsidRDefault="00A910F2" w:rsidP="00A910F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D24DF8B" w14:textId="128AF6E5" w:rsidR="003B7661" w:rsidRDefault="003B7661" w:rsidP="00337BA4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home tab</w:t>
      </w:r>
    </w:p>
    <w:p w14:paraId="1D1A93DB" w14:textId="6ADBCBC3" w:rsidR="00A82B37" w:rsidRDefault="00A2461A" w:rsidP="00337BA4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User </w:t>
      </w:r>
      <w:r w:rsidR="00BB69D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clicks the </w:t>
      </w:r>
      <w:r w:rsidR="00C92E1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filter dropdown list</w:t>
      </w:r>
      <w:r w:rsidR="00ED6C9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33805AF" w14:textId="49F6F7EC" w:rsidR="00ED6C91" w:rsidRDefault="00ED6C91" w:rsidP="00337BA4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</w:t>
      </w:r>
      <w:r w:rsidR="00C92E1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selects Manager or Employee from the list</w:t>
      </w:r>
      <w:r w:rsidR="0016718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9EB46C1" w14:textId="468FF9FC" w:rsidR="00547084" w:rsidRPr="0019706F" w:rsidRDefault="00730911" w:rsidP="00547084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</w:t>
      </w:r>
      <w:r w:rsidR="003679B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table will show the information </w:t>
      </w:r>
      <w:r w:rsidR="00520FD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based on selected filter.</w:t>
      </w:r>
    </w:p>
    <w:p w14:paraId="3388DB44" w14:textId="228DF863" w:rsidR="00FC4184" w:rsidRPr="005311FA" w:rsidRDefault="00FC4184" w:rsidP="00FC41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45096D9" w14:textId="77777777" w:rsidR="00FC4184" w:rsidRPr="005311FA" w:rsidRDefault="00FC4184" w:rsidP="00FC41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11048B26" w14:textId="49AB319B" w:rsidR="00C21693" w:rsidRPr="00FC4184" w:rsidRDefault="00FC4184" w:rsidP="004968B5">
      <w:pPr>
        <w:pStyle w:val="ListParagraph"/>
        <w:numPr>
          <w:ilvl w:val="0"/>
          <w:numId w:val="2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</w:p>
    <w:p w14:paraId="0D44E208" w14:textId="77777777" w:rsidR="003B7661" w:rsidRDefault="003B7661" w:rsidP="00BB228F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20397C9" w14:textId="7BC56E3B" w:rsidR="00C17B45" w:rsidRPr="00C17B45" w:rsidRDefault="00686222" w:rsidP="00C17B45">
      <w:pPr>
        <w:keepNext/>
        <w:keepLines/>
        <w:framePr w:hSpace="180" w:wrap="around" w:vAnchor="page" w:hAnchor="page" w:x="961" w:y="116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0" w:name="_Toc40441645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 w:rsidR="00294E9D">
        <w:rPr>
          <w:rFonts w:asciiTheme="majorHAnsi" w:eastAsiaTheme="majorEastAsia" w:hAnsiTheme="majorHAnsi" w:cstheme="majorBidi"/>
          <w:bCs/>
          <w:sz w:val="48"/>
          <w:szCs w:val="28"/>
        </w:rPr>
        <w:t>6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-</w:t>
      </w:r>
      <w:r w:rsidR="00294E9D">
        <w:rPr>
          <w:rFonts w:asciiTheme="majorHAnsi" w:eastAsiaTheme="majorEastAsia" w:hAnsiTheme="majorHAnsi" w:cstheme="majorBidi"/>
          <w:bCs/>
          <w:sz w:val="48"/>
          <w:szCs w:val="28"/>
        </w:rPr>
        <w:t>8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0"/>
    </w:p>
    <w:p w14:paraId="273434FE" w14:textId="6265D348" w:rsidR="00BB228F" w:rsidRPr="005311FA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EF3F9D">
        <w:rPr>
          <w:rFonts w:ascii="Arial Nova Light" w:eastAsia="Malgun Gothic" w:hAnsi="Arial Nova Light"/>
          <w:color w:val="auto"/>
          <w:sz w:val="24"/>
          <w:szCs w:val="20"/>
        </w:rPr>
        <w:t>7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Search </w:t>
      </w:r>
      <w:r w:rsidR="00ED62B3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for a staff</w:t>
      </w:r>
      <w:r w:rsidR="00242E8E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member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E1BFCE" w14:textId="05352491" w:rsidR="00BB228F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/Employee.</w:t>
      </w:r>
    </w:p>
    <w:p w14:paraId="62C88F0A" w14:textId="1BBB6789" w:rsidR="00280557" w:rsidRPr="00280557" w:rsidRDefault="00280557" w:rsidP="00BB228F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2787F8E9" w14:textId="77777777" w:rsidR="00BB228F" w:rsidRPr="005311FA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B8455C4" w14:textId="7B6C65BB" w:rsidR="00655629" w:rsidRDefault="00655629" w:rsidP="00337BA4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User </w:t>
      </w:r>
      <w:r w:rsidR="00C5782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clicks</w:t>
      </w:r>
      <w:r w:rsidR="003B766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h</w:t>
      </w:r>
      <w:r w:rsidR="00C5782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ome tab.</w:t>
      </w:r>
    </w:p>
    <w:p w14:paraId="03941371" w14:textId="0E7CF551" w:rsidR="00BB228F" w:rsidRDefault="003B7661" w:rsidP="00337BA4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</w:t>
      </w:r>
      <w:r w:rsidR="0028055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ser</w:t>
      </w:r>
      <w:r w:rsidR="00531D0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fills in name of the staff in the</w:t>
      </w:r>
      <w:r w:rsidR="00F349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textbox</w:t>
      </w:r>
      <w:r w:rsidR="00BB228F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2BA8FE5" w14:textId="6FF3CF21" w:rsidR="00BB228F" w:rsidRDefault="00BB228F" w:rsidP="00337BA4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User clicks on the </w:t>
      </w:r>
      <w:r w:rsidR="00500FF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button.</w:t>
      </w:r>
    </w:p>
    <w:p w14:paraId="2A2F26B9" w14:textId="155576FC" w:rsidR="00BB228F" w:rsidRDefault="00BB228F" w:rsidP="00337BA4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table will show the information based on </w:t>
      </w:r>
      <w:r w:rsidR="00242E8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 value in the textbox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7D72A19" w14:textId="77777777" w:rsidR="006C445D" w:rsidRPr="005311FA" w:rsidRDefault="006C445D" w:rsidP="006C445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476AABE" w14:textId="4A0DC8B7" w:rsidR="006C445D" w:rsidRPr="005311FA" w:rsidRDefault="006C445D" w:rsidP="006C445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1E7A0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 w:rsidR="0003110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0AC24F55" w14:textId="192FD9D0" w:rsidR="006C445D" w:rsidRPr="006C445D" w:rsidRDefault="006C445D" w:rsidP="006C445D">
      <w:pPr>
        <w:pStyle w:val="ListParagraph"/>
        <w:numPr>
          <w:ilvl w:val="0"/>
          <w:numId w:val="2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D8190F9" w14:textId="1EA38863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86FEBB3" w14:textId="624DDD3C" w:rsidR="00196695" w:rsidRPr="005311FA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EF3F9D">
        <w:rPr>
          <w:rFonts w:ascii="Arial Nova Light" w:eastAsia="Malgun Gothic" w:hAnsi="Arial Nova Light"/>
          <w:color w:val="auto"/>
          <w:sz w:val="24"/>
          <w:szCs w:val="20"/>
        </w:rPr>
        <w:t>8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435775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Sort </w:t>
      </w:r>
      <w:r w:rsidR="003E404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names in the table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B202CE" w14:textId="77777777" w:rsidR="00196695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/Employee.</w:t>
      </w:r>
    </w:p>
    <w:p w14:paraId="002244F9" w14:textId="77777777" w:rsidR="00196695" w:rsidRPr="00280557" w:rsidRDefault="00196695" w:rsidP="0019669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DBCB769" w14:textId="77777777" w:rsidR="00196695" w:rsidRPr="005311FA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1A61E4B" w14:textId="0ED00E96" w:rsidR="00A701B8" w:rsidRDefault="00822819" w:rsidP="00337BA4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home tab.</w:t>
      </w:r>
    </w:p>
    <w:p w14:paraId="0BD4FE68" w14:textId="68740CBB" w:rsidR="00196695" w:rsidRDefault="00E84504" w:rsidP="00337BA4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the sort button</w:t>
      </w:r>
      <w:r w:rsidR="0019669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53093AF" w14:textId="20840FAA" w:rsidR="00196695" w:rsidRDefault="00EA0F66" w:rsidP="00337BA4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Staff members in the table will b</w:t>
      </w:r>
      <w:r w:rsidR="003B766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 sorted alphabetically by name</w:t>
      </w:r>
      <w:r w:rsidR="0019669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51B0E23" w14:textId="77777777" w:rsidR="001E7A03" w:rsidRPr="005311FA" w:rsidRDefault="001E7A03" w:rsidP="001E7A0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9FA1D2C" w14:textId="77777777" w:rsidR="001E7A03" w:rsidRPr="005311FA" w:rsidRDefault="001E7A03" w:rsidP="001E7A0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6134B048" w14:textId="6F8EC977" w:rsidR="001E7A03" w:rsidRPr="001E7A03" w:rsidRDefault="001E7A03" w:rsidP="001E7A03">
      <w:pPr>
        <w:pStyle w:val="ListParagraph"/>
        <w:numPr>
          <w:ilvl w:val="0"/>
          <w:numId w:val="2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2B3EF0C" w14:textId="4BE651DC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77CAB279" w14:textId="77777777" w:rsidR="0019706F" w:rsidRDefault="0019706F" w:rsidP="0043577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74B83A4" w14:textId="77777777" w:rsidR="0019706F" w:rsidRDefault="0019706F" w:rsidP="0043577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4B3801D0" w14:textId="77777777" w:rsidR="0019706F" w:rsidRDefault="0019706F" w:rsidP="0043577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35865731" w14:textId="4705F941" w:rsidR="00435775" w:rsidRPr="005311FA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lastRenderedPageBreak/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9: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B65B86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all employees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7DCBBC9A" w14:textId="09DCA020" w:rsidR="00435775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C0F5CEE" w14:textId="670C3037" w:rsidR="00435775" w:rsidRPr="00280557" w:rsidRDefault="00435775" w:rsidP="0043577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446CC90A" w14:textId="77777777" w:rsidR="00435775" w:rsidRPr="005311FA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C694F6A" w14:textId="04BD95D7" w:rsidR="00435775" w:rsidRDefault="00D63536" w:rsidP="00337BA4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62195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clicks </w:t>
      </w:r>
      <w:r w:rsidR="001C565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Statistics</w:t>
      </w:r>
      <w:r w:rsidR="0062195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tab</w:t>
      </w:r>
      <w:r w:rsidR="004357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0567C9" w14:textId="07ED349E" w:rsidR="001C5656" w:rsidRDefault="001C5656" w:rsidP="00337BA4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</w:t>
      </w:r>
      <w:r w:rsidR="00A701B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view all employees button.</w:t>
      </w:r>
    </w:p>
    <w:p w14:paraId="0F1853A0" w14:textId="724929AB" w:rsidR="00435775" w:rsidRDefault="00C30F2C" w:rsidP="00337BA4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load all employees </w:t>
      </w:r>
      <w:r w:rsidR="00A37A0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 the table</w:t>
      </w:r>
      <w:r w:rsidR="004357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F498738" w14:textId="77777777" w:rsidR="00547084" w:rsidRDefault="00547084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B91128B" w14:textId="7F58882B" w:rsidR="00591606" w:rsidRPr="005311FA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 w:rsidR="00271563">
        <w:rPr>
          <w:rFonts w:ascii="Arial Nova Light" w:eastAsia="Malgun Gothic" w:hAnsi="Arial Nova Light"/>
          <w:color w:val="auto"/>
          <w:sz w:val="24"/>
          <w:szCs w:val="20"/>
        </w:rPr>
        <w:t>10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all departments.</w:t>
      </w:r>
    </w:p>
    <w:p w14:paraId="57810CCD" w14:textId="77777777" w:rsidR="00591606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1BCE392" w14:textId="7E33A78A" w:rsidR="00FC4184" w:rsidRPr="00280557" w:rsidRDefault="00591606" w:rsidP="00591606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613CF3EC" w14:textId="77777777" w:rsidR="00591606" w:rsidRPr="005311FA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AC7D7D1" w14:textId="2DF120F0" w:rsidR="00A701B8" w:rsidRDefault="00A701B8" w:rsidP="00337BA4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Statistics tab.</w:t>
      </w:r>
    </w:p>
    <w:p w14:paraId="7A667F78" w14:textId="384E2B7F" w:rsidR="00591606" w:rsidRDefault="00A701B8" w:rsidP="00337BA4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the view all department button</w:t>
      </w:r>
      <w:r w:rsidR="005916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9351D86" w14:textId="2C05C20A" w:rsidR="00591606" w:rsidRDefault="00A701B8" w:rsidP="00337BA4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load all departments in the table</w:t>
      </w:r>
      <w:r w:rsidR="005916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9586F70" w14:textId="00B8160D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C7C3288" w14:textId="45BEDF03" w:rsidR="00804C08" w:rsidRPr="005311FA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11: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employee</w:t>
      </w:r>
      <w:r w:rsidR="00F076CD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personal information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3AB3A77" w14:textId="77777777" w:rsidR="00804C08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C8848DF" w14:textId="1F57E860" w:rsidR="00804C08" w:rsidRPr="00280557" w:rsidRDefault="00804C08" w:rsidP="00804C08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3D58026D" w14:textId="5AAD871A" w:rsidR="00C17B45" w:rsidRPr="00C17B45" w:rsidRDefault="00686222" w:rsidP="00C17B45">
      <w:pPr>
        <w:keepNext/>
        <w:keepLines/>
        <w:framePr w:hSpace="180" w:wrap="around" w:vAnchor="page" w:hAnchor="page" w:x="853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1" w:name="_Toc40441646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 w:rsidR="000B759D">
        <w:rPr>
          <w:rFonts w:asciiTheme="majorHAnsi" w:eastAsiaTheme="majorEastAsia" w:hAnsiTheme="majorHAnsi" w:cstheme="majorBidi"/>
          <w:bCs/>
          <w:sz w:val="48"/>
          <w:szCs w:val="28"/>
        </w:rPr>
        <w:t>9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-</w:t>
      </w:r>
      <w:r w:rsidR="000B759D">
        <w:rPr>
          <w:rFonts w:asciiTheme="majorHAnsi" w:eastAsiaTheme="majorEastAsia" w:hAnsiTheme="majorHAnsi" w:cstheme="majorBidi"/>
          <w:bCs/>
          <w:sz w:val="48"/>
          <w:szCs w:val="28"/>
        </w:rPr>
        <w:t>13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1"/>
    </w:p>
    <w:p w14:paraId="1F195EC6" w14:textId="77777777" w:rsidR="00804C08" w:rsidRPr="005311FA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C9ABFF1" w14:textId="41BB6AF4" w:rsidR="002D7073" w:rsidRPr="002D7073" w:rsidRDefault="002D7073" w:rsidP="002D7073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Employee management tab.</w:t>
      </w:r>
    </w:p>
    <w:p w14:paraId="2B558A0D" w14:textId="23F510A9" w:rsidR="00804C08" w:rsidRDefault="002D7073" w:rsidP="00337BA4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selects </w:t>
      </w:r>
      <w:r w:rsidR="0076466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 employee from the employee’s table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B9DF070" w14:textId="0E3723F0" w:rsidR="00804C08" w:rsidRDefault="0076466C" w:rsidP="00337BA4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15440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clicks the View</w:t>
      </w:r>
      <w:r w:rsidR="00BC49A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details button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51DB8C0" w14:textId="5A66D40E" w:rsidR="00804C08" w:rsidRPr="002C03C6" w:rsidRDefault="00BC49A9" w:rsidP="00337BA4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</w:t>
      </w:r>
      <w:r w:rsidR="008C48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displays a new form with employee’s information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B3B82BD" w14:textId="15136D3F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A11633E" w14:textId="48D4D906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13: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Part-time 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19264E" w14:textId="77777777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7DF3D94" w14:textId="77777777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6A4A15EE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D62A7CB" w14:textId="77777777" w:rsidR="000A25D1" w:rsidRDefault="000A25D1" w:rsidP="000A25D1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3CCBF010" w14:textId="7E2CC637" w:rsidR="000A25D1" w:rsidRDefault="000A25D1" w:rsidP="000A25D1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part-time button.</w:t>
      </w:r>
    </w:p>
    <w:p w14:paraId="76C55D11" w14:textId="630F3D59" w:rsidR="000A25D1" w:rsidRDefault="000A25D1" w:rsidP="000A25D1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part-time workers in the table.</w:t>
      </w:r>
    </w:p>
    <w:p w14:paraId="0BF66E5A" w14:textId="07F43490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66E55249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45432631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3DEFDA9D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3A4DDD03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CAFF31F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71F4BC94" w14:textId="58248931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lastRenderedPageBreak/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14: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Full-time 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54F374B9" w14:textId="77777777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F74FAC" w14:textId="3B9B0614" w:rsidR="005A2229" w:rsidRPr="00943A29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7AD5541D" w14:textId="432C7F13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7DB2011" w14:textId="77777777" w:rsidR="0087704C" w:rsidRDefault="0087704C" w:rsidP="0087704C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5C6A2BA1" w14:textId="5D8F45FE" w:rsidR="0087704C" w:rsidRDefault="0087704C" w:rsidP="0087704C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full-time button.</w:t>
      </w:r>
    </w:p>
    <w:p w14:paraId="70189833" w14:textId="0093915D" w:rsidR="0087704C" w:rsidRDefault="0087704C" w:rsidP="0087704C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full-time workers in the table.</w:t>
      </w:r>
    </w:p>
    <w:p w14:paraId="629B8AB5" w14:textId="77777777" w:rsidR="00C13250" w:rsidRDefault="00C13250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482DF5B6" w14:textId="2BF7F5C0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15: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View </w:t>
      </w:r>
      <w:r w:rsidR="001971B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Dayshifts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63812CC" w14:textId="17158E52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3E4D7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035E11E" w14:textId="35AA6C19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3E4D76">
        <w:rPr>
          <w:rFonts w:ascii="Arial Nova Light" w:hAnsi="Arial Nova Light"/>
          <w:b w:val="0"/>
          <w:bCs/>
          <w:color w:val="auto"/>
          <w:sz w:val="22"/>
          <w:szCs w:val="18"/>
        </w:rPr>
        <w:t>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E0A20E7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104AD2B" w14:textId="77777777" w:rsidR="0087704C" w:rsidRDefault="0087704C" w:rsidP="0087704C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1B742942" w14:textId="6921CEB5" w:rsidR="0087704C" w:rsidRDefault="0087704C" w:rsidP="0087704C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dayshifts button.</w:t>
      </w:r>
    </w:p>
    <w:p w14:paraId="3B448164" w14:textId="110E29A6" w:rsidR="00BB228F" w:rsidRPr="00061DC4" w:rsidRDefault="0087704C" w:rsidP="004968B5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dayshifts in the table.</w:t>
      </w:r>
    </w:p>
    <w:p w14:paraId="7105C9C6" w14:textId="061AA034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68E0D05D" w14:textId="1EEF6CD4" w:rsidR="007A1B2A" w:rsidRPr="00C17B45" w:rsidRDefault="00281AA0" w:rsidP="007A1B2A">
      <w:pPr>
        <w:keepNext/>
        <w:keepLines/>
        <w:framePr w:hSpace="180" w:wrap="around" w:vAnchor="page" w:hAnchor="page" w:x="889" w:y="118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2" w:name="_Toc40441647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="007A1B2A"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 w:rsidR="000B759D">
        <w:rPr>
          <w:rFonts w:asciiTheme="majorHAnsi" w:eastAsiaTheme="majorEastAsia" w:hAnsiTheme="majorHAnsi" w:cstheme="majorBidi"/>
          <w:bCs/>
          <w:sz w:val="48"/>
          <w:szCs w:val="28"/>
        </w:rPr>
        <w:t>14</w:t>
      </w:r>
      <w:r w:rsidR="00061DC4">
        <w:rPr>
          <w:rFonts w:asciiTheme="majorHAnsi" w:eastAsiaTheme="majorEastAsia" w:hAnsiTheme="majorHAnsi" w:cstheme="majorBidi"/>
          <w:bCs/>
          <w:sz w:val="48"/>
          <w:szCs w:val="28"/>
        </w:rPr>
        <w:t>-16</w:t>
      </w:r>
      <w:r w:rsidR="007A1B2A"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2"/>
    </w:p>
    <w:p w14:paraId="115C4B78" w14:textId="48DC229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16: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1971B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Nightshifts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CC800CE" w14:textId="1CFD9173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3E4D7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FD399E1" w14:textId="3A79ED75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3E4D76">
        <w:rPr>
          <w:rFonts w:ascii="Arial Nova Light" w:hAnsi="Arial Nova Light"/>
          <w:b w:val="0"/>
          <w:bCs/>
          <w:color w:val="auto"/>
          <w:sz w:val="22"/>
          <w:szCs w:val="18"/>
        </w:rPr>
        <w:t>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3C32BAC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5477477" w14:textId="7D4F8B9D" w:rsidR="003E4D76" w:rsidRDefault="003E4D76" w:rsidP="00337BA4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Employee clicks </w:t>
      </w:r>
      <w:r w:rsidR="00314E4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on History tab.</w:t>
      </w:r>
    </w:p>
    <w:p w14:paraId="616F44A4" w14:textId="27323A9E" w:rsidR="003C7777" w:rsidRDefault="00314E49" w:rsidP="00337BA4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Employee clicks </w:t>
      </w:r>
      <w:r w:rsidR="0087704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view nightshifts button</w:t>
      </w:r>
      <w:r w:rsidR="003C77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4A93BA5" w14:textId="1310F749" w:rsidR="003C7777" w:rsidRDefault="0087704C" w:rsidP="00337BA4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nightshifts in the table</w:t>
      </w:r>
      <w:r w:rsidR="003C77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951E83" w14:textId="4CC049D3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7DD1360" w14:textId="473CF6AF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8D062E1" w14:textId="3D6E1A45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BFDF7FB" w14:textId="77777777" w:rsidR="00C13250" w:rsidRDefault="00C13250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03950AB" w14:textId="31D86A6B" w:rsidR="00804C08" w:rsidRDefault="00804C08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0313600" w14:textId="47377FF9" w:rsidR="00804C08" w:rsidRDefault="00804C08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73550BE" w14:textId="77777777" w:rsidR="0019706F" w:rsidRDefault="0019706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6202EE3" w14:textId="6BB36ACB" w:rsidR="00804C08" w:rsidRDefault="00804C08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DF70EB6" w14:textId="0911D838" w:rsidR="00804C08" w:rsidRDefault="00804C08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CA0A3E7" w14:textId="77777777" w:rsidR="008E6A83" w:rsidRDefault="008E6A8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52FF48B6" w14:textId="61F706C7" w:rsidR="00940CF4" w:rsidRDefault="00940CF4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5CCBE751" w14:textId="77777777" w:rsidR="00547084" w:rsidRDefault="00547084" w:rsidP="004968B5">
      <w:pPr>
        <w:rPr>
          <w:rFonts w:ascii="Arial Nova Light" w:eastAsia="Malgun Gothic" w:hAnsi="Arial Nova Light"/>
          <w:color w:val="FF0000"/>
        </w:rPr>
      </w:pPr>
    </w:p>
    <w:p w14:paraId="195D910B" w14:textId="35920BF1" w:rsidR="00547084" w:rsidRDefault="00547084" w:rsidP="004968B5">
      <w:pPr>
        <w:rPr>
          <w:rFonts w:ascii="Arial Nova Light" w:eastAsia="Malgun Gothic" w:hAnsi="Arial Nova Light"/>
          <w:color w:val="FF0000"/>
        </w:rPr>
      </w:pPr>
    </w:p>
    <w:p w14:paraId="0558DD7F" w14:textId="771E1706" w:rsidR="005A2229" w:rsidRDefault="005A2229" w:rsidP="004968B5">
      <w:pPr>
        <w:rPr>
          <w:rFonts w:ascii="Arial Nova Light" w:eastAsia="Malgun Gothic" w:hAnsi="Arial Nova Light"/>
          <w:color w:val="FF0000"/>
        </w:rPr>
      </w:pPr>
    </w:p>
    <w:p w14:paraId="58663159" w14:textId="77777777" w:rsidR="000B759D" w:rsidRDefault="000B759D" w:rsidP="004968B5">
      <w:pPr>
        <w:rPr>
          <w:rFonts w:ascii="Arial Nova Light" w:eastAsia="Malgun Gothic" w:hAnsi="Arial Nova Light"/>
          <w:color w:val="FF0000"/>
        </w:rPr>
      </w:pPr>
    </w:p>
    <w:p w14:paraId="2D998779" w14:textId="700D8B46" w:rsidR="00061DC4" w:rsidRPr="00940CF4" w:rsidRDefault="00061DC4" w:rsidP="00021548">
      <w:pPr>
        <w:keepNext/>
        <w:keepLines/>
        <w:framePr w:w="4933" w:h="973" w:hRule="exact" w:hSpace="180" w:wrap="around" w:vAnchor="page" w:hAnchor="page" w:x="853" w:y="126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3" w:name="_Toc40441648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(Login &amp; Employee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3"/>
    </w:p>
    <w:p w14:paraId="11F9EA2B" w14:textId="675EDA5C" w:rsidR="001311F0" w:rsidRPr="00423915" w:rsidRDefault="00F00342" w:rsidP="004968B5">
      <w:pPr>
        <w:rPr>
          <w:rFonts w:ascii="Arial Nova Light" w:eastAsia="Malgun Gothic" w:hAnsi="Arial Nova Light"/>
          <w:color w:val="FF0000"/>
        </w:rPr>
      </w:pPr>
      <w:r w:rsidRPr="00423915"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2BE3D3DB" wp14:editId="12AD528E">
            <wp:extent cx="3794760" cy="2369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238" cy="24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E015" w14:textId="775375A0" w:rsidR="001311F0" w:rsidRPr="00423915" w:rsidRDefault="001311F0" w:rsidP="00337BA4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Login page. User logs into the application with his/her credentials</w:t>
      </w:r>
      <w:r w:rsidRPr="00423915"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  <w:t xml:space="preserve">. </w:t>
      </w:r>
      <w:r w:rsidR="00BE4EE4" w:rsidRPr="00423915"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  <w:br/>
      </w:r>
    </w:p>
    <w:p w14:paraId="48CCDAB9" w14:textId="7728B410" w:rsidR="00AB40DB" w:rsidRPr="00AB40DB" w:rsidRDefault="00014767" w:rsidP="00AB40DB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1308AC3A" wp14:editId="42270C4E">
            <wp:extent cx="3804285" cy="3139440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90" cy="315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3697" w14:textId="17F9003C" w:rsidR="00AA0BA4" w:rsidRPr="00943A29" w:rsidRDefault="001311F0" w:rsidP="00AA0BA4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After logging in, </w:t>
      </w:r>
      <w:r w:rsidR="00547084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employees</w:t>
      </w: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will get a schedule overview where they can view all work shifts. </w:t>
      </w:r>
    </w:p>
    <w:p w14:paraId="4CC19C02" w14:textId="6F0FD8E9" w:rsidR="00AA0BA4" w:rsidRDefault="00AA0BA4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304B2681" w14:textId="3D7E4F5F" w:rsidR="005A2229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7A9C0F80" w14:textId="0F1031F4" w:rsidR="005A2229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7B592365" w14:textId="77777777" w:rsidR="00547084" w:rsidRDefault="00547084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6AF394CA" w14:textId="77777777" w:rsidR="005A2229" w:rsidRPr="00AA0BA4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48846FB3" w14:textId="54D00BF1" w:rsidR="00C33F78" w:rsidRPr="00423915" w:rsidRDefault="00960BAE" w:rsidP="004968B5">
      <w:pPr>
        <w:rPr>
          <w:rFonts w:ascii="Arial Nova Light" w:eastAsia="Malgun Gothic" w:hAnsi="Arial Nova Light"/>
          <w:color w:val="FF0000"/>
        </w:rPr>
      </w:pPr>
      <w:r w:rsidRPr="00423915">
        <w:rPr>
          <w:rFonts w:ascii="Arial Nova Light" w:hAnsi="Arial Nova Light"/>
        </w:rPr>
        <w:t xml:space="preserve"> </w:t>
      </w:r>
      <w:r w:rsidR="00602B07">
        <w:rPr>
          <w:rFonts w:ascii="Arial Nova Light" w:hAnsi="Arial Nova Light"/>
          <w:noProof/>
        </w:rPr>
        <w:drawing>
          <wp:inline distT="0" distB="0" distL="0" distR="0" wp14:anchorId="1E4EF6C3" wp14:editId="501622C3">
            <wp:extent cx="3664665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98" cy="30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C07A" w14:textId="21898550" w:rsidR="00061DC4" w:rsidRDefault="006F2829" w:rsidP="004968B5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Employees will only be able to </w:t>
      </w:r>
      <w:r w:rsidR="00B21590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view their work history</w:t>
      </w:r>
      <w:r w:rsidR="003C2352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and </w:t>
      </w:r>
      <w:r w:rsidR="00442A4C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different shifts within the department </w:t>
      </w:r>
      <w:r w:rsidR="00021548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they are</w:t>
      </w:r>
      <w:r w:rsidR="00F36879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employed</w:t>
      </w:r>
      <w:r w:rsidR="00FC62F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.</w:t>
      </w:r>
    </w:p>
    <w:p w14:paraId="2371CEF6" w14:textId="77777777" w:rsidR="008B1057" w:rsidRPr="008B1057" w:rsidRDefault="008B1057" w:rsidP="008B1057">
      <w:pPr>
        <w:ind w:left="360"/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59FE8AFC" w14:textId="4CFE5665" w:rsidR="00061DC4" w:rsidRPr="00940CF4" w:rsidRDefault="00061DC4" w:rsidP="00061DC4">
      <w:pPr>
        <w:keepNext/>
        <w:keepLines/>
        <w:framePr w:w="4933" w:h="457" w:hRule="exact" w:hSpace="180" w:wrap="around" w:vAnchor="page" w:hAnchor="page" w:x="901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4" w:name="_Toc40441649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(Employee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4"/>
    </w:p>
    <w:p w14:paraId="1F07F554" w14:textId="0E928863" w:rsidR="00F00342" w:rsidRPr="00423915" w:rsidRDefault="00FC62F5" w:rsidP="004968B5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2B3B7C2E" wp14:editId="30C3AE9A">
            <wp:extent cx="3710940" cy="29337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2" cy="295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C453" w14:textId="0EDDBFC9" w:rsidR="0032739D" w:rsidRPr="00943A29" w:rsidRDefault="00BE4EE4" w:rsidP="00115683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 w:rsidRPr="00423915">
        <w:rPr>
          <w:rFonts w:ascii="Arial Nova Light" w:eastAsia="Malgun Gothic" w:hAnsi="Arial Nova Light" w:cs="Calibri"/>
        </w:rPr>
        <w:t xml:space="preserve">The </w:t>
      </w:r>
      <w:r w:rsidR="00F36879">
        <w:rPr>
          <w:rFonts w:ascii="Arial Nova Light" w:eastAsia="Malgun Gothic" w:hAnsi="Arial Nova Light" w:cs="Calibri"/>
        </w:rPr>
        <w:t xml:space="preserve">employee </w:t>
      </w:r>
      <w:r w:rsidRPr="00423915">
        <w:rPr>
          <w:rFonts w:ascii="Arial Nova Light" w:eastAsia="Malgun Gothic" w:hAnsi="Arial Nova Light" w:cs="Calibri"/>
        </w:rPr>
        <w:t>can view their profile or choose to update personal information by filling in the textboxes and clicking update profile.</w:t>
      </w:r>
    </w:p>
    <w:p w14:paraId="7252127A" w14:textId="14FFA2EA" w:rsidR="005A2229" w:rsidRDefault="005A2229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2E19975E" w14:textId="77777777" w:rsidR="00721C65" w:rsidRDefault="00721C65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56F83BDB" w14:textId="7EC0C6A0" w:rsidR="0032739D" w:rsidRPr="00940CF4" w:rsidRDefault="0032739D" w:rsidP="00021548">
      <w:pPr>
        <w:keepNext/>
        <w:keepLines/>
        <w:framePr w:w="5089" w:h="901" w:hRule="exact" w:hSpace="180" w:wrap="around" w:vAnchor="page" w:hAnchor="page" w:x="757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5" w:name="_Toc40441650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5"/>
    </w:p>
    <w:p w14:paraId="5C0ABA87" w14:textId="79F105CE" w:rsidR="00BE4EE4" w:rsidRPr="00423915" w:rsidRDefault="005B321A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drawing>
          <wp:inline distT="0" distB="0" distL="0" distR="0" wp14:anchorId="64AED86A" wp14:editId="67435946">
            <wp:extent cx="3840480" cy="29641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EEB3" w14:textId="71922D74" w:rsidR="00061DC4" w:rsidRDefault="00BE4EE4" w:rsidP="0019758A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 w:rsidRPr="00423915">
        <w:rPr>
          <w:rFonts w:ascii="Arial Nova Light" w:eastAsia="Malgun Gothic" w:hAnsi="Arial Nova Light" w:cs="Calibri"/>
        </w:rPr>
        <w:t xml:space="preserve">After the manager logs in, they will get an overview of the schedule. </w:t>
      </w:r>
      <w:r w:rsidRPr="00423915">
        <w:rPr>
          <w:rFonts w:ascii="Arial Nova Light" w:eastAsia="Malgun Gothic" w:hAnsi="Arial Nova Light" w:cs="Calibri"/>
        </w:rPr>
        <w:br/>
        <w:t>As manager, they would be able to view all work shifts</w:t>
      </w:r>
      <w:r w:rsidR="00547084">
        <w:rPr>
          <w:rFonts w:ascii="Arial Nova Light" w:eastAsia="Malgun Gothic" w:hAnsi="Arial Nova Light" w:cs="Calibri"/>
        </w:rPr>
        <w:t>, sort table</w:t>
      </w:r>
      <w:r w:rsidRPr="00423915">
        <w:rPr>
          <w:rFonts w:ascii="Arial Nova Light" w:eastAsia="Malgun Gothic" w:hAnsi="Arial Nova Light" w:cs="Calibri"/>
        </w:rPr>
        <w:t xml:space="preserve"> or assign an employee to a shift</w:t>
      </w:r>
      <w:r w:rsidR="00D73043">
        <w:rPr>
          <w:rFonts w:ascii="Arial Nova Light" w:eastAsia="Malgun Gothic" w:hAnsi="Arial Nova Light" w:cs="Calibri"/>
        </w:rPr>
        <w:t>.</w:t>
      </w:r>
      <w:r w:rsidR="00021548">
        <w:rPr>
          <w:rFonts w:ascii="Arial Nova Light" w:eastAsia="Malgun Gothic" w:hAnsi="Arial Nova Light" w:cs="Calibri"/>
        </w:rPr>
        <w:br/>
      </w:r>
    </w:p>
    <w:p w14:paraId="1D62211F" w14:textId="77777777" w:rsidR="005A2229" w:rsidRPr="00943A29" w:rsidRDefault="005A2229" w:rsidP="005A2229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4AB97061" w14:textId="6E28B05E" w:rsidR="0017594B" w:rsidRPr="00423915" w:rsidRDefault="00661607" w:rsidP="001C384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drawing>
          <wp:inline distT="0" distB="0" distL="0" distR="0" wp14:anchorId="632996C2" wp14:editId="765A7628">
            <wp:extent cx="3908425" cy="2773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92" cy="278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84E" w14:textId="37F5F3AE" w:rsidR="00423915" w:rsidRPr="00A45ED2" w:rsidRDefault="00D464B1" w:rsidP="00337BA4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</w:rPr>
        <w:t xml:space="preserve">Managers will be able to </w:t>
      </w:r>
      <w:r w:rsidR="00F22464">
        <w:rPr>
          <w:rFonts w:ascii="Arial Nova Light" w:eastAsia="Malgun Gothic" w:hAnsi="Arial Nova Light" w:cs="Calibri"/>
        </w:rPr>
        <w:t>view all departments, all employees</w:t>
      </w:r>
      <w:r w:rsidR="00BE0BBF">
        <w:rPr>
          <w:rFonts w:ascii="Arial Nova Light" w:eastAsia="Malgun Gothic" w:hAnsi="Arial Nova Light" w:cs="Calibri"/>
        </w:rPr>
        <w:t xml:space="preserve"> and get </w:t>
      </w:r>
      <w:r w:rsidR="00021548">
        <w:rPr>
          <w:rFonts w:ascii="Arial Nova Light" w:eastAsia="Malgun Gothic" w:hAnsi="Arial Nova Light" w:cs="Calibri"/>
        </w:rPr>
        <w:t>a</w:t>
      </w:r>
      <w:r w:rsidR="00BE0BBF">
        <w:rPr>
          <w:rFonts w:ascii="Arial Nova Light" w:eastAsia="Malgun Gothic" w:hAnsi="Arial Nova Light" w:cs="Calibri"/>
        </w:rPr>
        <w:t xml:space="preserve"> statistical overview </w:t>
      </w:r>
      <w:r w:rsidR="005E41A6">
        <w:rPr>
          <w:rFonts w:ascii="Arial Nova Light" w:eastAsia="Malgun Gothic" w:hAnsi="Arial Nova Light" w:cs="Calibri"/>
        </w:rPr>
        <w:t>of all data</w:t>
      </w:r>
      <w:r w:rsidR="00433912" w:rsidRPr="00423915">
        <w:rPr>
          <w:rFonts w:ascii="Arial Nova Light" w:eastAsia="Malgun Gothic" w:hAnsi="Arial Nova Light" w:cs="Calibri"/>
        </w:rPr>
        <w:t>.</w:t>
      </w:r>
    </w:p>
    <w:p w14:paraId="3BFA1F8F" w14:textId="72B64A40" w:rsidR="007168E8" w:rsidRPr="00423915" w:rsidRDefault="00FA76BF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lastRenderedPageBreak/>
        <w:drawing>
          <wp:inline distT="0" distB="0" distL="0" distR="0" wp14:anchorId="37ABEAEF" wp14:editId="5CDAE7E1">
            <wp:extent cx="3901440" cy="27736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F545" w14:textId="53ED0D59" w:rsidR="00943A29" w:rsidRDefault="009C60F2" w:rsidP="004968B5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 Nova Light" w:eastAsia="Malgun Gothic" w:hAnsi="Arial Nova Light" w:cs="Calibri"/>
          <w:color w:val="181818" w:themeColor="background2" w:themeShade="1A"/>
        </w:rPr>
      </w:pPr>
      <w:r>
        <w:rPr>
          <w:rFonts w:ascii="Arial Nova Light" w:eastAsia="Malgun Gothic" w:hAnsi="Arial Nova Light" w:cs="Calibri"/>
          <w:color w:val="181818" w:themeColor="background2" w:themeShade="1A"/>
        </w:rPr>
        <w:t xml:space="preserve">Managers will </w:t>
      </w:r>
      <w:r w:rsidR="000A6018">
        <w:rPr>
          <w:rFonts w:ascii="Arial Nova Light" w:eastAsia="Malgun Gothic" w:hAnsi="Arial Nova Light" w:cs="Calibri"/>
          <w:color w:val="181818" w:themeColor="background2" w:themeShade="1A"/>
        </w:rPr>
        <w:t xml:space="preserve">be able to view and update their profile </w:t>
      </w:r>
      <w:r w:rsidR="00DA150B">
        <w:rPr>
          <w:rFonts w:ascii="Arial Nova Light" w:eastAsia="Malgun Gothic" w:hAnsi="Arial Nova Light" w:cs="Calibri"/>
          <w:color w:val="181818" w:themeColor="background2" w:themeShade="1A"/>
        </w:rPr>
        <w:t>on the Profile tab</w:t>
      </w:r>
      <w:r w:rsidR="00BE4EE4" w:rsidRPr="00423915">
        <w:rPr>
          <w:rFonts w:ascii="Arial Nova Light" w:eastAsia="Malgun Gothic" w:hAnsi="Arial Nova Light" w:cs="Calibri"/>
          <w:color w:val="181818" w:themeColor="background2" w:themeShade="1A"/>
        </w:rPr>
        <w:t>.</w:t>
      </w:r>
    </w:p>
    <w:p w14:paraId="4825E9B2" w14:textId="77777777" w:rsidR="00D73043" w:rsidRDefault="00D73043" w:rsidP="00D73043">
      <w:pPr>
        <w:pStyle w:val="NormalWeb"/>
        <w:spacing w:before="0" w:beforeAutospacing="0" w:after="0" w:afterAutospacing="0"/>
        <w:ind w:left="720"/>
        <w:rPr>
          <w:rFonts w:ascii="Arial Nova Light" w:eastAsia="Malgun Gothic" w:hAnsi="Arial Nova Light" w:cs="Calibri"/>
          <w:color w:val="181818" w:themeColor="background2" w:themeShade="1A"/>
        </w:rPr>
      </w:pPr>
    </w:p>
    <w:p w14:paraId="06D4DAFE" w14:textId="77777777" w:rsidR="005A2229" w:rsidRPr="005A2229" w:rsidRDefault="005A2229" w:rsidP="005A2229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  <w:color w:val="181818" w:themeColor="background2" w:themeShade="1A"/>
        </w:rPr>
      </w:pPr>
    </w:p>
    <w:p w14:paraId="1814E2EB" w14:textId="07C5DDE7" w:rsidR="005A2229" w:rsidRPr="00940CF4" w:rsidRDefault="005A2229" w:rsidP="00021548">
      <w:pPr>
        <w:keepNext/>
        <w:keepLines/>
        <w:framePr w:w="4933" w:h="889" w:hRule="exact" w:hSpace="180" w:wrap="around" w:vAnchor="page" w:hAnchor="page" w:x="913" w:y="127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6" w:name="_Toc40441651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6"/>
    </w:p>
    <w:p w14:paraId="01965188" w14:textId="230B7244" w:rsidR="00826CCE" w:rsidRPr="00423915" w:rsidRDefault="00705D20" w:rsidP="004968B5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599D99B9" wp14:editId="6ACBCE63">
            <wp:extent cx="400812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0C34" w14:textId="1C5236A6" w:rsidR="00826CCE" w:rsidRDefault="00DA150B" w:rsidP="00337BA4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On this page, managers can add, view, update or delete employees from the system</w:t>
      </w:r>
      <w:r w:rsidR="00423915" w:rsidRPr="00423915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.</w:t>
      </w:r>
    </w:p>
    <w:p w14:paraId="25ED4678" w14:textId="3FEE4CE3" w:rsidR="005A2229" w:rsidRDefault="005A22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66D59FA1" w14:textId="2264F716" w:rsidR="006F2829" w:rsidRDefault="006F28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1667CEA0" w14:textId="77777777" w:rsidR="00D73043" w:rsidRDefault="00D73043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3391B458" w14:textId="77777777" w:rsidR="006F2829" w:rsidRDefault="006F28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2A831591" w14:textId="77777777" w:rsidR="006F2829" w:rsidRDefault="006F28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3FE40D43" w14:textId="77777777" w:rsidR="005A2229" w:rsidRPr="005A2229" w:rsidRDefault="005A22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04FCB161" w14:textId="125A4BED" w:rsidR="00AF1D24" w:rsidRPr="00940CF4" w:rsidRDefault="00AF1D24" w:rsidP="00021548">
      <w:pPr>
        <w:keepNext/>
        <w:keepLines/>
        <w:framePr w:w="4933" w:h="853" w:hRule="exact" w:hSpace="180" w:wrap="around" w:vAnchor="page" w:hAnchor="page" w:x="721" w:y="140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7" w:name="_Toc35361077"/>
      <w:bookmarkStart w:id="18" w:name="_Toc40441652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8"/>
    </w:p>
    <w:p w14:paraId="4A836D0F" w14:textId="327ADF95" w:rsidR="00C33F78" w:rsidRPr="00566B8E" w:rsidRDefault="007229AC" w:rsidP="00566B8E">
      <w:pPr>
        <w:pStyle w:val="Heading1"/>
        <w:framePr w:hSpace="0" w:wrap="auto" w:vAnchor="margin" w:hAnchor="text" w:yAlign="inline"/>
        <w:rPr>
          <w:rFonts w:ascii="Arial Nova Light" w:hAnsi="Arial Nova Light"/>
        </w:rPr>
      </w:pPr>
      <w:bookmarkStart w:id="19" w:name="_Toc35513773"/>
      <w:bookmarkStart w:id="20" w:name="_Toc35515229"/>
      <w:bookmarkStart w:id="21" w:name="_Toc40376684"/>
      <w:bookmarkStart w:id="22" w:name="_Toc40441653"/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2873D747" wp14:editId="052A0C6C">
            <wp:extent cx="3977640" cy="25831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  <w:bookmarkEnd w:id="19"/>
      <w:bookmarkEnd w:id="20"/>
      <w:bookmarkEnd w:id="21"/>
      <w:bookmarkEnd w:id="22"/>
    </w:p>
    <w:p w14:paraId="3D2BFB76" w14:textId="1B84AE0C" w:rsidR="002C554E" w:rsidRPr="005A2229" w:rsidRDefault="00831DAC" w:rsidP="005A2229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When a manager chooses to assign a</w:t>
      </w:r>
      <w:r w:rsidR="006F2829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n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 xml:space="preserve"> </w:t>
      </w:r>
      <w:r w:rsidR="00CC2C63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employee, this form will be displayed</w:t>
      </w:r>
      <w:r w:rsidR="0061105E" w:rsidRPr="000112C4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.</w:t>
      </w:r>
    </w:p>
    <w:p w14:paraId="3EEAF318" w14:textId="77777777" w:rsidR="002C554E" w:rsidRPr="002C554E" w:rsidRDefault="002C554E" w:rsidP="002C554E">
      <w:pPr>
        <w:ind w:left="360"/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210050B3" w14:textId="1E361CEA" w:rsidR="00BA540D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05B437A9" wp14:editId="52946D40">
            <wp:extent cx="4091940" cy="26898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F6C8" w14:textId="378B254F" w:rsidR="00361E68" w:rsidRPr="00736AA8" w:rsidRDefault="003556B5" w:rsidP="0042419F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736AA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This form will be displayed when manager </w:t>
      </w:r>
      <w:r w:rsidR="00736AA8" w:rsidRPr="00736AA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wants to change a staff member’s password.</w:t>
      </w:r>
    </w:p>
    <w:p w14:paraId="6A50985D" w14:textId="7C78EACA" w:rsidR="002C554E" w:rsidRDefault="002C554E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45D44B08" w14:textId="7C4F5149" w:rsidR="008B1057" w:rsidRDefault="008B1057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78945CE9" w14:textId="69CB627C" w:rsidR="006F2829" w:rsidRDefault="006F2829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A8E188C" w14:textId="2A814CD2" w:rsidR="006F2829" w:rsidRDefault="006F2829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D6CD9F9" w14:textId="77777777" w:rsidR="00021548" w:rsidRDefault="00021548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2DD95163" w14:textId="73BE78F4" w:rsidR="008B1057" w:rsidRDefault="008B1057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6D332013" w14:textId="77777777" w:rsidR="007E52CD" w:rsidRDefault="007E52C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A63B959" w14:textId="2E92AEDB" w:rsidR="00AF1D24" w:rsidRPr="00940CF4" w:rsidRDefault="00AF1D24" w:rsidP="00021548">
      <w:pPr>
        <w:keepNext/>
        <w:keepLines/>
        <w:framePr w:w="4933" w:h="901" w:hRule="exact" w:hSpace="180" w:wrap="around" w:vAnchor="page" w:hAnchor="page" w:x="853" w:y="136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23" w:name="_Toc40441654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23"/>
    </w:p>
    <w:p w14:paraId="168F5691" w14:textId="77777777" w:rsidR="00AF1D24" w:rsidRPr="002C554E" w:rsidRDefault="00AF1D24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16F2A90D" w14:textId="40D9BE62" w:rsidR="00361E68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17743134" wp14:editId="732DA65D">
            <wp:extent cx="4076700" cy="2674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B9B1" w14:textId="2FA87B15" w:rsidR="002C554E" w:rsidRPr="006F2829" w:rsidRDefault="00932B95" w:rsidP="002C554E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Managers will be able to view personal information </w:t>
      </w:r>
      <w:r w:rsidR="00442D25"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of </w:t>
      </w:r>
      <w:r w:rsidR="00720D6C"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employees;</w:t>
      </w:r>
      <w:r w:rsidR="00924128"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this can be done when clicking </w:t>
      </w:r>
      <w:r w:rsidR="00720D6C"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view details button on the employee management tab.</w:t>
      </w:r>
    </w:p>
    <w:p w14:paraId="5841542E" w14:textId="16A1E505" w:rsidR="00361E68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BDBB85F" w14:textId="621C7F29" w:rsidR="00361E68" w:rsidRDefault="00F56581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1E8FD559" wp14:editId="02786A33">
            <wp:extent cx="3969196" cy="30251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991" cy="30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BE93" w14:textId="248D9CFE" w:rsidR="00AF1D24" w:rsidRDefault="00720D6C" w:rsidP="00BA540D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E55ED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W</w:t>
      </w:r>
      <w:r w:rsidR="00BA7510" w:rsidRPr="00E55ED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hen managers decide to add an employee, this form will be displayed. Behind the scenes a schedule will be automatically created </w:t>
      </w:r>
      <w:r w:rsidR="00E55ED9" w:rsidRPr="00E55ED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as well.</w:t>
      </w:r>
    </w:p>
    <w:p w14:paraId="168299AA" w14:textId="06D8D2BC" w:rsidR="008B1057" w:rsidRDefault="008B1057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471923DA" w14:textId="77777777" w:rsidR="00021548" w:rsidRDefault="0002154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DB809D0" w14:textId="77777777" w:rsidR="00BC26FC" w:rsidRDefault="00BC26FC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23EC741" w14:textId="6D4BD387" w:rsidR="00EF32E3" w:rsidRPr="00940CF4" w:rsidRDefault="00EF32E3" w:rsidP="00021548">
      <w:pPr>
        <w:keepNext/>
        <w:keepLines/>
        <w:framePr w:w="4933" w:h="1009" w:hRule="exact" w:hSpace="180" w:wrap="around" w:vAnchor="page" w:hAnchor="page" w:x="757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24" w:name="_Toc40441655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>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24"/>
    </w:p>
    <w:p w14:paraId="5741D383" w14:textId="6245ADDD" w:rsidR="00F56581" w:rsidRDefault="002C554E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12EC436F" wp14:editId="73F8D4A7">
            <wp:extent cx="3954780" cy="26060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F012" w14:textId="7991B2CD" w:rsidR="002C554E" w:rsidRDefault="00413C72" w:rsidP="00E55ED9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When deleting an employee </w:t>
      </w:r>
      <w:r w:rsidR="00F155C7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or firing an employee, this form will be displayed to make sure that the manager</w:t>
      </w:r>
      <w:r w:rsidR="00AF1D24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6F2829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does</w:t>
      </w:r>
      <w:r w:rsidR="00AF1D24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not fire an employee by mistake.</w:t>
      </w:r>
    </w:p>
    <w:p w14:paraId="65855377" w14:textId="26143BD2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1479D03" w14:textId="635F5EFE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CCC2D7C" w14:textId="1FF9C783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C67C1C8" w14:textId="438203A7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DD2EA04" w14:textId="4F689F2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BAF67C5" w14:textId="132CFC63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3FDB1358" w14:textId="5281E558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C483AA8" w14:textId="59FF2921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CD9B89F" w14:textId="378C793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313EBF5" w14:textId="4E4FE4D4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A0A7626" w14:textId="2E63878B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3B539D03" w14:textId="11BB5AC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B9734BA" w14:textId="52CE9DA2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B82366D" w14:textId="2D6EE6F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2A04743" w14:textId="29DA9687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1CD93EE" w14:textId="06B0F7F7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E2584CA" w14:textId="10640CDB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94DEE5F" w14:textId="2E36E79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72E85B6" w14:textId="3E376B3E" w:rsidR="00EF32E3" w:rsidRDefault="00EF32E3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F1A0FCC" w14:textId="77777777" w:rsidR="00F034A0" w:rsidRDefault="00F034A0" w:rsidP="00AC1E61">
      <w:pPr>
        <w:rPr>
          <w:rFonts w:ascii="Arial Nova Light" w:hAnsi="Arial Nova Light"/>
          <w:color w:val="auto"/>
          <w:sz w:val="22"/>
          <w:szCs w:val="18"/>
        </w:rPr>
      </w:pPr>
    </w:p>
    <w:p w14:paraId="26628481" w14:textId="77777777" w:rsidR="00F034A0" w:rsidRPr="00262992" w:rsidRDefault="00F034A0" w:rsidP="00262992">
      <w:pPr>
        <w:keepNext/>
        <w:keepLines/>
        <w:framePr w:w="5281" w:h="457" w:hRule="exact" w:hSpace="180" w:wrap="around" w:vAnchor="page" w:hAnchor="page" w:x="481" w:y="123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0"/>
        </w:rPr>
      </w:pPr>
      <w:bookmarkStart w:id="25" w:name="_Toc40441656"/>
      <w:r w:rsidRPr="00262992">
        <w:rPr>
          <w:rFonts w:asciiTheme="majorHAnsi" w:eastAsiaTheme="majorEastAsia" w:hAnsiTheme="majorHAnsi" w:cstheme="majorBidi"/>
          <w:bCs/>
          <w:sz w:val="36"/>
          <w:szCs w:val="20"/>
        </w:rPr>
        <w:t>Stock Functional Requirements</w:t>
      </w:r>
      <w:bookmarkEnd w:id="25"/>
    </w:p>
    <w:p w14:paraId="0F59519C" w14:textId="652A69ED" w:rsidR="00AC1E61" w:rsidRPr="009F2244" w:rsidRDefault="00AC1E61" w:rsidP="00AC1E61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 xml:space="preserve">FR-SM_APP_01: </w:t>
      </w:r>
      <w:r w:rsidRPr="000E1C33">
        <w:rPr>
          <w:rFonts w:ascii="Arial Nova Light" w:hAnsi="Arial Nova Light"/>
          <w:b w:val="0"/>
          <w:bCs/>
          <w:color w:val="auto"/>
          <w:sz w:val="22"/>
          <w:szCs w:val="18"/>
        </w:rPr>
        <w:t>A u</w:t>
      </w:r>
      <w:r w:rsidRPr="000E1C33">
        <w:rPr>
          <w:rStyle w:val="Strong"/>
          <w:rFonts w:ascii="Arial Nova Light" w:hAnsi="Arial Nova Light" w:cs="Segoe UI"/>
          <w:color w:val="auto"/>
          <w:sz w:val="21"/>
          <w:szCs w:val="21"/>
          <w:shd w:val="clear" w:color="auto" w:fill="FAFAFA"/>
        </w:rPr>
        <w:t xml:space="preserve">ser must be able to </w:t>
      </w:r>
      <w:r w:rsidRPr="009F2244">
        <w:rPr>
          <w:rStyle w:val="Strong"/>
          <w:rFonts w:ascii="Arial Nova Light" w:hAnsi="Arial Nova Light" w:cs="Segoe UI"/>
          <w:color w:val="auto"/>
          <w:sz w:val="21"/>
          <w:szCs w:val="21"/>
          <w:shd w:val="clear" w:color="auto" w:fill="FAFAFA"/>
        </w:rPr>
        <w:t>view products per category.</w:t>
      </w:r>
    </w:p>
    <w:p w14:paraId="709C8E68" w14:textId="77777777" w:rsidR="00AC1E61" w:rsidRPr="009F2244" w:rsidRDefault="00AC1E61" w:rsidP="00AC1E61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 xml:space="preserve">FR-SM_APP_02: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ser must be able to see all products. </w:t>
      </w:r>
    </w:p>
    <w:p w14:paraId="2418386F" w14:textId="4E1DA0F1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3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see all orders.</w:t>
      </w:r>
    </w:p>
    <w:p w14:paraId="5039C51A" w14:textId="55064818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4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make an order requests for stock.</w:t>
      </w:r>
    </w:p>
    <w:p w14:paraId="534B5AEC" w14:textId="7F7A01F8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5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view a product on product info page.</w:t>
      </w:r>
    </w:p>
    <w:p w14:paraId="0CEBFFD5" w14:textId="1E7FA3DF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6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ser </w:t>
      </w:r>
      <w:r w:rsidR="00AB0587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must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be able to add categories.</w:t>
      </w:r>
    </w:p>
    <w:p w14:paraId="54C237AA" w14:textId="25EE692B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7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receive an email after requesting an order for new stock.</w:t>
      </w:r>
    </w:p>
    <w:p w14:paraId="39DE51D2" w14:textId="6B46D21B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 w:rsidR="00F9364E">
        <w:rPr>
          <w:rFonts w:ascii="Arial Nova Light" w:hAnsi="Arial Nova Light"/>
          <w:color w:val="auto"/>
          <w:sz w:val="22"/>
          <w:szCs w:val="18"/>
        </w:rPr>
        <w:t>8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inventory on the inventory page.</w:t>
      </w:r>
    </w:p>
    <w:p w14:paraId="20F5AFB2" w14:textId="4A760C76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</w:t>
      </w:r>
      <w:r w:rsidR="00F9364E">
        <w:rPr>
          <w:rFonts w:ascii="Arial Nova Light" w:hAnsi="Arial Nova Light"/>
          <w:color w:val="auto"/>
          <w:sz w:val="22"/>
          <w:szCs w:val="18"/>
        </w:rPr>
        <w:t>09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categories on the category page.</w:t>
      </w:r>
    </w:p>
    <w:p w14:paraId="0C62014E" w14:textId="118D07D0" w:rsidR="00AC1E61" w:rsidRPr="009F2244" w:rsidRDefault="00AC1E61" w:rsidP="00AC1E61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 w:rsidR="00F9364E">
        <w:rPr>
          <w:rFonts w:ascii="Arial Nova Light" w:hAnsi="Arial Nova Light"/>
          <w:color w:val="auto"/>
          <w:sz w:val="22"/>
          <w:szCs w:val="18"/>
        </w:rPr>
        <w:t>0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orders on the orders page.</w:t>
      </w:r>
    </w:p>
    <w:p w14:paraId="200E51A1" w14:textId="0E77C8C3" w:rsidR="00AC1E61" w:rsidRPr="009F2244" w:rsidRDefault="00AC1E61" w:rsidP="00AC1E61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 w:rsidR="008469DB">
        <w:rPr>
          <w:rFonts w:ascii="Arial Nova Light" w:hAnsi="Arial Nova Light"/>
          <w:color w:val="auto"/>
          <w:sz w:val="22"/>
          <w:szCs w:val="18"/>
        </w:rPr>
        <w:t>1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login.</w:t>
      </w:r>
    </w:p>
    <w:p w14:paraId="605E4BD4" w14:textId="24A6A043" w:rsidR="00AC1E61" w:rsidRDefault="00AC1E61" w:rsidP="00AC1E61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 w:rsidR="008469DB">
        <w:rPr>
          <w:rFonts w:ascii="Arial Nova Light" w:hAnsi="Arial Nova Light"/>
          <w:color w:val="auto"/>
          <w:sz w:val="22"/>
          <w:szCs w:val="18"/>
        </w:rPr>
        <w:t>2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logout.</w:t>
      </w:r>
    </w:p>
    <w:p w14:paraId="275EDE31" w14:textId="035322D5" w:rsidR="00873FC2" w:rsidRPr="009F2244" w:rsidRDefault="00873FC2" w:rsidP="00AC1E61">
      <w:pPr>
        <w:rPr>
          <w:rFonts w:ascii="Arial Nova Light" w:hAnsi="Arial Nova Light"/>
          <w:color w:val="auto"/>
          <w:sz w:val="22"/>
          <w:szCs w:val="18"/>
        </w:rPr>
      </w:pPr>
      <w:r w:rsidRPr="00AB0587">
        <w:rPr>
          <w:rStyle w:val="Strong"/>
          <w:rFonts w:ascii="Arial Nova Light" w:hAnsi="Arial Nova Light" w:cs="Segoe UI"/>
          <w:b/>
          <w:bCs w:val="0"/>
          <w:color w:val="auto"/>
          <w:sz w:val="22"/>
          <w:shd w:val="clear" w:color="auto" w:fill="FAFAFA"/>
        </w:rPr>
        <w:t>FR</w:t>
      </w:r>
      <w:r w:rsidR="00AB0587" w:rsidRPr="00AB0587">
        <w:rPr>
          <w:rStyle w:val="Strong"/>
          <w:rFonts w:ascii="Arial Nova Light" w:hAnsi="Arial Nova Light" w:cs="Segoe UI"/>
          <w:b/>
          <w:bCs w:val="0"/>
          <w:color w:val="auto"/>
          <w:sz w:val="22"/>
          <w:shd w:val="clear" w:color="auto" w:fill="FAFAFA"/>
        </w:rPr>
        <w:t>-SM_APP_13</w:t>
      </w:r>
      <w:r w:rsidR="00AB0587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: A user must be able to update a category.</w:t>
      </w:r>
    </w:p>
    <w:p w14:paraId="68B1FD8F" w14:textId="55DD02F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AC883BF" w14:textId="1972F614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A571FE0" w14:textId="2B6EC093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DE85F7" w14:textId="3DC6484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ACF5C59" w14:textId="0016C802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0503AA01" w14:textId="789DA17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47FCBC" w14:textId="2EB78A0C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37A85A" w14:textId="3C42752A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C959862" w14:textId="7203D66B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845B984" w14:textId="45EAAD22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700C352" w14:textId="5352160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0F24D4D5" w14:textId="1305964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86292F5" w14:textId="58AC9C31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0F0DFCF" w14:textId="63C70A7F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5EAA58B" w14:textId="75DDA58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3250D2E" w14:textId="4F777A66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359F68FB" w14:textId="3F8B3B6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B73A10F" w14:textId="7DF69BD4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8C51CFB" w14:textId="28581D7E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77027B0" w14:textId="77777777" w:rsidR="00D155A5" w:rsidRDefault="00D155A5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3DAD4418" w14:textId="77777777" w:rsidR="009F4639" w:rsidRDefault="009F4639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958AF4B" w14:textId="0BABC606" w:rsidR="008469DB" w:rsidRDefault="008469DB" w:rsidP="00F034A0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E8AA2A9" w14:textId="77777777" w:rsidR="009F4639" w:rsidRDefault="009F4639" w:rsidP="00F034A0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29F0064C" w14:textId="1B8493CD" w:rsidR="005E7219" w:rsidRPr="00A847FE" w:rsidRDefault="005E7219" w:rsidP="00A847FE">
      <w:pPr>
        <w:keepNext/>
        <w:keepLines/>
        <w:framePr w:w="5137" w:h="793" w:hRule="exact" w:hSpace="180" w:wrap="around" w:vAnchor="page" w:hAnchor="page" w:x="697" w:y="133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6" w:name="_Toc40441657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(1-3)</w:t>
      </w:r>
      <w:bookmarkEnd w:id="26"/>
    </w:p>
    <w:p w14:paraId="2B5B556D" w14:textId="6AC4BB66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ST</w:t>
      </w:r>
      <w:r w:rsidR="009F1B56">
        <w:rPr>
          <w:rFonts w:ascii="Arial Nova Light" w:eastAsia="Malgun Gothic" w:hAnsi="Arial Nova Light"/>
          <w:color w:val="auto"/>
          <w:sz w:val="24"/>
          <w:szCs w:val="20"/>
        </w:rPr>
        <w:t>O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1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9E01EE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products within a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9E8F8FB" w14:textId="6DA05F12" w:rsidR="00F034A0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EA437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A4B2D7" w14:textId="0BB4E9CE" w:rsidR="00F034A0" w:rsidRPr="00ED62B3" w:rsidRDefault="00F034A0" w:rsidP="00F034A0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EA4370"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E6DAD09" w14:textId="77777777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093FE52" w14:textId="43E5E73C" w:rsidR="00F034A0" w:rsidRDefault="00F065FB" w:rsidP="00F034A0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ED7D6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</w:t>
      </w:r>
      <w:r w:rsidR="007509D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ategor</w:t>
      </w:r>
      <w:r w:rsidR="00C76E8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ies</w:t>
      </w:r>
      <w:r w:rsidR="007509D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89077A5" w14:textId="6FFF1378" w:rsidR="00F034A0" w:rsidRDefault="007509DD" w:rsidP="00F034A0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436282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clicks on the category name 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(</w:t>
      </w:r>
      <w:r w:rsidR="00436282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link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)</w:t>
      </w:r>
      <w:r w:rsidR="00F034A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4A9EFA" w14:textId="26C06793" w:rsidR="00F034A0" w:rsidRDefault="00436282" w:rsidP="00F034A0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open a page with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products</w:t>
      </w:r>
      <w:r w:rsidR="00F034A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7F6A9A9" w14:textId="77777777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CD7A425" w14:textId="1946DF79" w:rsidR="00F034A0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data</w:t>
      </w:r>
    </w:p>
    <w:p w14:paraId="67C0DA8F" w14:textId="4C35413A" w:rsidR="00F034A0" w:rsidRDefault="00001502" w:rsidP="00001502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is available, the table will be filled with products.</w:t>
      </w:r>
    </w:p>
    <w:p w14:paraId="32143639" w14:textId="302AC8B3" w:rsidR="00001502" w:rsidRDefault="00001502" w:rsidP="00001502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no data is available, a warning message will display that no products are available.</w:t>
      </w:r>
    </w:p>
    <w:p w14:paraId="74624487" w14:textId="349F8C01" w:rsidR="00001502" w:rsidRPr="00001502" w:rsidRDefault="00001502" w:rsidP="00001502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5D25307A" w14:textId="1358BD66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6169F7A" w14:textId="17F2AD85" w:rsidR="00001502" w:rsidRPr="005311FA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2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product</w:t>
      </w:r>
      <w:r w:rsidR="00C2798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CF0FBB7" w14:textId="77777777" w:rsidR="00001502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3F560A5" w14:textId="77777777" w:rsidR="00001502" w:rsidRPr="00ED62B3" w:rsidRDefault="00001502" w:rsidP="00001502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894027" w14:textId="29921A02" w:rsidR="00001502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9F01E51" w14:textId="43793893" w:rsidR="00001502" w:rsidRDefault="00ED6919" w:rsidP="00ED6919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Inventory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E66BABC" w14:textId="560AE62E" w:rsidR="00001502" w:rsidRDefault="00ED6919" w:rsidP="00AC1E61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 w:rsidR="00072A5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products and additional info</w:t>
      </w:r>
      <w:r w:rsidR="00A653F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rmation.</w:t>
      </w:r>
    </w:p>
    <w:p w14:paraId="7B2D4E92" w14:textId="506F47EA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CD7AFE" w14:textId="06B40EF5" w:rsidR="000E30FD" w:rsidRPr="005311FA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3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orders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8F45E34" w14:textId="77777777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1CEDB5E" w14:textId="77777777" w:rsidR="000E30FD" w:rsidRPr="00ED62B3" w:rsidRDefault="000E30FD" w:rsidP="000E30FD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C25CE4" w14:textId="77777777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76729C6D" w14:textId="71F6191F" w:rsidR="000E30FD" w:rsidRDefault="000E30FD" w:rsidP="000E30FD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5E7ED46" w14:textId="68C3ACDB" w:rsidR="000E30FD" w:rsidRPr="00A653FE" w:rsidRDefault="000E30FD" w:rsidP="000E30FD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 a table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826B3D3" w14:textId="0A20298D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EE6CB63" w14:textId="47153B2E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48C1F9E" w14:textId="5EA5A3F3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38F79EC" w14:textId="024501A5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C5CBF2E" w14:textId="7D1F0FF1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BB3854A" w14:textId="210D41B9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49F27E2" w14:textId="38C9BC21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30C37" w14:textId="5D3865BB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7A3A946" w14:textId="3CA1C350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0D4373E" w14:textId="56FDC8C6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0C4166" w14:textId="77777777" w:rsidR="00A847FE" w:rsidRDefault="00A847F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6CC7E2A" w14:textId="77777777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9D08FF6" w14:textId="5650B8F7" w:rsidR="00D155A5" w:rsidRPr="00A847FE" w:rsidRDefault="00D155A5" w:rsidP="00A847FE">
      <w:pPr>
        <w:keepNext/>
        <w:keepLines/>
        <w:framePr w:w="5149" w:h="817" w:hRule="exact" w:hSpace="180" w:wrap="around" w:vAnchor="page" w:hAnchor="page" w:x="757" w:y="124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7" w:name="_Toc40441658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(4-5)</w:t>
      </w:r>
      <w:bookmarkEnd w:id="27"/>
    </w:p>
    <w:p w14:paraId="7B9D8CD9" w14:textId="7D229B6C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4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Making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an order request for </w:t>
      </w:r>
      <w:r w:rsidR="00ED7D6D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new 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stock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6314A1B" w14:textId="77777777" w:rsidR="005E7219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BF4CF98" w14:textId="77777777" w:rsidR="005E7219" w:rsidRPr="00ED62B3" w:rsidRDefault="005E7219" w:rsidP="005E721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49CCAF45" w14:textId="77777777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C6CB49F" w14:textId="354A2F95" w:rsidR="005E7219" w:rsidRPr="008E0706" w:rsidRDefault="005E7219" w:rsidP="008E0706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ED7D6D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Request</w:t>
      </w: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15A0757" w14:textId="0C045DD7" w:rsidR="005E7219" w:rsidRPr="008E0706" w:rsidRDefault="00E03CC2" w:rsidP="008E0706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opens </w:t>
      </w:r>
      <w:r w:rsidR="00436295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 page with inputs and dropdown lists</w:t>
      </w:r>
      <w:r w:rsidR="005E7219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5D84455" w14:textId="038DB909" w:rsidR="005E7219" w:rsidRDefault="00436295" w:rsidP="008E0706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fills </w:t>
      </w:r>
      <w:r w:rsidR="00655B06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in </w:t>
      </w: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and selects </w:t>
      </w:r>
      <w:r w:rsidR="00655B06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information then submits the requests</w:t>
      </w:r>
      <w:r w:rsidR="005E7219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F004EB5" w14:textId="50E96BF5" w:rsidR="00DD0D51" w:rsidRPr="008E0706" w:rsidRDefault="00CA143C" w:rsidP="008E0706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system will display a </w:t>
      </w:r>
      <w:r w:rsidR="00AE721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pop-up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message </w:t>
      </w:r>
      <w:r w:rsidR="00AE721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that requests is successful with order ID.</w:t>
      </w:r>
    </w:p>
    <w:p w14:paraId="04C265C6" w14:textId="77777777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0C7035F" w14:textId="23E9520C" w:rsidR="005E7219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F81F2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Submitting the request</w:t>
      </w:r>
    </w:p>
    <w:p w14:paraId="5DD90DF4" w14:textId="2F334D69" w:rsidR="005E7219" w:rsidRPr="00DD0D51" w:rsidRDefault="005E7219" w:rsidP="00DD0D51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F81F2B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email </w:t>
      </w:r>
      <w:r w:rsidR="00E556A5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is correct</w:t>
      </w:r>
      <w:r w:rsidR="0048749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inputs is filled</w:t>
      </w:r>
      <w:r w:rsidR="005E4DD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be submitted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AF93D8D" w14:textId="6C95C095" w:rsidR="005E7219" w:rsidRPr="00DD0D51" w:rsidRDefault="005E7219" w:rsidP="00DD0D51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4DD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email is incorrect</w:t>
      </w:r>
      <w:r w:rsidR="0048749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inputs are not filled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, </w:t>
      </w:r>
      <w:r w:rsidR="0020592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request will </w:t>
      </w:r>
      <w:r w:rsidR="00AE721D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fail,</w:t>
      </w:r>
      <w:r w:rsidR="0020592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error message will notify user</w:t>
      </w:r>
      <w:r w:rsidR="00DD0D5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that request is failed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6BB4A59" w14:textId="1296C164" w:rsidR="005E7219" w:rsidRPr="00DD0D51" w:rsidRDefault="005E7219" w:rsidP="00DD0D51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</w:t>
      </w:r>
      <w:r w:rsidR="00DD0D5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 of step 3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46180F9" w14:textId="4DA8A1A8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311E01A" w14:textId="7E36974A" w:rsidR="00355E97" w:rsidRPr="005311FA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5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0E47CC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Viewing product information.</w:t>
      </w:r>
    </w:p>
    <w:p w14:paraId="4FCF0476" w14:textId="77777777" w:rsidR="00355E97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53EAF37D" w14:textId="77777777" w:rsidR="00355E97" w:rsidRPr="00ED62B3" w:rsidRDefault="00355E97" w:rsidP="00355E9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8BED54" w14:textId="77777777" w:rsidR="00355E97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E1CB76F" w14:textId="4CA40EBE" w:rsidR="00355E97" w:rsidRDefault="00355E97" w:rsidP="00355E97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2139D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Inventory</w:t>
      </w: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EB60A58" w14:textId="1A23A8EF" w:rsidR="00355E97" w:rsidRDefault="002139D7" w:rsidP="00355E97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products and additional information</w:t>
      </w:r>
      <w:r w:rsidR="00355E9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5149E6F" w14:textId="77A5EFC6" w:rsidR="002139D7" w:rsidRDefault="00F63E25" w:rsidP="00355E97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product name (link)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3EC711F" w14:textId="777E00BC" w:rsidR="00C12AE3" w:rsidRPr="00A653FE" w:rsidRDefault="00C12AE3" w:rsidP="00355E97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</w:t>
      </w:r>
      <w:r w:rsidR="006233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open a page with product information displayed in a table.</w:t>
      </w:r>
    </w:p>
    <w:p w14:paraId="594E7CAD" w14:textId="7D4616F7" w:rsidR="00355E97" w:rsidRDefault="00355E9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4EBEB9C" w14:textId="69BA661C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EC20FB" w14:textId="33BA0ABC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33AA811" w14:textId="7C4E3883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DAFD77" w14:textId="6F3AA328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922912" w14:textId="7D3E74F9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01A61B3" w14:textId="6F2309EF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103F8" w14:textId="0F421B89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271375" w14:textId="542274A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E1FBF7" w14:textId="208C0FA5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840E969" w14:textId="2D472B0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E4A62C4" w14:textId="26BBCE0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DDB8756" w14:textId="39E3A8D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DD0F53A" w14:textId="045CA9F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1F0E774" w14:textId="7777777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5F9C60" w14:textId="6B936405" w:rsidR="00D155A5" w:rsidRPr="00A847FE" w:rsidRDefault="00D155A5" w:rsidP="00262992">
      <w:pPr>
        <w:keepNext/>
        <w:keepLines/>
        <w:framePr w:w="5029" w:h="757" w:hRule="exact" w:hSpace="180" w:wrap="around" w:vAnchor="page" w:hAnchor="page" w:x="697" w:y="126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8" w:name="_Toc40441659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(6-7)</w:t>
      </w:r>
      <w:bookmarkEnd w:id="28"/>
    </w:p>
    <w:p w14:paraId="23AF964F" w14:textId="3110640B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 w:rsidR="00F3006C">
        <w:rPr>
          <w:rFonts w:ascii="Arial Nova Light" w:eastAsia="Malgun Gothic" w:hAnsi="Arial Nova Light"/>
          <w:color w:val="auto"/>
          <w:sz w:val="24"/>
          <w:szCs w:val="20"/>
        </w:rPr>
        <w:t>6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Add</w:t>
      </w:r>
      <w:r w:rsidR="00F3006C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a new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2262CD1" w14:textId="77777777" w:rsidR="00623319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D9218C8" w14:textId="77777777" w:rsidR="00623319" w:rsidRPr="00ED62B3" w:rsidRDefault="00623319" w:rsidP="0062331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58CD75BD" w14:textId="77777777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D2ABFA1" w14:textId="248B9514" w:rsidR="00623319" w:rsidRPr="00CB3008" w:rsidRDefault="00623319" w:rsidP="00CB3008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F3006C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ies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4C0679E0" w14:textId="5420737F" w:rsidR="00623319" w:rsidRPr="00CB3008" w:rsidRDefault="00623319" w:rsidP="00CB3008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opens a page with 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 information in a table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F7E5FEA" w14:textId="4BF76ADB" w:rsidR="00623319" w:rsidRPr="00CB3008" w:rsidRDefault="00623319" w:rsidP="00CB3008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clicks the “Add category” button.</w:t>
      </w:r>
    </w:p>
    <w:p w14:paraId="1E32702C" w14:textId="1EF1639D" w:rsidR="00623319" w:rsidRPr="00CB3008" w:rsidRDefault="00623319" w:rsidP="00CB3008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 syste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 opens a page</w:t>
      </w:r>
      <w:r w:rsidR="00580BF8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with empty 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873B8E" w14:textId="63F240B5" w:rsidR="00580BF8" w:rsidRPr="00CB3008" w:rsidRDefault="00580BF8" w:rsidP="00CB3008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fills inputs and submits.</w:t>
      </w:r>
    </w:p>
    <w:p w14:paraId="10060B7F" w14:textId="77777777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2F3D3DD" w14:textId="1F10F09A" w:rsidR="00623319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5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14B4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Submitting a new category:</w:t>
      </w:r>
    </w:p>
    <w:p w14:paraId="6F139F1F" w14:textId="28DDD0C3" w:rsidR="00623319" w:rsidRPr="00CB3008" w:rsidRDefault="00623319" w:rsidP="00CB3008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014B47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7122A3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are filled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be submitted.</w:t>
      </w:r>
    </w:p>
    <w:p w14:paraId="5ECC604C" w14:textId="4777825D" w:rsidR="00623319" w:rsidRPr="00CB3008" w:rsidRDefault="00623319" w:rsidP="00CB3008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4B1426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4B1426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are empty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fail, and error message will notify user that request is failed.</w:t>
      </w:r>
    </w:p>
    <w:p w14:paraId="61971D26" w14:textId="77777777" w:rsidR="00623319" w:rsidRPr="00CB3008" w:rsidRDefault="00623319" w:rsidP="00CB3008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E00E721" w14:textId="48B2F44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DBE9714" w14:textId="58DA62DF" w:rsidR="00691681" w:rsidRPr="005311FA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7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Receive email after requesting new stock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.</w:t>
      </w:r>
    </w:p>
    <w:p w14:paraId="03B69863" w14:textId="77777777" w:rsidR="00691681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F00B156" w14:textId="77777777" w:rsidR="00691681" w:rsidRPr="00ED62B3" w:rsidRDefault="00691681" w:rsidP="00691681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89FD988" w14:textId="77777777" w:rsidR="00691681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0DF5665" w14:textId="77777777" w:rsidR="00691681" w:rsidRPr="008E0706" w:rsidRDefault="00691681" w:rsidP="00691681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Stock Request from the side-menu.</w:t>
      </w:r>
    </w:p>
    <w:p w14:paraId="23024F4A" w14:textId="77777777" w:rsidR="00691681" w:rsidRPr="008E0706" w:rsidRDefault="00691681" w:rsidP="00691681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page with inputs and dropdown lists.</w:t>
      </w:r>
    </w:p>
    <w:p w14:paraId="2AA88142" w14:textId="46F8C211" w:rsidR="00691681" w:rsidRDefault="00691681" w:rsidP="00691681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fills in and selects information then submits the requests.</w:t>
      </w:r>
    </w:p>
    <w:p w14:paraId="5039E722" w14:textId="4A22788B" w:rsidR="00607CF4" w:rsidRDefault="00607CF4" w:rsidP="00691681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Managers receives</w:t>
      </w:r>
      <w:r w:rsid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 email with order is confirmed and order ID.</w:t>
      </w:r>
    </w:p>
    <w:p w14:paraId="145220BC" w14:textId="6E8D1F3D" w:rsidR="00691681" w:rsidRDefault="0069168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6F45455" w14:textId="0FE9BECF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549BD2E" w14:textId="48EB471B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513B5E6" w14:textId="6035D8EC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CCFC18F" w14:textId="19414D0A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35340C" w14:textId="091AB224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030B344" w14:textId="475A2DA4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995C2AB" w14:textId="315A0F03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6FEA75A" w14:textId="5267098D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5E6489A" w14:textId="2E35CE5B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3A4CE7" w14:textId="77777777" w:rsidR="00A847FE" w:rsidRDefault="00A847F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2C4A764" w14:textId="77777777" w:rsidR="008469DB" w:rsidRDefault="008469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C33D0F8" w14:textId="6AE4B31A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B284DFF" w14:textId="7444E50F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BB2DBF7" w14:textId="77777777" w:rsidR="008469DB" w:rsidRPr="00A847FE" w:rsidRDefault="008469DB" w:rsidP="00A847FE">
      <w:pPr>
        <w:keepNext/>
        <w:keepLines/>
        <w:framePr w:w="4573" w:h="901" w:hRule="exact" w:hSpace="180" w:wrap="around" w:vAnchor="page" w:hAnchor="page" w:x="901" w:y="129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29" w:name="_Toc40441660"/>
      <w:r w:rsidRPr="00A847FE">
        <w:rPr>
          <w:rFonts w:asciiTheme="majorHAnsi" w:eastAsiaTheme="majorEastAsia" w:hAnsiTheme="majorHAnsi" w:cstheme="majorBidi"/>
          <w:bCs/>
          <w:sz w:val="44"/>
          <w:szCs w:val="24"/>
        </w:rPr>
        <w:t>Stock Use Cases (8-9)</w:t>
      </w:r>
      <w:bookmarkEnd w:id="29"/>
    </w:p>
    <w:p w14:paraId="3F515905" w14:textId="18A0FC0E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8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C67AC9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Searching </w:t>
      </w:r>
      <w:r w:rsidR="008469DB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information on inventory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ED0E537" w14:textId="77777777" w:rsidR="00D155A5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1EF64500" w14:textId="77777777" w:rsidR="00D155A5" w:rsidRPr="00ED62B3" w:rsidRDefault="00D155A5" w:rsidP="00D155A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68C1D88E" w14:textId="77777777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E9F68BD" w14:textId="77777777" w:rsidR="00D155A5" w:rsidRPr="00D155A5" w:rsidRDefault="00D155A5" w:rsidP="00D155A5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Inventory from the side-menu.</w:t>
      </w:r>
    </w:p>
    <w:p w14:paraId="2482158B" w14:textId="536E0E93" w:rsidR="00D155A5" w:rsidRDefault="00D155A5" w:rsidP="00D155A5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 page with all products and additional information.</w:t>
      </w:r>
    </w:p>
    <w:p w14:paraId="403207CD" w14:textId="50235117" w:rsidR="00D155A5" w:rsidRPr="00D155A5" w:rsidRDefault="00D155A5" w:rsidP="00D155A5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types word or letter in the search bar</w:t>
      </w:r>
    </w:p>
    <w:p w14:paraId="7EC9D1C1" w14:textId="77777777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F80D02D" w14:textId="7296FCC2" w:rsidR="00D155A5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BBF19F4" w14:textId="5B51E580" w:rsidR="00D155A5" w:rsidRPr="004E4D2A" w:rsidRDefault="00D155A5" w:rsidP="004E4D2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0A61CC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data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exists, the table will display information in table</w:t>
      </w: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D5363AE" w14:textId="1A5DADE6" w:rsidR="00D155A5" w:rsidRPr="004E4D2A" w:rsidRDefault="00D155A5" w:rsidP="004E4D2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data does not </w:t>
      </w:r>
      <w:r w:rsidR="00C67AC9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exist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table will be empty</w:t>
      </w:r>
      <w:r w:rsidR="00C67AC9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thus, no data found</w:t>
      </w: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323F355" w14:textId="7C383057" w:rsidR="00D155A5" w:rsidRPr="004E4D2A" w:rsidRDefault="00D155A5" w:rsidP="004E4D2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2A3795C" w14:textId="617D4955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28DA169" w14:textId="66786996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9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8469DB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Searching information on categories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4E761109" w14:textId="77777777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2786295" w14:textId="77777777" w:rsidR="00C67AC9" w:rsidRPr="00ED62B3" w:rsidRDefault="00C67AC9" w:rsidP="00C67AC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F6ABF93" w14:textId="77777777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D445540" w14:textId="44B57CD2" w:rsidR="00C67AC9" w:rsidRPr="008469DB" w:rsidRDefault="00C67AC9" w:rsidP="008469DB">
      <w:pPr>
        <w:pStyle w:val="ListParagraph"/>
        <w:numPr>
          <w:ilvl w:val="0"/>
          <w:numId w:val="3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8469DB"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</w:t>
      </w: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18752FE" w14:textId="2D0B4292" w:rsidR="00C67AC9" w:rsidRPr="008469DB" w:rsidRDefault="00C67AC9" w:rsidP="008469DB">
      <w:pPr>
        <w:pStyle w:val="ListParagraph"/>
        <w:numPr>
          <w:ilvl w:val="0"/>
          <w:numId w:val="3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all </w:t>
      </w:r>
      <w:r w:rsidR="008469DB"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categories.</w:t>
      </w:r>
    </w:p>
    <w:p w14:paraId="3F878C7A" w14:textId="77777777" w:rsidR="00C67AC9" w:rsidRPr="008469DB" w:rsidRDefault="00C67AC9" w:rsidP="008469DB">
      <w:pPr>
        <w:pStyle w:val="ListParagraph"/>
        <w:numPr>
          <w:ilvl w:val="0"/>
          <w:numId w:val="3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types word or letter in the search bar</w:t>
      </w:r>
    </w:p>
    <w:p w14:paraId="4E24F29F" w14:textId="77777777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7A7C9BF1" w14:textId="77777777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Searching:</w:t>
      </w:r>
    </w:p>
    <w:p w14:paraId="1977791E" w14:textId="77777777" w:rsidR="00C67AC9" w:rsidRPr="008469DB" w:rsidRDefault="00C67AC9" w:rsidP="008469DB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exists, the table will display information in table.</w:t>
      </w:r>
    </w:p>
    <w:p w14:paraId="176E4473" w14:textId="77777777" w:rsidR="00C67AC9" w:rsidRPr="008469DB" w:rsidRDefault="00C67AC9" w:rsidP="008469DB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does not exist, the table will be empty, thus, no data found.</w:t>
      </w:r>
    </w:p>
    <w:p w14:paraId="7C44AD5D" w14:textId="77777777" w:rsidR="00C67AC9" w:rsidRPr="008469DB" w:rsidRDefault="00C67AC9" w:rsidP="008469DB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E732636" w14:textId="1F9A1AC2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015984" w14:textId="2CD42360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5DEE9E" w14:textId="6B980DF2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35BE1FE" w14:textId="36F9A876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2C092E2" w14:textId="50CF9DAD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7E0CAD1" w14:textId="15D18D05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31BAB2C" w14:textId="76FB3425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E0C629C" w14:textId="77777777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96FE66" w14:textId="78AA7E2C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FB74623" w14:textId="60CD79DF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5C938F4" w14:textId="77777777" w:rsidR="00A847FE" w:rsidRDefault="00A847FE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0DDD697" w14:textId="71C3D561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945A7C9" w14:textId="2551D09B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71BEC70" w14:textId="7B5FE6DC" w:rsidR="00816ABC" w:rsidRPr="00A847FE" w:rsidRDefault="00816ABC" w:rsidP="00A847FE">
      <w:pPr>
        <w:keepNext/>
        <w:keepLines/>
        <w:framePr w:w="4477" w:h="985" w:hRule="exact" w:hSpace="180" w:wrap="around" w:vAnchor="page" w:hAnchor="page" w:x="1033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0" w:name="_Toc40441661"/>
      <w:r w:rsidRPr="00A847FE">
        <w:rPr>
          <w:rFonts w:asciiTheme="majorHAnsi" w:eastAsiaTheme="majorEastAsia" w:hAnsiTheme="majorHAnsi" w:cstheme="majorBidi"/>
          <w:bCs/>
          <w:sz w:val="40"/>
        </w:rPr>
        <w:t>Stock Use Cases (10-1</w:t>
      </w:r>
      <w:r w:rsidRPr="00A847FE">
        <w:rPr>
          <w:rFonts w:asciiTheme="majorHAnsi" w:eastAsiaTheme="majorEastAsia" w:hAnsiTheme="majorHAnsi" w:cstheme="majorBidi"/>
          <w:bCs/>
          <w:sz w:val="40"/>
        </w:rPr>
        <w:t>1</w:t>
      </w:r>
      <w:r w:rsidRPr="00A847FE">
        <w:rPr>
          <w:rFonts w:asciiTheme="majorHAnsi" w:eastAsiaTheme="majorEastAsia" w:hAnsiTheme="majorHAnsi" w:cstheme="majorBidi"/>
          <w:bCs/>
          <w:sz w:val="40"/>
        </w:rPr>
        <w:t>)</w:t>
      </w:r>
      <w:bookmarkEnd w:id="30"/>
    </w:p>
    <w:p w14:paraId="104EB315" w14:textId="207EE746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10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Searching information on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orders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638EC18" w14:textId="77777777" w:rsidR="008469DB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40C628CA" w14:textId="77777777" w:rsidR="008469DB" w:rsidRPr="00ED62B3" w:rsidRDefault="008469DB" w:rsidP="008469DB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0D179F95" w14:textId="77777777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E51D492" w14:textId="2E11BEEA" w:rsidR="008469DB" w:rsidRPr="00730384" w:rsidRDefault="008469DB" w:rsidP="00730384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454BCC9" w14:textId="2234C14A" w:rsidR="008469DB" w:rsidRPr="00730384" w:rsidRDefault="008469DB" w:rsidP="00730384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all </w:t>
      </w:r>
      <w:r w:rsidR="004E4D2A"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1DB1308" w14:textId="77777777" w:rsidR="008469DB" w:rsidRPr="00730384" w:rsidRDefault="008469DB" w:rsidP="00730384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types word or letter in the search bar</w:t>
      </w:r>
    </w:p>
    <w:p w14:paraId="0C75F399" w14:textId="77777777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40EF852" w14:textId="77777777" w:rsidR="008469DB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Searching:</w:t>
      </w:r>
    </w:p>
    <w:p w14:paraId="6D591D0E" w14:textId="77777777" w:rsidR="008469DB" w:rsidRPr="00730384" w:rsidRDefault="008469DB" w:rsidP="00730384">
      <w:pPr>
        <w:pStyle w:val="ListParagraph"/>
        <w:numPr>
          <w:ilvl w:val="0"/>
          <w:numId w:val="4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exists, the table will display information in table.</w:t>
      </w:r>
    </w:p>
    <w:p w14:paraId="0EBC95EE" w14:textId="77777777" w:rsidR="008469DB" w:rsidRPr="00730384" w:rsidRDefault="008469DB" w:rsidP="00730384">
      <w:pPr>
        <w:pStyle w:val="ListParagraph"/>
        <w:numPr>
          <w:ilvl w:val="0"/>
          <w:numId w:val="4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does not exist, the table will be empty, thus, no data found.</w:t>
      </w:r>
    </w:p>
    <w:p w14:paraId="73D0780A" w14:textId="14377A9D" w:rsidR="008469DB" w:rsidRPr="00730384" w:rsidRDefault="008469DB" w:rsidP="00730384">
      <w:pPr>
        <w:pStyle w:val="ListParagraph"/>
        <w:numPr>
          <w:ilvl w:val="0"/>
          <w:numId w:val="4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2F679B93" w14:textId="64BA79F9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AD4EF8A" w14:textId="664BCD60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</w:t>
      </w:r>
      <w:r>
        <w:rPr>
          <w:rFonts w:ascii="Arial Nova Light" w:eastAsia="Malgun Gothic" w:hAnsi="Arial Nova Light"/>
          <w:color w:val="auto"/>
          <w:sz w:val="24"/>
          <w:szCs w:val="20"/>
        </w:rPr>
        <w:t>1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Logging in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55F6871B" w14:textId="77777777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A3470FB" w14:textId="77777777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8DF120B" w14:textId="6B718D39" w:rsidR="00730384" w:rsidRPr="00730384" w:rsidRDefault="005E7871" w:rsidP="00730384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goes to site URL</w:t>
      </w:r>
      <w:r w:rsidR="00730384"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0C40710" w14:textId="42A22459" w:rsidR="00730384" w:rsidRPr="00730384" w:rsidRDefault="00730384" w:rsidP="00730384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 empty form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B4FCD33" w14:textId="256103C5" w:rsidR="00730384" w:rsidRDefault="00730384" w:rsidP="00730384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types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passcode.</w:t>
      </w:r>
    </w:p>
    <w:p w14:paraId="15DA713D" w14:textId="578B7836" w:rsidR="005E7871" w:rsidRPr="00730384" w:rsidRDefault="005E7871" w:rsidP="00730384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Managers logs in.</w:t>
      </w:r>
    </w:p>
    <w:p w14:paraId="1F7FF5F2" w14:textId="77777777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B0B0548" w14:textId="05B54D7F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Attempting to log in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0D64FC2" w14:textId="5307830C" w:rsidR="00730384" w:rsidRPr="00730384" w:rsidRDefault="00730384" w:rsidP="00730384">
      <w:pPr>
        <w:pStyle w:val="ListParagraph"/>
        <w:numPr>
          <w:ilvl w:val="0"/>
          <w:numId w:val="4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passcode is correct, the manager will be logged in and redirected to </w:t>
      </w:r>
      <w:r w:rsidR="000B12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homepage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8BE8C95" w14:textId="623B3B53" w:rsidR="00730384" w:rsidRDefault="00730384" w:rsidP="00730384">
      <w:pPr>
        <w:pStyle w:val="ListParagraph"/>
        <w:numPr>
          <w:ilvl w:val="0"/>
          <w:numId w:val="4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passcode is incorrect the </w:t>
      </w:r>
      <w:r w:rsidR="000B12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page will be refreshed, thus the passcode is not valid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55FC26F" w14:textId="59E7EF31" w:rsidR="000B12FA" w:rsidRPr="00730384" w:rsidRDefault="000B12FA" w:rsidP="00730384">
      <w:pPr>
        <w:pStyle w:val="ListParagraph"/>
        <w:numPr>
          <w:ilvl w:val="0"/>
          <w:numId w:val="4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the passcode is not </w:t>
      </w:r>
      <w:r w:rsidR="004402C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equal to a 4-digit number, the system will display an error. Please enter the correct passcode</w:t>
      </w:r>
    </w:p>
    <w:p w14:paraId="4124186E" w14:textId="77777777" w:rsidR="00730384" w:rsidRPr="00730384" w:rsidRDefault="00730384" w:rsidP="00730384">
      <w:pPr>
        <w:pStyle w:val="ListParagraph"/>
        <w:numPr>
          <w:ilvl w:val="0"/>
          <w:numId w:val="4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60E636E6" w14:textId="3DF058FE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92D66C" w14:textId="4438D862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3D1F7B3" w14:textId="39186E89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5555CF" w14:textId="59C9D072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E9522" w14:textId="17BC0C86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4393BFC" w14:textId="42BEFB14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3B30183" w14:textId="754DD0DC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55272B2" w14:textId="0706EA5D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F59A124" w14:textId="1C87B421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D16057F" w14:textId="66069186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509AF01" w14:textId="77777777" w:rsidR="00816ABC" w:rsidRPr="00730384" w:rsidRDefault="00816ABC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73A90D8" w14:textId="77777777" w:rsidR="00816ABC" w:rsidRPr="00A847FE" w:rsidRDefault="00816ABC" w:rsidP="00A847FE">
      <w:pPr>
        <w:keepNext/>
        <w:keepLines/>
        <w:framePr w:w="4813" w:h="973" w:hRule="exact" w:hSpace="180" w:wrap="around" w:vAnchor="page" w:hAnchor="page" w:x="1045" w:y="123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1" w:name="_Toc40441662"/>
      <w:r w:rsidRPr="00A847FE">
        <w:rPr>
          <w:rFonts w:asciiTheme="majorHAnsi" w:eastAsiaTheme="majorEastAsia" w:hAnsiTheme="majorHAnsi" w:cstheme="majorBidi"/>
          <w:bCs/>
          <w:sz w:val="40"/>
        </w:rPr>
        <w:t>Stock Use Cases (12-13)</w:t>
      </w:r>
      <w:bookmarkEnd w:id="31"/>
    </w:p>
    <w:p w14:paraId="3526D5E3" w14:textId="0773E977" w:rsidR="004402CE" w:rsidRPr="005311FA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</w:t>
      </w:r>
      <w:r w:rsidR="00145ECC">
        <w:rPr>
          <w:rFonts w:ascii="Arial Nova Light" w:eastAsia="Malgun Gothic" w:hAnsi="Arial Nova Light"/>
          <w:color w:val="auto"/>
          <w:sz w:val="24"/>
          <w:szCs w:val="20"/>
        </w:rPr>
        <w:t>2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3B6123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Logging out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DE826A7" w14:textId="77777777" w:rsidR="004402CE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3E1FAF8E" w14:textId="77777777" w:rsidR="004402CE" w:rsidRPr="00ED62B3" w:rsidRDefault="004402CE" w:rsidP="004402CE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609EC116" w14:textId="77777777" w:rsidR="004402CE" w:rsidRPr="005311FA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562556A" w14:textId="678CDEA5" w:rsidR="004402CE" w:rsidRPr="003B6123" w:rsidRDefault="004402CE" w:rsidP="003B6123">
      <w:pPr>
        <w:pStyle w:val="ListParagraph"/>
        <w:numPr>
          <w:ilvl w:val="0"/>
          <w:numId w:val="4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Logout</w:t>
      </w: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72E9D9A0" w14:textId="743FBCE2" w:rsidR="008469DB" w:rsidRPr="00145ECC" w:rsidRDefault="004402CE" w:rsidP="00C67AC9">
      <w:pPr>
        <w:pStyle w:val="ListParagraph"/>
        <w:numPr>
          <w:ilvl w:val="0"/>
          <w:numId w:val="4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 w:rsid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log manager out and redirect </w:t>
      </w:r>
      <w:r w:rsidR="00145E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to the login page</w:t>
      </w: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2145DD9" w14:textId="05190688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A719476" w14:textId="745BBA83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13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Update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a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2594092" w14:textId="77777777" w:rsidR="00AB0587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50EE261" w14:textId="77777777" w:rsidR="00AB0587" w:rsidRPr="00ED62B3" w:rsidRDefault="00AB0587" w:rsidP="00AB058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470F65B3" w14:textId="77777777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4BD624A" w14:textId="77777777" w:rsidR="00AB0587" w:rsidRPr="00CB3008" w:rsidRDefault="00AB0587" w:rsidP="00AB0587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Categories from the side-menu.</w:t>
      </w:r>
    </w:p>
    <w:p w14:paraId="607077B0" w14:textId="77777777" w:rsidR="00AB0587" w:rsidRPr="00CB3008" w:rsidRDefault="00AB0587" w:rsidP="00AB0587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page with categories information in a table.</w:t>
      </w:r>
    </w:p>
    <w:p w14:paraId="55AC8DBA" w14:textId="3A07D6B2" w:rsidR="00AB0587" w:rsidRPr="00CB3008" w:rsidRDefault="00AB0587" w:rsidP="00AB0587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“Edit” button from the table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7C5FCE6" w14:textId="29C396C8" w:rsidR="00AB0587" w:rsidRPr="00CB3008" w:rsidRDefault="00AB0587" w:rsidP="00AB0587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system opens a page with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pre-filled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inputs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(The selected category data)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183E5B6" w14:textId="00D7A5CF" w:rsidR="00AB0587" w:rsidRPr="00CB3008" w:rsidRDefault="00AB0587" w:rsidP="00AB0587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fills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new informat</w:t>
      </w:r>
      <w:r w:rsidR="00816AB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ion 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</w:t>
      </w:r>
      <w:r w:rsidR="00816AB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and submits.</w:t>
      </w:r>
    </w:p>
    <w:p w14:paraId="1C104F03" w14:textId="77777777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8B3DC0A" w14:textId="318B6CCA" w:rsidR="00AB0587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5a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Submitting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updated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category:</w:t>
      </w:r>
    </w:p>
    <w:p w14:paraId="670D3D14" w14:textId="77777777" w:rsidR="00AB0587" w:rsidRPr="00CB3008" w:rsidRDefault="00AB0587" w:rsidP="00AB0587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inputs are filled, the request will be submitted.</w:t>
      </w:r>
    </w:p>
    <w:p w14:paraId="01ED131E" w14:textId="77777777" w:rsidR="00AB0587" w:rsidRPr="00CB3008" w:rsidRDefault="00AB0587" w:rsidP="00AB0587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inputs are empty, the request will fail, and error message will notify user that request is failed.</w:t>
      </w:r>
    </w:p>
    <w:p w14:paraId="7F031A1F" w14:textId="77777777" w:rsidR="00AB0587" w:rsidRPr="00CB3008" w:rsidRDefault="00AB0587" w:rsidP="00AB0587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2C1C46A1" w14:textId="53CE634E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FC498DB" w14:textId="2428C428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AF9E7A8" w14:textId="29287D22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1555AE5" w14:textId="128CB8FE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BA1ABC9" w14:textId="44480ABF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AD11B3A" w14:textId="630E51BE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62BF6A" w14:textId="625613BB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B3FDF0D" w14:textId="7C5CC1B2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D7FD0EA" w14:textId="7B7E4F3C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B2B3C6" w14:textId="5DA779E3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CFBD3D3" w14:textId="63FA481A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3ACF06E" w14:textId="6C905D69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5C80D9" w14:textId="6CC800D6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FD50342" w14:textId="3C5D16F8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A47024E" w14:textId="77777777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2071B30" w14:textId="65AAA779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EE7BF26" w14:textId="3EA7F568" w:rsidR="00816ABC" w:rsidRDefault="00A364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795EB65A" wp14:editId="43FF97CF">
            <wp:extent cx="6301740" cy="2399665"/>
            <wp:effectExtent l="0" t="0" r="381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285" cy="24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1D1ACEC9" w14:textId="20059652" w:rsidR="00A3647A" w:rsidRPr="00262992" w:rsidRDefault="00A364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This is the login page, where user will enter their passcode to log in. Later implementation will be that user receives an email with another code (</w:t>
      </w:r>
      <w:r w:rsidR="009C7139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two-step verification).</w:t>
      </w:r>
    </w:p>
    <w:p w14:paraId="11647C64" w14:textId="5704CF6F" w:rsidR="009C7139" w:rsidRDefault="009C713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E96BD9F" w14:textId="77777777" w:rsidR="009C7139" w:rsidRDefault="009C713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1D1EBCE" w14:textId="77777777" w:rsidR="0075412F" w:rsidRPr="00A847FE" w:rsidRDefault="0075412F" w:rsidP="0075412F">
      <w:pPr>
        <w:keepNext/>
        <w:keepLines/>
        <w:framePr w:w="5053" w:h="697" w:hRule="exact" w:hSpace="180" w:wrap="around" w:vAnchor="page" w:hAnchor="page" w:x="961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2" w:name="_Toc40441663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2"/>
    </w:p>
    <w:p w14:paraId="50E605CF" w14:textId="594EC9FE" w:rsidR="00816ABC" w:rsidRDefault="00FF341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222BDD81" wp14:editId="0F0E8D93">
            <wp:extent cx="6301740" cy="25984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63693F56" w14:textId="660BD957" w:rsidR="00FF341D" w:rsidRPr="00262992" w:rsidRDefault="00FF341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is the homepage with </w:t>
      </w:r>
      <w:r w:rsidR="0075412F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information about products and the number of units in stock per product.</w:t>
      </w:r>
    </w:p>
    <w:p w14:paraId="28A95757" w14:textId="038877DB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56AB878" w14:textId="0A339802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0AB36A" w14:textId="3891CC1D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84A2B02" w14:textId="11C62473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71044D" w14:textId="3B52247E" w:rsidR="00AE69A4" w:rsidRDefault="005E72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55A5C434" wp14:editId="409EAE4D">
            <wp:extent cx="6309360" cy="1478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2D649B60" w14:textId="77DF0AD6" w:rsidR="005E727A" w:rsidRPr="00262992" w:rsidRDefault="005E72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</w:t>
      </w:r>
      <w:r w:rsidR="0000502A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page displays detailed information about a product with a back button.</w:t>
      </w:r>
    </w:p>
    <w:p w14:paraId="42AFB345" w14:textId="7663C3BB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C58E60D" w14:textId="77777777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4BC869C" w14:textId="211B9C91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02FBFF4E" wp14:editId="14B81E01">
            <wp:extent cx="630936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71BAFD28" w14:textId="2846E756" w:rsidR="00F016D7" w:rsidRPr="00262992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page displays information about all order, it’s </w:t>
      </w:r>
      <w:proofErr w:type="gramStart"/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</w:t>
      </w:r>
      <w:proofErr w:type="gramEnd"/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order history page</w:t>
      </w:r>
      <w:r w:rsidR="00C57BE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where user can search for order by date, id, name or price.</w:t>
      </w:r>
    </w:p>
    <w:p w14:paraId="0367F204" w14:textId="77777777" w:rsidR="00C57BE7" w:rsidRPr="00A847FE" w:rsidRDefault="00C57BE7" w:rsidP="00C57BE7">
      <w:pPr>
        <w:keepNext/>
        <w:keepLines/>
        <w:framePr w:w="5053" w:h="697" w:hRule="exact" w:hSpace="180" w:wrap="around" w:vAnchor="page" w:hAnchor="page" w:x="793" w:y="121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3" w:name="_Toc40441664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3"/>
    </w:p>
    <w:p w14:paraId="1ED510B7" w14:textId="43258923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20AD4B7" w14:textId="448F3185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46B8845" w14:textId="6C578772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4F40C15" w14:textId="51808294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A1E58D5" w14:textId="0942C0E5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1207A1" w14:textId="51BB8A7F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5B26B80" w14:textId="4A3B6556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3AB6CF5" w14:textId="427FCF3E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C3E4801" w14:textId="77777777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FD393C" w14:textId="77777777" w:rsidR="009E005E" w:rsidRPr="00A847FE" w:rsidRDefault="009E005E" w:rsidP="00446FD8">
      <w:pPr>
        <w:keepNext/>
        <w:keepLines/>
        <w:framePr w:w="5053" w:h="553" w:hRule="exact" w:hSpace="180" w:wrap="around" w:vAnchor="page" w:hAnchor="page" w:x="721" w:y="117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4" w:name="_Toc40441665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4"/>
    </w:p>
    <w:p w14:paraId="36453F62" w14:textId="1D109830" w:rsidR="00C57BE7" w:rsidRDefault="008301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416407F9" wp14:editId="7EAF1048">
            <wp:extent cx="6309360" cy="2987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27C185EB" w14:textId="69F9CA27" w:rsidR="008301DB" w:rsidRPr="00262992" w:rsidRDefault="008301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is the categories </w:t>
      </w:r>
      <w:r w:rsidR="00EE4BA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page;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</w:t>
      </w:r>
      <w:r w:rsidR="00A8248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page displays information about all categories in a table with an edit button and a add category button. Also, user can click </w:t>
      </w:r>
      <w:r w:rsidR="00EE4BA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on a category name to open a page with all products within that category</w:t>
      </w:r>
    </w:p>
    <w:p w14:paraId="4571F945" w14:textId="2ECD2817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F87D6BF" w14:textId="77777777" w:rsidR="00EE4BA8" w:rsidRDefault="00EE4BA8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649E43C" w14:textId="20AB30FF" w:rsidR="00C57BE7" w:rsidRDefault="009E792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115BC0F7" wp14:editId="270E2870">
            <wp:extent cx="6309360" cy="1958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06C453D4" w14:textId="513565C5" w:rsidR="009E7927" w:rsidRPr="00262992" w:rsidRDefault="009E792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clicking category name, the system will open this page</w:t>
      </w:r>
      <w:r w:rsidR="0084032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. This page </w:t>
      </w:r>
      <w:r w:rsidR="00EF21E1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displays</w:t>
      </w:r>
      <w:r w:rsidR="0084032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all the products within a category</w:t>
      </w:r>
      <w:r w:rsidR="00EF21E1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and back button.</w:t>
      </w:r>
    </w:p>
    <w:p w14:paraId="088E1940" w14:textId="4E6B6831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98905A2" w14:textId="68A9C58E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09FB4A2" w14:textId="59E152DD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C376473" w14:textId="77777777" w:rsidR="005D6703" w:rsidRPr="00A847FE" w:rsidRDefault="005D6703" w:rsidP="005D6703">
      <w:pPr>
        <w:keepNext/>
        <w:keepLines/>
        <w:framePr w:w="5053" w:h="553" w:hRule="exact" w:hSpace="180" w:wrap="around" w:vAnchor="page" w:hAnchor="page" w:x="901" w:y="127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5" w:name="_Toc40441666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5"/>
    </w:p>
    <w:p w14:paraId="3434C1FA" w14:textId="09EBD363" w:rsidR="00EF21E1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17DE8DD2" wp14:editId="1799AB08">
            <wp:extent cx="6309360" cy="15468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3696" w14:textId="5D4FE61E" w:rsidR="000667F4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D3BEDA1" w14:textId="1D66AB16" w:rsidR="000667F4" w:rsidRPr="00262992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manager clicks the edit button</w:t>
      </w:r>
      <w:r w:rsidR="00AF42CA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on the table. This page will open with pre-filled information about the </w:t>
      </w:r>
      <w:r w:rsidR="009E005E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category.</w:t>
      </w:r>
    </w:p>
    <w:p w14:paraId="06BE2FDB" w14:textId="77777777" w:rsidR="00012045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E5C437" w14:textId="3BE76B5C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80E6ACF" w14:textId="493E9543" w:rsidR="00012045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51CE49E7" wp14:editId="6F3C7E64">
            <wp:extent cx="6309360" cy="1569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07BB" w14:textId="4E037216" w:rsidR="00012045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53C948C" w14:textId="772AE82E" w:rsidR="00012045" w:rsidRPr="00262992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clicking the add category button. This page will open with empty inputs</w:t>
      </w:r>
      <w:r w:rsidR="005D6703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.</w:t>
      </w:r>
    </w:p>
    <w:p w14:paraId="441A13D0" w14:textId="3776EA01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7FC013A" w14:textId="49C7F83E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78B4B20" w14:textId="55CDD3FB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44A175A" w14:textId="396EC95D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A2FBD50" w14:textId="447E9FAC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C05BC1" w14:textId="168CE5E4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65C0916" w14:textId="03D55FBF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BC6D231" w14:textId="5310D3EE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79F289A" w14:textId="3FE57F4D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2518144" w14:textId="6BD8F4CD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D345A46" w14:textId="5C782EBB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9A5AD27" w14:textId="0AE5A5B3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712878A" w14:textId="0CE685DD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2AA22C4" w14:textId="54046483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790CEFB" w14:textId="77777777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1F1809" w14:textId="6775F5A3" w:rsidR="001E3E6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044D3ABD" wp14:editId="19CC80BA">
            <wp:extent cx="6309360" cy="224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6667" w14:textId="6CAE7C91" w:rsidR="001E3E6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8CBA79" w14:textId="78C5C272" w:rsidR="005D6703" w:rsidRPr="005926A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</w:t>
      </w:r>
      <w:r w:rsidR="00C53B00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is the page where manager can make a stock request. </w:t>
      </w:r>
    </w:p>
    <w:p w14:paraId="3CDD251D" w14:textId="77777777" w:rsidR="005D6703" w:rsidRPr="00A847FE" w:rsidRDefault="005D6703" w:rsidP="005D6703">
      <w:pPr>
        <w:keepNext/>
        <w:keepLines/>
        <w:framePr w:w="5053" w:h="553" w:hRule="exact" w:hSpace="180" w:wrap="around" w:vAnchor="page" w:hAnchor="page" w:x="649" w:y="136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6" w:name="_Toc40441667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6"/>
    </w:p>
    <w:p w14:paraId="3FD7B8C6" w14:textId="55C178D6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A459975" w14:textId="77777777" w:rsidR="005926A5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63F5BC0" w14:textId="5B1D1709" w:rsidR="005D6703" w:rsidRDefault="00645D4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4918D2EE" wp14:editId="7B7918BC">
            <wp:extent cx="6301740" cy="17983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A617" w14:textId="3B357076" w:rsidR="005926A5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C2829E0" w14:textId="464323B9" w:rsidR="005926A5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After making </w:t>
      </w:r>
      <w:r w:rsidR="007E52C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request and if confirmed, the user will receive this email with the order ID.</w:t>
      </w:r>
    </w:p>
    <w:p w14:paraId="7B0B9A0A" w14:textId="07217031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8D9B356" w14:textId="42C1B22C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BDD2A36" w14:textId="0EA9267F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A36978D" w14:textId="6B60C5A6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A8B71CE" w14:textId="5299D975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4E0E728" w14:textId="77777777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42D5F8C" w14:textId="0BB7754C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81BACC5" w14:textId="77777777" w:rsidR="005D6703" w:rsidRPr="000E30FD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sectPr w:rsidR="005D6703" w:rsidRPr="000E30FD" w:rsidSect="007C7473">
      <w:headerReference w:type="even" r:id="rId43"/>
      <w:headerReference w:type="default" r:id="rId44"/>
      <w:footerReference w:type="even" r:id="rId45"/>
      <w:footerReference w:type="default" r:id="rId46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07DC57" w14:textId="77777777" w:rsidR="00676A6E" w:rsidRDefault="00676A6E" w:rsidP="007057F4">
      <w:r>
        <w:separator/>
      </w:r>
    </w:p>
  </w:endnote>
  <w:endnote w:type="continuationSeparator" w:id="0">
    <w:p w14:paraId="281162A0" w14:textId="77777777" w:rsidR="00676A6E" w:rsidRDefault="00676A6E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 Light">
    <w:altName w:val="Arial Nova Light"/>
    <w:charset w:val="00"/>
    <w:family w:val="swiss"/>
    <w:pitch w:val="variable"/>
    <w:sig w:usb0="0000028F" w:usb1="00000002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36313" w14:textId="77777777" w:rsidR="00136006" w:rsidRDefault="00676A6E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4C33155325C9407EBBEA22397B722D2E"/>
        </w:placeholder>
        <w:temporary/>
        <w:showingPlcHdr/>
      </w:sdtPr>
      <w:sdtEndPr/>
      <w:sdtContent>
        <w:r w:rsidR="00F45884">
          <w:t>Title</w:t>
        </w:r>
      </w:sdtContent>
    </w:sdt>
    <w:r w:rsidR="0049185C">
      <w:rPr>
        <w:rFonts w:asciiTheme="majorHAnsi" w:eastAsiaTheme="majorEastAsia" w:hAnsiTheme="majorHAnsi" w:cstheme="majorBidi"/>
      </w:rPr>
      <w:ptab w:relativeTo="margin" w:alignment="right" w:leader="none"/>
    </w:r>
    <w:r w:rsidR="0049185C">
      <w:rPr>
        <w:rFonts w:asciiTheme="majorHAnsi" w:eastAsiaTheme="majorEastAsia" w:hAnsiTheme="majorHAnsi" w:cstheme="majorBidi"/>
      </w:rPr>
      <w:t xml:space="preserve">Page </w:t>
    </w:r>
    <w:r w:rsidR="0049185C">
      <w:fldChar w:fldCharType="begin"/>
    </w:r>
    <w:r w:rsidR="0049185C">
      <w:instrText xml:space="preserve"> PAGE   \* MERGEFORMAT </w:instrText>
    </w:r>
    <w:r w:rsidR="0049185C">
      <w:fldChar w:fldCharType="separate"/>
    </w:r>
    <w:r w:rsidR="0049185C">
      <w:rPr>
        <w:rFonts w:asciiTheme="majorHAnsi" w:eastAsiaTheme="majorEastAsia" w:hAnsiTheme="majorHAnsi" w:cstheme="majorBidi"/>
        <w:noProof/>
      </w:rPr>
      <w:t>4</w:t>
    </w:r>
    <w:r w:rsidR="0049185C">
      <w:rPr>
        <w:rFonts w:asciiTheme="majorHAnsi" w:eastAsiaTheme="majorEastAsia" w:hAnsiTheme="majorHAnsi" w:cstheme="majorBidi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b w:val="0"/>
      </w:rPr>
      <w:id w:val="-4985032"/>
      <w:docPartObj>
        <w:docPartGallery w:val="Page Numbers (Bottom of Page)"/>
        <w:docPartUnique/>
      </w:docPartObj>
    </w:sdtPr>
    <w:sdtEndPr>
      <w:rPr>
        <w:b/>
        <w:color w:val="7F7F7F" w:themeColor="background1" w:themeShade="7F"/>
        <w:spacing w:val="60"/>
      </w:rPr>
    </w:sdtEndPr>
    <w:sdtContent>
      <w:p w14:paraId="153573D5" w14:textId="0402F0BE" w:rsidR="0019758A" w:rsidRDefault="0019758A">
        <w:pPr>
          <w:pStyle w:val="Footer"/>
          <w:pBdr>
            <w:top w:val="single" w:sz="4" w:space="1" w:color="D9D9D9" w:themeColor="background1" w:themeShade="D9"/>
          </w:pBdr>
          <w:rPr>
            <w:b w:val="0"/>
            <w:bCs/>
          </w:rPr>
        </w:pPr>
        <w:r>
          <w:rPr>
            <w:b w:val="0"/>
          </w:rPr>
          <w:fldChar w:fldCharType="begin"/>
        </w:r>
        <w:r>
          <w:instrText xml:space="preserve"> PAGE   \* MERGEFORMAT </w:instrText>
        </w:r>
        <w:r>
          <w:rPr>
            <w:b w:val="0"/>
          </w:rPr>
          <w:fldChar w:fldCharType="separate"/>
        </w:r>
        <w:r>
          <w:rPr>
            <w:bCs/>
            <w:noProof/>
          </w:rPr>
          <w:t>2</w:t>
        </w:r>
        <w:r>
          <w:rPr>
            <w:b w:val="0"/>
            <w:bCs/>
            <w:noProof/>
          </w:rPr>
          <w:fldChar w:fldCharType="end"/>
        </w:r>
        <w:r>
          <w:rPr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383CAB0" w14:textId="77777777" w:rsidR="0019758A" w:rsidRDefault="001975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56C41A" w14:textId="77777777" w:rsidR="00676A6E" w:rsidRDefault="00676A6E" w:rsidP="007057F4">
      <w:r>
        <w:separator/>
      </w:r>
    </w:p>
  </w:footnote>
  <w:footnote w:type="continuationSeparator" w:id="0">
    <w:p w14:paraId="3AD0E3E4" w14:textId="77777777" w:rsidR="00676A6E" w:rsidRDefault="00676A6E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6A04AE" w14:textId="77777777" w:rsidR="00136006" w:rsidRDefault="0049185C" w:rsidP="007057F4">
    <w:pPr>
      <w:pStyle w:val="Header"/>
    </w:pPr>
    <w:r>
      <w:t>Adventure Works Marketing Plan</w:t>
    </w:r>
  </w:p>
  <w:p w14:paraId="6B4255E2" w14:textId="77777777" w:rsidR="00136006" w:rsidRDefault="0013600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789A7A96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0950B773" w14:textId="73DF5396" w:rsidR="007057F4" w:rsidRDefault="005B1907" w:rsidP="007C68F0">
          <w:pPr>
            <w:pStyle w:val="Header"/>
            <w:jc w:val="left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4352" behindDoc="0" locked="0" layoutInCell="1" allowOverlap="1" wp14:anchorId="41E49F8F" wp14:editId="144D8797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0</wp:posOffset>
                    </wp:positionV>
                    <wp:extent cx="8034655" cy="1540510"/>
                    <wp:effectExtent l="0" t="0" r="4445" b="2540"/>
                    <wp:wrapThrough wrapText="bothSides">
                      <wp:wrapPolygon edited="0">
                        <wp:start x="11779" y="0"/>
                        <wp:lineTo x="0" y="2671"/>
                        <wp:lineTo x="0" y="16828"/>
                        <wp:lineTo x="9833" y="17095"/>
                        <wp:lineTo x="9372" y="21369"/>
                        <wp:lineTo x="9987" y="21369"/>
                        <wp:lineTo x="10038" y="21369"/>
                        <wp:lineTo x="10960" y="12821"/>
                        <wp:lineTo x="21561" y="11486"/>
                        <wp:lineTo x="21561" y="0"/>
                        <wp:lineTo x="11779" y="0"/>
                      </wp:wrapPolygon>
                    </wp:wrapThrough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4655" cy="154051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F7C6635" id="Group 20" o:spid="_x0000_s1026" alt="colored rectangle header" style="position:absolute;margin-left:0;margin-top:0;width:632.65pt;height:121.3pt;z-index:251684352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6" o:spid="_x0000_s1027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">
                      <v:imagedata r:id="rId7" o:title="colored rectangle"/>
                    </v:shape>
                    <v:shape id="Graphic 19" o:spid="_x0000_s1028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">
                      <v:imagedata r:id="rId8" o:title="gray rectangle"/>
                    </v:shape>
                    <v:shape id="Graphic 14" o:spid="_x0000_s1029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9" o:title="colored rectangle"/>
                    </v:shape>
                    <w10:wrap type="through"/>
                  </v:group>
                </w:pict>
              </mc:Fallback>
            </mc:AlternateContent>
          </w:r>
          <w:r>
            <w:rPr>
              <w:noProof/>
            </w:rPr>
            <w:t xml:space="preserve"> </w:t>
          </w:r>
          <w:r w:rsidR="004F223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328" behindDoc="0" locked="0" layoutInCell="1" allowOverlap="1" wp14:anchorId="1539AE0D" wp14:editId="5C430892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9BA2EA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15C5BE42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539AE0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8" type="#_x0000_t202" style="position:absolute;margin-left:560.5pt;margin-top:19.1pt;width:61.3pt;height:23.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" filled="f" stroked="f" strokeweight=".5pt">
                    <v:textbox>
                      <w:txbxContent>
                        <w:p w14:paraId="489BA2EA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15C5BE42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</w:tc>
    </w:tr>
  </w:tbl>
  <w:p w14:paraId="595DB517" w14:textId="0862A364" w:rsidR="007057F4" w:rsidRDefault="007057F4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E6BDB"/>
    <w:multiLevelType w:val="hybridMultilevel"/>
    <w:tmpl w:val="F5AC6A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C3564F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22B6AD8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055C21"/>
    <w:multiLevelType w:val="hybridMultilevel"/>
    <w:tmpl w:val="929CFCD6"/>
    <w:lvl w:ilvl="0" w:tplc="780CD1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434BF7"/>
    <w:multiLevelType w:val="hybridMultilevel"/>
    <w:tmpl w:val="F5D812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C114D4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693620"/>
    <w:multiLevelType w:val="hybridMultilevel"/>
    <w:tmpl w:val="55088C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FD21B39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785043"/>
    <w:multiLevelType w:val="hybridMultilevel"/>
    <w:tmpl w:val="E5324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6D2D1C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6F7580"/>
    <w:multiLevelType w:val="hybridMultilevel"/>
    <w:tmpl w:val="252690E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B10869"/>
    <w:multiLevelType w:val="hybridMultilevel"/>
    <w:tmpl w:val="CA2474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B0BC5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4525C6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65211C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AA5C6C"/>
    <w:multiLevelType w:val="hybridMultilevel"/>
    <w:tmpl w:val="71A0AB80"/>
    <w:lvl w:ilvl="0" w:tplc="4282E3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8DA66B3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D25AE5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80542B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D16894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24669F"/>
    <w:multiLevelType w:val="hybridMultilevel"/>
    <w:tmpl w:val="6B8E9B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89B5640"/>
    <w:multiLevelType w:val="hybridMultilevel"/>
    <w:tmpl w:val="4A9E1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D3845F9"/>
    <w:multiLevelType w:val="hybridMultilevel"/>
    <w:tmpl w:val="5508A4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B6D4F63"/>
    <w:multiLevelType w:val="hybridMultilevel"/>
    <w:tmpl w:val="AB5ECE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D8533EA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C6D46"/>
    <w:multiLevelType w:val="hybridMultilevel"/>
    <w:tmpl w:val="C212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07DFC"/>
    <w:multiLevelType w:val="hybridMultilevel"/>
    <w:tmpl w:val="4B60F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215B0C"/>
    <w:multiLevelType w:val="hybridMultilevel"/>
    <w:tmpl w:val="5A82BF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99202A"/>
    <w:multiLevelType w:val="hybridMultilevel"/>
    <w:tmpl w:val="399216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49943F1"/>
    <w:multiLevelType w:val="hybridMultilevel"/>
    <w:tmpl w:val="874000F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6997730"/>
    <w:multiLevelType w:val="hybridMultilevel"/>
    <w:tmpl w:val="8B5250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78A20A4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304E07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845029"/>
    <w:multiLevelType w:val="hybridMultilevel"/>
    <w:tmpl w:val="7DFA49D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3450E53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5D3711"/>
    <w:multiLevelType w:val="hybridMultilevel"/>
    <w:tmpl w:val="F89E8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B66AEC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581807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A775E0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9C1BBB"/>
    <w:multiLevelType w:val="hybridMultilevel"/>
    <w:tmpl w:val="5A82BF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42" w15:restartNumberingAfterBreak="0">
    <w:nsid w:val="7A0E4477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F1100F"/>
    <w:multiLevelType w:val="hybridMultilevel"/>
    <w:tmpl w:val="9B2A3B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F0B1BA3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29"/>
  </w:num>
  <w:num w:numId="3">
    <w:abstractNumId w:val="36"/>
  </w:num>
  <w:num w:numId="4">
    <w:abstractNumId w:val="34"/>
  </w:num>
  <w:num w:numId="5">
    <w:abstractNumId w:val="3"/>
  </w:num>
  <w:num w:numId="6">
    <w:abstractNumId w:val="25"/>
  </w:num>
  <w:num w:numId="7">
    <w:abstractNumId w:val="11"/>
  </w:num>
  <w:num w:numId="8">
    <w:abstractNumId w:val="26"/>
  </w:num>
  <w:num w:numId="9">
    <w:abstractNumId w:val="8"/>
  </w:num>
  <w:num w:numId="10">
    <w:abstractNumId w:val="42"/>
  </w:num>
  <w:num w:numId="11">
    <w:abstractNumId w:val="7"/>
  </w:num>
  <w:num w:numId="12">
    <w:abstractNumId w:val="5"/>
  </w:num>
  <w:num w:numId="13">
    <w:abstractNumId w:val="12"/>
  </w:num>
  <w:num w:numId="14">
    <w:abstractNumId w:val="33"/>
  </w:num>
  <w:num w:numId="15">
    <w:abstractNumId w:val="16"/>
  </w:num>
  <w:num w:numId="16">
    <w:abstractNumId w:val="17"/>
  </w:num>
  <w:num w:numId="17">
    <w:abstractNumId w:val="13"/>
  </w:num>
  <w:num w:numId="18">
    <w:abstractNumId w:val="9"/>
  </w:num>
  <w:num w:numId="19">
    <w:abstractNumId w:val="39"/>
  </w:num>
  <w:num w:numId="20">
    <w:abstractNumId w:val="32"/>
  </w:num>
  <w:num w:numId="21">
    <w:abstractNumId w:val="44"/>
  </w:num>
  <w:num w:numId="22">
    <w:abstractNumId w:val="14"/>
  </w:num>
  <w:num w:numId="23">
    <w:abstractNumId w:val="2"/>
  </w:num>
  <w:num w:numId="24">
    <w:abstractNumId w:val="1"/>
  </w:num>
  <w:num w:numId="25">
    <w:abstractNumId w:val="19"/>
  </w:num>
  <w:num w:numId="26">
    <w:abstractNumId w:val="15"/>
  </w:num>
  <w:num w:numId="27">
    <w:abstractNumId w:val="35"/>
  </w:num>
  <w:num w:numId="28">
    <w:abstractNumId w:val="24"/>
  </w:num>
  <w:num w:numId="29">
    <w:abstractNumId w:val="27"/>
  </w:num>
  <w:num w:numId="30">
    <w:abstractNumId w:val="28"/>
  </w:num>
  <w:num w:numId="31">
    <w:abstractNumId w:val="37"/>
  </w:num>
  <w:num w:numId="32">
    <w:abstractNumId w:val="4"/>
  </w:num>
  <w:num w:numId="33">
    <w:abstractNumId w:val="30"/>
  </w:num>
  <w:num w:numId="34">
    <w:abstractNumId w:val="38"/>
  </w:num>
  <w:num w:numId="35">
    <w:abstractNumId w:val="40"/>
  </w:num>
  <w:num w:numId="36">
    <w:abstractNumId w:val="18"/>
  </w:num>
  <w:num w:numId="37">
    <w:abstractNumId w:val="43"/>
  </w:num>
  <w:num w:numId="38">
    <w:abstractNumId w:val="31"/>
  </w:num>
  <w:num w:numId="39">
    <w:abstractNumId w:val="23"/>
  </w:num>
  <w:num w:numId="40">
    <w:abstractNumId w:val="6"/>
  </w:num>
  <w:num w:numId="41">
    <w:abstractNumId w:val="21"/>
  </w:num>
  <w:num w:numId="42">
    <w:abstractNumId w:val="10"/>
  </w:num>
  <w:num w:numId="43">
    <w:abstractNumId w:val="20"/>
  </w:num>
  <w:num w:numId="44">
    <w:abstractNumId w:val="22"/>
  </w:num>
  <w:num w:numId="45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MwNbY0NjA2s7QwNDJQ0lEKTi0uzszPAykwrQUABqpc+SwAAAA="/>
  </w:docVars>
  <w:rsids>
    <w:rsidRoot w:val="004968B5"/>
    <w:rsid w:val="00001502"/>
    <w:rsid w:val="0000502A"/>
    <w:rsid w:val="000112C4"/>
    <w:rsid w:val="00012045"/>
    <w:rsid w:val="00014767"/>
    <w:rsid w:val="00014B47"/>
    <w:rsid w:val="000174F2"/>
    <w:rsid w:val="00021548"/>
    <w:rsid w:val="0002237E"/>
    <w:rsid w:val="000261A4"/>
    <w:rsid w:val="00026832"/>
    <w:rsid w:val="000303DD"/>
    <w:rsid w:val="00031107"/>
    <w:rsid w:val="00035CB9"/>
    <w:rsid w:val="00043F3F"/>
    <w:rsid w:val="00043FD1"/>
    <w:rsid w:val="00047D4B"/>
    <w:rsid w:val="00052F98"/>
    <w:rsid w:val="000542BC"/>
    <w:rsid w:val="00057DF4"/>
    <w:rsid w:val="000612A5"/>
    <w:rsid w:val="00061DC4"/>
    <w:rsid w:val="000634E1"/>
    <w:rsid w:val="000667F4"/>
    <w:rsid w:val="00066E09"/>
    <w:rsid w:val="00067C92"/>
    <w:rsid w:val="00072A57"/>
    <w:rsid w:val="0007644F"/>
    <w:rsid w:val="0007748B"/>
    <w:rsid w:val="00082DED"/>
    <w:rsid w:val="0008309A"/>
    <w:rsid w:val="0008312A"/>
    <w:rsid w:val="00095222"/>
    <w:rsid w:val="000A25D1"/>
    <w:rsid w:val="000A4BAC"/>
    <w:rsid w:val="000A6018"/>
    <w:rsid w:val="000A61CC"/>
    <w:rsid w:val="000B12FA"/>
    <w:rsid w:val="000B1A74"/>
    <w:rsid w:val="000B2ECD"/>
    <w:rsid w:val="000B4924"/>
    <w:rsid w:val="000B759D"/>
    <w:rsid w:val="000B7DBC"/>
    <w:rsid w:val="000C0240"/>
    <w:rsid w:val="000C62F9"/>
    <w:rsid w:val="000D136D"/>
    <w:rsid w:val="000D1BE1"/>
    <w:rsid w:val="000D52D5"/>
    <w:rsid w:val="000D7041"/>
    <w:rsid w:val="000D7877"/>
    <w:rsid w:val="000E051F"/>
    <w:rsid w:val="000E1C33"/>
    <w:rsid w:val="000E30FD"/>
    <w:rsid w:val="000E3FC9"/>
    <w:rsid w:val="000E47CC"/>
    <w:rsid w:val="000E634F"/>
    <w:rsid w:val="000E7A7F"/>
    <w:rsid w:val="00105922"/>
    <w:rsid w:val="00115683"/>
    <w:rsid w:val="00121BA1"/>
    <w:rsid w:val="001242CB"/>
    <w:rsid w:val="001311F0"/>
    <w:rsid w:val="001323B9"/>
    <w:rsid w:val="00135BA0"/>
    <w:rsid w:val="00135D64"/>
    <w:rsid w:val="00136006"/>
    <w:rsid w:val="00136347"/>
    <w:rsid w:val="00137FE3"/>
    <w:rsid w:val="00143C6E"/>
    <w:rsid w:val="001449EC"/>
    <w:rsid w:val="00145ECC"/>
    <w:rsid w:val="00146CD2"/>
    <w:rsid w:val="00146DB3"/>
    <w:rsid w:val="00153939"/>
    <w:rsid w:val="0015440C"/>
    <w:rsid w:val="00155C12"/>
    <w:rsid w:val="00157C32"/>
    <w:rsid w:val="00160D68"/>
    <w:rsid w:val="001618AF"/>
    <w:rsid w:val="001670A7"/>
    <w:rsid w:val="00167130"/>
    <w:rsid w:val="00167183"/>
    <w:rsid w:val="00171ED3"/>
    <w:rsid w:val="0017594B"/>
    <w:rsid w:val="001762B1"/>
    <w:rsid w:val="00177E18"/>
    <w:rsid w:val="0018056F"/>
    <w:rsid w:val="00182714"/>
    <w:rsid w:val="00185C37"/>
    <w:rsid w:val="00187390"/>
    <w:rsid w:val="00193C8F"/>
    <w:rsid w:val="00196695"/>
    <w:rsid w:val="0019706F"/>
    <w:rsid w:val="001971B0"/>
    <w:rsid w:val="0019758A"/>
    <w:rsid w:val="001A2F1C"/>
    <w:rsid w:val="001B361F"/>
    <w:rsid w:val="001B6F06"/>
    <w:rsid w:val="001C3843"/>
    <w:rsid w:val="001C5656"/>
    <w:rsid w:val="001D1067"/>
    <w:rsid w:val="001D19E0"/>
    <w:rsid w:val="001D4DE6"/>
    <w:rsid w:val="001E3E65"/>
    <w:rsid w:val="001E6813"/>
    <w:rsid w:val="001E7063"/>
    <w:rsid w:val="001E7A03"/>
    <w:rsid w:val="001F0AF0"/>
    <w:rsid w:val="00202E05"/>
    <w:rsid w:val="002041F8"/>
    <w:rsid w:val="00205926"/>
    <w:rsid w:val="0021182D"/>
    <w:rsid w:val="002139D7"/>
    <w:rsid w:val="00216E13"/>
    <w:rsid w:val="002178B9"/>
    <w:rsid w:val="0022019D"/>
    <w:rsid w:val="002346F0"/>
    <w:rsid w:val="00242E8E"/>
    <w:rsid w:val="00245AA2"/>
    <w:rsid w:val="00247806"/>
    <w:rsid w:val="00252435"/>
    <w:rsid w:val="00253D56"/>
    <w:rsid w:val="00262992"/>
    <w:rsid w:val="00271563"/>
    <w:rsid w:val="002800D7"/>
    <w:rsid w:val="00280557"/>
    <w:rsid w:val="00281AA0"/>
    <w:rsid w:val="002846C5"/>
    <w:rsid w:val="002854FF"/>
    <w:rsid w:val="0028619D"/>
    <w:rsid w:val="002868BC"/>
    <w:rsid w:val="00291712"/>
    <w:rsid w:val="00294E9D"/>
    <w:rsid w:val="0029528B"/>
    <w:rsid w:val="00295608"/>
    <w:rsid w:val="002A174D"/>
    <w:rsid w:val="002A2C88"/>
    <w:rsid w:val="002A61C4"/>
    <w:rsid w:val="002A75AE"/>
    <w:rsid w:val="002C03C6"/>
    <w:rsid w:val="002C358A"/>
    <w:rsid w:val="002C554E"/>
    <w:rsid w:val="002D0448"/>
    <w:rsid w:val="002D43A4"/>
    <w:rsid w:val="002D7073"/>
    <w:rsid w:val="002E0194"/>
    <w:rsid w:val="002F0A13"/>
    <w:rsid w:val="002F6CBE"/>
    <w:rsid w:val="002F7418"/>
    <w:rsid w:val="00300AFC"/>
    <w:rsid w:val="00303EF8"/>
    <w:rsid w:val="00305351"/>
    <w:rsid w:val="00313DED"/>
    <w:rsid w:val="00314E49"/>
    <w:rsid w:val="003179F1"/>
    <w:rsid w:val="00322A51"/>
    <w:rsid w:val="0032739D"/>
    <w:rsid w:val="00327620"/>
    <w:rsid w:val="00331040"/>
    <w:rsid w:val="00333355"/>
    <w:rsid w:val="0033367B"/>
    <w:rsid w:val="00337BA4"/>
    <w:rsid w:val="0034741B"/>
    <w:rsid w:val="00351432"/>
    <w:rsid w:val="003540F6"/>
    <w:rsid w:val="003556B5"/>
    <w:rsid w:val="00355E97"/>
    <w:rsid w:val="00361E68"/>
    <w:rsid w:val="003620E2"/>
    <w:rsid w:val="00365E8E"/>
    <w:rsid w:val="003679B7"/>
    <w:rsid w:val="00380C54"/>
    <w:rsid w:val="003810D6"/>
    <w:rsid w:val="0039562D"/>
    <w:rsid w:val="003957AA"/>
    <w:rsid w:val="003A0B5F"/>
    <w:rsid w:val="003A2497"/>
    <w:rsid w:val="003B2EB8"/>
    <w:rsid w:val="003B6123"/>
    <w:rsid w:val="003B718E"/>
    <w:rsid w:val="003B7472"/>
    <w:rsid w:val="003B7661"/>
    <w:rsid w:val="003C2352"/>
    <w:rsid w:val="003C7777"/>
    <w:rsid w:val="003D0424"/>
    <w:rsid w:val="003E1737"/>
    <w:rsid w:val="003E3531"/>
    <w:rsid w:val="003E4041"/>
    <w:rsid w:val="003E4D76"/>
    <w:rsid w:val="003E54B5"/>
    <w:rsid w:val="003F0F66"/>
    <w:rsid w:val="003F5051"/>
    <w:rsid w:val="003F6967"/>
    <w:rsid w:val="00404AA7"/>
    <w:rsid w:val="00413C72"/>
    <w:rsid w:val="00415B8C"/>
    <w:rsid w:val="00420DF5"/>
    <w:rsid w:val="00421F02"/>
    <w:rsid w:val="00423915"/>
    <w:rsid w:val="0042419F"/>
    <w:rsid w:val="0043232D"/>
    <w:rsid w:val="00432DF9"/>
    <w:rsid w:val="00433912"/>
    <w:rsid w:val="00435433"/>
    <w:rsid w:val="00435775"/>
    <w:rsid w:val="00436282"/>
    <w:rsid w:val="00436295"/>
    <w:rsid w:val="004371B6"/>
    <w:rsid w:val="004402CE"/>
    <w:rsid w:val="004415D7"/>
    <w:rsid w:val="00442A4C"/>
    <w:rsid w:val="00442D25"/>
    <w:rsid w:val="00443809"/>
    <w:rsid w:val="00444C7B"/>
    <w:rsid w:val="00446FD8"/>
    <w:rsid w:val="00455202"/>
    <w:rsid w:val="0045692D"/>
    <w:rsid w:val="004647DC"/>
    <w:rsid w:val="004668C0"/>
    <w:rsid w:val="004674AD"/>
    <w:rsid w:val="0047505C"/>
    <w:rsid w:val="004860AC"/>
    <w:rsid w:val="0048718B"/>
    <w:rsid w:val="00487496"/>
    <w:rsid w:val="0049185C"/>
    <w:rsid w:val="004960C4"/>
    <w:rsid w:val="004968B5"/>
    <w:rsid w:val="004A16CD"/>
    <w:rsid w:val="004A4EB8"/>
    <w:rsid w:val="004A55CE"/>
    <w:rsid w:val="004A6417"/>
    <w:rsid w:val="004B098C"/>
    <w:rsid w:val="004B139F"/>
    <w:rsid w:val="004B1426"/>
    <w:rsid w:val="004B3F36"/>
    <w:rsid w:val="004B76C1"/>
    <w:rsid w:val="004D16D2"/>
    <w:rsid w:val="004D20B3"/>
    <w:rsid w:val="004D3557"/>
    <w:rsid w:val="004E4D2A"/>
    <w:rsid w:val="004E6A6F"/>
    <w:rsid w:val="004F2231"/>
    <w:rsid w:val="004F4CC9"/>
    <w:rsid w:val="00500FF0"/>
    <w:rsid w:val="00505964"/>
    <w:rsid w:val="005112D1"/>
    <w:rsid w:val="00512E39"/>
    <w:rsid w:val="005133C8"/>
    <w:rsid w:val="00516DFD"/>
    <w:rsid w:val="005208A4"/>
    <w:rsid w:val="00520FD1"/>
    <w:rsid w:val="00522B0F"/>
    <w:rsid w:val="00524B4F"/>
    <w:rsid w:val="00526313"/>
    <w:rsid w:val="0052683E"/>
    <w:rsid w:val="005311FA"/>
    <w:rsid w:val="00531D0E"/>
    <w:rsid w:val="00532EA5"/>
    <w:rsid w:val="00540650"/>
    <w:rsid w:val="00546050"/>
    <w:rsid w:val="00547084"/>
    <w:rsid w:val="00547F95"/>
    <w:rsid w:val="0055035B"/>
    <w:rsid w:val="00550995"/>
    <w:rsid w:val="00552F28"/>
    <w:rsid w:val="00553243"/>
    <w:rsid w:val="00557700"/>
    <w:rsid w:val="0056076D"/>
    <w:rsid w:val="00566B8E"/>
    <w:rsid w:val="00572C46"/>
    <w:rsid w:val="0057466F"/>
    <w:rsid w:val="00575850"/>
    <w:rsid w:val="00575FBF"/>
    <w:rsid w:val="00580BF8"/>
    <w:rsid w:val="00585B80"/>
    <w:rsid w:val="00591606"/>
    <w:rsid w:val="005926A5"/>
    <w:rsid w:val="00594566"/>
    <w:rsid w:val="005A1B7A"/>
    <w:rsid w:val="005A200A"/>
    <w:rsid w:val="005A2229"/>
    <w:rsid w:val="005A6817"/>
    <w:rsid w:val="005B1907"/>
    <w:rsid w:val="005B27EA"/>
    <w:rsid w:val="005B321A"/>
    <w:rsid w:val="005B3A9C"/>
    <w:rsid w:val="005B58CF"/>
    <w:rsid w:val="005C3643"/>
    <w:rsid w:val="005C654B"/>
    <w:rsid w:val="005D13D6"/>
    <w:rsid w:val="005D3E68"/>
    <w:rsid w:val="005D483B"/>
    <w:rsid w:val="005D6703"/>
    <w:rsid w:val="005E359A"/>
    <w:rsid w:val="005E3757"/>
    <w:rsid w:val="005E41A6"/>
    <w:rsid w:val="005E4307"/>
    <w:rsid w:val="005E47D9"/>
    <w:rsid w:val="005E4BF3"/>
    <w:rsid w:val="005E4DD1"/>
    <w:rsid w:val="005E5B1F"/>
    <w:rsid w:val="005E7219"/>
    <w:rsid w:val="005E727A"/>
    <w:rsid w:val="005E7871"/>
    <w:rsid w:val="005F1E1E"/>
    <w:rsid w:val="005F3276"/>
    <w:rsid w:val="005F3540"/>
    <w:rsid w:val="00602B07"/>
    <w:rsid w:val="00605CF7"/>
    <w:rsid w:val="00607CF4"/>
    <w:rsid w:val="0061105E"/>
    <w:rsid w:val="006150D3"/>
    <w:rsid w:val="00617411"/>
    <w:rsid w:val="00617DE8"/>
    <w:rsid w:val="006203D7"/>
    <w:rsid w:val="0062195C"/>
    <w:rsid w:val="00623319"/>
    <w:rsid w:val="00626EE8"/>
    <w:rsid w:val="00630A4C"/>
    <w:rsid w:val="006339EB"/>
    <w:rsid w:val="00633A70"/>
    <w:rsid w:val="006346F8"/>
    <w:rsid w:val="006417B7"/>
    <w:rsid w:val="006426EE"/>
    <w:rsid w:val="00642D57"/>
    <w:rsid w:val="006449B1"/>
    <w:rsid w:val="00645D4E"/>
    <w:rsid w:val="0064654F"/>
    <w:rsid w:val="00652F97"/>
    <w:rsid w:val="00655629"/>
    <w:rsid w:val="00655B06"/>
    <w:rsid w:val="00661607"/>
    <w:rsid w:val="00667584"/>
    <w:rsid w:val="00670872"/>
    <w:rsid w:val="006709FB"/>
    <w:rsid w:val="006715C6"/>
    <w:rsid w:val="00676A6E"/>
    <w:rsid w:val="00680216"/>
    <w:rsid w:val="006842FA"/>
    <w:rsid w:val="0068500D"/>
    <w:rsid w:val="00686222"/>
    <w:rsid w:val="0068788D"/>
    <w:rsid w:val="00691681"/>
    <w:rsid w:val="006A1925"/>
    <w:rsid w:val="006A4528"/>
    <w:rsid w:val="006A46FF"/>
    <w:rsid w:val="006A5421"/>
    <w:rsid w:val="006B13A9"/>
    <w:rsid w:val="006C2B62"/>
    <w:rsid w:val="006C445D"/>
    <w:rsid w:val="006C560F"/>
    <w:rsid w:val="006C79B9"/>
    <w:rsid w:val="006D149E"/>
    <w:rsid w:val="006D274E"/>
    <w:rsid w:val="006E5950"/>
    <w:rsid w:val="006F2829"/>
    <w:rsid w:val="006F4FBF"/>
    <w:rsid w:val="007026FF"/>
    <w:rsid w:val="007057F4"/>
    <w:rsid w:val="00705D20"/>
    <w:rsid w:val="00710E3D"/>
    <w:rsid w:val="007122A3"/>
    <w:rsid w:val="00713F09"/>
    <w:rsid w:val="007168E8"/>
    <w:rsid w:val="00720D6C"/>
    <w:rsid w:val="00721C65"/>
    <w:rsid w:val="0072218D"/>
    <w:rsid w:val="007229AC"/>
    <w:rsid w:val="0072686A"/>
    <w:rsid w:val="00730384"/>
    <w:rsid w:val="00730911"/>
    <w:rsid w:val="00734686"/>
    <w:rsid w:val="007369F0"/>
    <w:rsid w:val="00736AA8"/>
    <w:rsid w:val="00737526"/>
    <w:rsid w:val="00740106"/>
    <w:rsid w:val="007417B3"/>
    <w:rsid w:val="00742102"/>
    <w:rsid w:val="00744A4F"/>
    <w:rsid w:val="00746307"/>
    <w:rsid w:val="007509DD"/>
    <w:rsid w:val="00750AC4"/>
    <w:rsid w:val="00751A44"/>
    <w:rsid w:val="0075412F"/>
    <w:rsid w:val="007568BF"/>
    <w:rsid w:val="00764412"/>
    <w:rsid w:val="0076466C"/>
    <w:rsid w:val="00773B66"/>
    <w:rsid w:val="00774F5A"/>
    <w:rsid w:val="00794E15"/>
    <w:rsid w:val="0079732F"/>
    <w:rsid w:val="00797A8D"/>
    <w:rsid w:val="007A1B2A"/>
    <w:rsid w:val="007B2D7E"/>
    <w:rsid w:val="007B56CF"/>
    <w:rsid w:val="007C1136"/>
    <w:rsid w:val="007C3571"/>
    <w:rsid w:val="007C68F0"/>
    <w:rsid w:val="007C7473"/>
    <w:rsid w:val="007D26F1"/>
    <w:rsid w:val="007D3BEA"/>
    <w:rsid w:val="007D647D"/>
    <w:rsid w:val="007E0251"/>
    <w:rsid w:val="007E15D2"/>
    <w:rsid w:val="007E3EB9"/>
    <w:rsid w:val="007E52CD"/>
    <w:rsid w:val="007E5499"/>
    <w:rsid w:val="007E6036"/>
    <w:rsid w:val="007F49CD"/>
    <w:rsid w:val="007F58CE"/>
    <w:rsid w:val="0080466E"/>
    <w:rsid w:val="00804C08"/>
    <w:rsid w:val="00806936"/>
    <w:rsid w:val="0081088A"/>
    <w:rsid w:val="008164D6"/>
    <w:rsid w:val="008166ED"/>
    <w:rsid w:val="00816ABC"/>
    <w:rsid w:val="00822819"/>
    <w:rsid w:val="0082359B"/>
    <w:rsid w:val="0082440B"/>
    <w:rsid w:val="008253A5"/>
    <w:rsid w:val="00826CCE"/>
    <w:rsid w:val="008301DB"/>
    <w:rsid w:val="00831DAC"/>
    <w:rsid w:val="00836C02"/>
    <w:rsid w:val="00840327"/>
    <w:rsid w:val="008417CE"/>
    <w:rsid w:val="0084277E"/>
    <w:rsid w:val="008469DB"/>
    <w:rsid w:val="00850B98"/>
    <w:rsid w:val="008559D9"/>
    <w:rsid w:val="00855B8C"/>
    <w:rsid w:val="00857867"/>
    <w:rsid w:val="008635FF"/>
    <w:rsid w:val="00863E89"/>
    <w:rsid w:val="00871AE5"/>
    <w:rsid w:val="00873FC2"/>
    <w:rsid w:val="0087704C"/>
    <w:rsid w:val="0088090E"/>
    <w:rsid w:val="00880BAA"/>
    <w:rsid w:val="00893A81"/>
    <w:rsid w:val="008A3C95"/>
    <w:rsid w:val="008A7C87"/>
    <w:rsid w:val="008B1057"/>
    <w:rsid w:val="008C386D"/>
    <w:rsid w:val="008C4875"/>
    <w:rsid w:val="008C4B71"/>
    <w:rsid w:val="008C5106"/>
    <w:rsid w:val="008D0693"/>
    <w:rsid w:val="008D5829"/>
    <w:rsid w:val="008D7D2E"/>
    <w:rsid w:val="008E0706"/>
    <w:rsid w:val="008E2B72"/>
    <w:rsid w:val="008E582F"/>
    <w:rsid w:val="008E6A83"/>
    <w:rsid w:val="008F63FE"/>
    <w:rsid w:val="008F6BD1"/>
    <w:rsid w:val="009028BE"/>
    <w:rsid w:val="00906738"/>
    <w:rsid w:val="00924128"/>
    <w:rsid w:val="00925B9C"/>
    <w:rsid w:val="00932B95"/>
    <w:rsid w:val="00933778"/>
    <w:rsid w:val="009337FD"/>
    <w:rsid w:val="00933C8D"/>
    <w:rsid w:val="0093766B"/>
    <w:rsid w:val="00940CF4"/>
    <w:rsid w:val="009410E5"/>
    <w:rsid w:val="00942135"/>
    <w:rsid w:val="00943A29"/>
    <w:rsid w:val="00943B34"/>
    <w:rsid w:val="00943F57"/>
    <w:rsid w:val="00946F55"/>
    <w:rsid w:val="00955804"/>
    <w:rsid w:val="009576B5"/>
    <w:rsid w:val="00960BAE"/>
    <w:rsid w:val="00961BE7"/>
    <w:rsid w:val="0096267E"/>
    <w:rsid w:val="0096392E"/>
    <w:rsid w:val="00965BD5"/>
    <w:rsid w:val="00966025"/>
    <w:rsid w:val="00966AD2"/>
    <w:rsid w:val="00967358"/>
    <w:rsid w:val="00972080"/>
    <w:rsid w:val="00972430"/>
    <w:rsid w:val="009743FE"/>
    <w:rsid w:val="00980BBA"/>
    <w:rsid w:val="0098254A"/>
    <w:rsid w:val="00986248"/>
    <w:rsid w:val="0098695B"/>
    <w:rsid w:val="009875C8"/>
    <w:rsid w:val="0099074B"/>
    <w:rsid w:val="00991D08"/>
    <w:rsid w:val="009A065D"/>
    <w:rsid w:val="009A66F4"/>
    <w:rsid w:val="009C03DE"/>
    <w:rsid w:val="009C60F2"/>
    <w:rsid w:val="009C7139"/>
    <w:rsid w:val="009D12D4"/>
    <w:rsid w:val="009D7D34"/>
    <w:rsid w:val="009E005E"/>
    <w:rsid w:val="009E01EE"/>
    <w:rsid w:val="009E2695"/>
    <w:rsid w:val="009E4816"/>
    <w:rsid w:val="009E4C84"/>
    <w:rsid w:val="009E7927"/>
    <w:rsid w:val="009F1B56"/>
    <w:rsid w:val="009F2244"/>
    <w:rsid w:val="009F43A2"/>
    <w:rsid w:val="009F4639"/>
    <w:rsid w:val="00A00575"/>
    <w:rsid w:val="00A0733F"/>
    <w:rsid w:val="00A1157F"/>
    <w:rsid w:val="00A13B09"/>
    <w:rsid w:val="00A22081"/>
    <w:rsid w:val="00A2461A"/>
    <w:rsid w:val="00A26EDB"/>
    <w:rsid w:val="00A31D5E"/>
    <w:rsid w:val="00A32007"/>
    <w:rsid w:val="00A33BE6"/>
    <w:rsid w:val="00A34F9A"/>
    <w:rsid w:val="00A360ED"/>
    <w:rsid w:val="00A3647A"/>
    <w:rsid w:val="00A37505"/>
    <w:rsid w:val="00A37A03"/>
    <w:rsid w:val="00A44CCC"/>
    <w:rsid w:val="00A45ED2"/>
    <w:rsid w:val="00A506B9"/>
    <w:rsid w:val="00A509AE"/>
    <w:rsid w:val="00A533B4"/>
    <w:rsid w:val="00A57863"/>
    <w:rsid w:val="00A6302A"/>
    <w:rsid w:val="00A63DE6"/>
    <w:rsid w:val="00A653FE"/>
    <w:rsid w:val="00A701B8"/>
    <w:rsid w:val="00A719C6"/>
    <w:rsid w:val="00A71C26"/>
    <w:rsid w:val="00A77ED2"/>
    <w:rsid w:val="00A82488"/>
    <w:rsid w:val="00A82687"/>
    <w:rsid w:val="00A82B37"/>
    <w:rsid w:val="00A83324"/>
    <w:rsid w:val="00A847FE"/>
    <w:rsid w:val="00A876FE"/>
    <w:rsid w:val="00A910F2"/>
    <w:rsid w:val="00A92C0A"/>
    <w:rsid w:val="00A93369"/>
    <w:rsid w:val="00A95ECB"/>
    <w:rsid w:val="00A96CFE"/>
    <w:rsid w:val="00AA094F"/>
    <w:rsid w:val="00AA0BA4"/>
    <w:rsid w:val="00AA5147"/>
    <w:rsid w:val="00AB0587"/>
    <w:rsid w:val="00AB1CFC"/>
    <w:rsid w:val="00AB1E9D"/>
    <w:rsid w:val="00AB2A97"/>
    <w:rsid w:val="00AB2E57"/>
    <w:rsid w:val="00AB37B1"/>
    <w:rsid w:val="00AB40DB"/>
    <w:rsid w:val="00AC1E61"/>
    <w:rsid w:val="00AD3516"/>
    <w:rsid w:val="00AD539E"/>
    <w:rsid w:val="00AD69ED"/>
    <w:rsid w:val="00AD6C4E"/>
    <w:rsid w:val="00AD75D6"/>
    <w:rsid w:val="00AE1307"/>
    <w:rsid w:val="00AE31F2"/>
    <w:rsid w:val="00AE69A4"/>
    <w:rsid w:val="00AE721D"/>
    <w:rsid w:val="00AF1D24"/>
    <w:rsid w:val="00AF404B"/>
    <w:rsid w:val="00AF42CA"/>
    <w:rsid w:val="00AF72DE"/>
    <w:rsid w:val="00B00CF7"/>
    <w:rsid w:val="00B04453"/>
    <w:rsid w:val="00B0688D"/>
    <w:rsid w:val="00B12359"/>
    <w:rsid w:val="00B21590"/>
    <w:rsid w:val="00B223D3"/>
    <w:rsid w:val="00B22E19"/>
    <w:rsid w:val="00B25489"/>
    <w:rsid w:val="00B26BF7"/>
    <w:rsid w:val="00B40525"/>
    <w:rsid w:val="00B41584"/>
    <w:rsid w:val="00B41D82"/>
    <w:rsid w:val="00B654F4"/>
    <w:rsid w:val="00B65B86"/>
    <w:rsid w:val="00B73E98"/>
    <w:rsid w:val="00B90346"/>
    <w:rsid w:val="00B92509"/>
    <w:rsid w:val="00BA540D"/>
    <w:rsid w:val="00BA5723"/>
    <w:rsid w:val="00BA7510"/>
    <w:rsid w:val="00BB146B"/>
    <w:rsid w:val="00BB228F"/>
    <w:rsid w:val="00BB4EDC"/>
    <w:rsid w:val="00BB69DC"/>
    <w:rsid w:val="00BB6CAC"/>
    <w:rsid w:val="00BB7555"/>
    <w:rsid w:val="00BC1E09"/>
    <w:rsid w:val="00BC26FC"/>
    <w:rsid w:val="00BC2CA7"/>
    <w:rsid w:val="00BC49A9"/>
    <w:rsid w:val="00BC4DF3"/>
    <w:rsid w:val="00BD2C74"/>
    <w:rsid w:val="00BD370C"/>
    <w:rsid w:val="00BE0BBF"/>
    <w:rsid w:val="00BE34AE"/>
    <w:rsid w:val="00BE4EE4"/>
    <w:rsid w:val="00BE7253"/>
    <w:rsid w:val="00BF10AC"/>
    <w:rsid w:val="00BF497D"/>
    <w:rsid w:val="00C12AE3"/>
    <w:rsid w:val="00C13250"/>
    <w:rsid w:val="00C17B45"/>
    <w:rsid w:val="00C21693"/>
    <w:rsid w:val="00C2302A"/>
    <w:rsid w:val="00C25BE0"/>
    <w:rsid w:val="00C2649A"/>
    <w:rsid w:val="00C27981"/>
    <w:rsid w:val="00C30F2C"/>
    <w:rsid w:val="00C32FEE"/>
    <w:rsid w:val="00C33F78"/>
    <w:rsid w:val="00C3486E"/>
    <w:rsid w:val="00C362FC"/>
    <w:rsid w:val="00C376EA"/>
    <w:rsid w:val="00C40430"/>
    <w:rsid w:val="00C42CD7"/>
    <w:rsid w:val="00C4705D"/>
    <w:rsid w:val="00C53B00"/>
    <w:rsid w:val="00C562F9"/>
    <w:rsid w:val="00C57829"/>
    <w:rsid w:val="00C57BE7"/>
    <w:rsid w:val="00C61B40"/>
    <w:rsid w:val="00C61F2B"/>
    <w:rsid w:val="00C64E2C"/>
    <w:rsid w:val="00C67AC9"/>
    <w:rsid w:val="00C7493B"/>
    <w:rsid w:val="00C76E80"/>
    <w:rsid w:val="00C81654"/>
    <w:rsid w:val="00C86E05"/>
    <w:rsid w:val="00C92E14"/>
    <w:rsid w:val="00C937EE"/>
    <w:rsid w:val="00C97040"/>
    <w:rsid w:val="00CA143C"/>
    <w:rsid w:val="00CA1617"/>
    <w:rsid w:val="00CA16E0"/>
    <w:rsid w:val="00CA225E"/>
    <w:rsid w:val="00CA71A6"/>
    <w:rsid w:val="00CB3008"/>
    <w:rsid w:val="00CC2A9A"/>
    <w:rsid w:val="00CC2C63"/>
    <w:rsid w:val="00CD0088"/>
    <w:rsid w:val="00CD1726"/>
    <w:rsid w:val="00CD4E28"/>
    <w:rsid w:val="00CE0BC9"/>
    <w:rsid w:val="00CE2BAB"/>
    <w:rsid w:val="00CE44AD"/>
    <w:rsid w:val="00CF7F8C"/>
    <w:rsid w:val="00D004C2"/>
    <w:rsid w:val="00D012CE"/>
    <w:rsid w:val="00D03BF8"/>
    <w:rsid w:val="00D155A5"/>
    <w:rsid w:val="00D15601"/>
    <w:rsid w:val="00D2045C"/>
    <w:rsid w:val="00D225FB"/>
    <w:rsid w:val="00D274AB"/>
    <w:rsid w:val="00D328DE"/>
    <w:rsid w:val="00D360AA"/>
    <w:rsid w:val="00D36B66"/>
    <w:rsid w:val="00D36D54"/>
    <w:rsid w:val="00D376F0"/>
    <w:rsid w:val="00D41B18"/>
    <w:rsid w:val="00D43948"/>
    <w:rsid w:val="00D445ED"/>
    <w:rsid w:val="00D456AD"/>
    <w:rsid w:val="00D464B1"/>
    <w:rsid w:val="00D469B6"/>
    <w:rsid w:val="00D47C4D"/>
    <w:rsid w:val="00D50811"/>
    <w:rsid w:val="00D540AF"/>
    <w:rsid w:val="00D6093C"/>
    <w:rsid w:val="00D61234"/>
    <w:rsid w:val="00D622BE"/>
    <w:rsid w:val="00D63536"/>
    <w:rsid w:val="00D638C1"/>
    <w:rsid w:val="00D63C0A"/>
    <w:rsid w:val="00D64547"/>
    <w:rsid w:val="00D67A1C"/>
    <w:rsid w:val="00D73043"/>
    <w:rsid w:val="00D73D44"/>
    <w:rsid w:val="00D80821"/>
    <w:rsid w:val="00D80DA6"/>
    <w:rsid w:val="00D81500"/>
    <w:rsid w:val="00D82EA0"/>
    <w:rsid w:val="00D87A15"/>
    <w:rsid w:val="00D90116"/>
    <w:rsid w:val="00D94801"/>
    <w:rsid w:val="00D967AC"/>
    <w:rsid w:val="00DA150B"/>
    <w:rsid w:val="00DB16AF"/>
    <w:rsid w:val="00DB1D53"/>
    <w:rsid w:val="00DB2385"/>
    <w:rsid w:val="00DB29F1"/>
    <w:rsid w:val="00DB3F38"/>
    <w:rsid w:val="00DC65B8"/>
    <w:rsid w:val="00DC65F6"/>
    <w:rsid w:val="00DD0948"/>
    <w:rsid w:val="00DD0D51"/>
    <w:rsid w:val="00DD3468"/>
    <w:rsid w:val="00DD5F2D"/>
    <w:rsid w:val="00DD7E2A"/>
    <w:rsid w:val="00DF65B8"/>
    <w:rsid w:val="00E0018A"/>
    <w:rsid w:val="00E03C7E"/>
    <w:rsid w:val="00E03CC2"/>
    <w:rsid w:val="00E10ADC"/>
    <w:rsid w:val="00E178EC"/>
    <w:rsid w:val="00E31C34"/>
    <w:rsid w:val="00E34AF3"/>
    <w:rsid w:val="00E373EA"/>
    <w:rsid w:val="00E37AA5"/>
    <w:rsid w:val="00E4230B"/>
    <w:rsid w:val="00E43859"/>
    <w:rsid w:val="00E45C6F"/>
    <w:rsid w:val="00E50A4D"/>
    <w:rsid w:val="00E54362"/>
    <w:rsid w:val="00E556A5"/>
    <w:rsid w:val="00E55ED9"/>
    <w:rsid w:val="00E56BD1"/>
    <w:rsid w:val="00E57A34"/>
    <w:rsid w:val="00E57D0B"/>
    <w:rsid w:val="00E6136E"/>
    <w:rsid w:val="00E6217C"/>
    <w:rsid w:val="00E712F2"/>
    <w:rsid w:val="00E71AAB"/>
    <w:rsid w:val="00E73985"/>
    <w:rsid w:val="00E758BC"/>
    <w:rsid w:val="00E800BC"/>
    <w:rsid w:val="00E84504"/>
    <w:rsid w:val="00E95AFE"/>
    <w:rsid w:val="00E96BE0"/>
    <w:rsid w:val="00EA0F66"/>
    <w:rsid w:val="00EA4370"/>
    <w:rsid w:val="00EA7A17"/>
    <w:rsid w:val="00EB003A"/>
    <w:rsid w:val="00EB1AA9"/>
    <w:rsid w:val="00EC35AB"/>
    <w:rsid w:val="00EC44DD"/>
    <w:rsid w:val="00ED082F"/>
    <w:rsid w:val="00ED0B1D"/>
    <w:rsid w:val="00ED3756"/>
    <w:rsid w:val="00ED62B3"/>
    <w:rsid w:val="00ED6919"/>
    <w:rsid w:val="00ED6C91"/>
    <w:rsid w:val="00ED7B2A"/>
    <w:rsid w:val="00ED7D6D"/>
    <w:rsid w:val="00EE0311"/>
    <w:rsid w:val="00EE4BA8"/>
    <w:rsid w:val="00EF065A"/>
    <w:rsid w:val="00EF21E1"/>
    <w:rsid w:val="00EF32E3"/>
    <w:rsid w:val="00EF3F9D"/>
    <w:rsid w:val="00EF4C7A"/>
    <w:rsid w:val="00EF5378"/>
    <w:rsid w:val="00F00342"/>
    <w:rsid w:val="00F016D7"/>
    <w:rsid w:val="00F034A0"/>
    <w:rsid w:val="00F065FB"/>
    <w:rsid w:val="00F076CD"/>
    <w:rsid w:val="00F07D44"/>
    <w:rsid w:val="00F10212"/>
    <w:rsid w:val="00F13777"/>
    <w:rsid w:val="00F13B0E"/>
    <w:rsid w:val="00F15428"/>
    <w:rsid w:val="00F155C7"/>
    <w:rsid w:val="00F22464"/>
    <w:rsid w:val="00F3006C"/>
    <w:rsid w:val="00F34977"/>
    <w:rsid w:val="00F349EA"/>
    <w:rsid w:val="00F36879"/>
    <w:rsid w:val="00F412BE"/>
    <w:rsid w:val="00F43A02"/>
    <w:rsid w:val="00F45884"/>
    <w:rsid w:val="00F553FE"/>
    <w:rsid w:val="00F56581"/>
    <w:rsid w:val="00F61B51"/>
    <w:rsid w:val="00F622F3"/>
    <w:rsid w:val="00F63939"/>
    <w:rsid w:val="00F63E25"/>
    <w:rsid w:val="00F641A2"/>
    <w:rsid w:val="00F7203C"/>
    <w:rsid w:val="00F74650"/>
    <w:rsid w:val="00F80FB0"/>
    <w:rsid w:val="00F81F2B"/>
    <w:rsid w:val="00F84D65"/>
    <w:rsid w:val="00F84DAE"/>
    <w:rsid w:val="00F87936"/>
    <w:rsid w:val="00F904F8"/>
    <w:rsid w:val="00F91AD0"/>
    <w:rsid w:val="00F9364E"/>
    <w:rsid w:val="00F94F44"/>
    <w:rsid w:val="00FA76BF"/>
    <w:rsid w:val="00FA7D95"/>
    <w:rsid w:val="00FB05E4"/>
    <w:rsid w:val="00FB1926"/>
    <w:rsid w:val="00FB618B"/>
    <w:rsid w:val="00FC07B3"/>
    <w:rsid w:val="00FC0954"/>
    <w:rsid w:val="00FC30E4"/>
    <w:rsid w:val="00FC4062"/>
    <w:rsid w:val="00FC4184"/>
    <w:rsid w:val="00FC4313"/>
    <w:rsid w:val="00FC62F5"/>
    <w:rsid w:val="00FC64AE"/>
    <w:rsid w:val="00FD6E70"/>
    <w:rsid w:val="00FE0810"/>
    <w:rsid w:val="00FE274F"/>
    <w:rsid w:val="00FF0B06"/>
    <w:rsid w:val="00FF0B43"/>
    <w:rsid w:val="00FF341D"/>
    <w:rsid w:val="00FF4BA0"/>
    <w:rsid w:val="00FF4C8E"/>
    <w:rsid w:val="00FF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534A64"/>
  <w15:chartTrackingRefBased/>
  <w15:docId w15:val="{4F557CD2-1E4E-46B6-A765-7EC0A5357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6FF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2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1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styleId="NormalWeb">
    <w:name w:val="Normal (Web)"/>
    <w:basedOn w:val="Normal"/>
    <w:uiPriority w:val="99"/>
    <w:unhideWhenUsed/>
    <w:rsid w:val="008069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</w:rPr>
  </w:style>
  <w:style w:type="paragraph" w:styleId="ListParagraph">
    <w:name w:val="List Paragraph"/>
    <w:basedOn w:val="Normal"/>
    <w:uiPriority w:val="34"/>
    <w:unhideWhenUsed/>
    <w:qFormat/>
    <w:rsid w:val="0018271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8271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123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6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260.png"/><Relationship Id="rId3" Type="http://schemas.openxmlformats.org/officeDocument/2006/relationships/image" Target="media/image35.png"/><Relationship Id="rId7" Type="http://schemas.openxmlformats.org/officeDocument/2006/relationships/image" Target="media/image250.png"/><Relationship Id="rId2" Type="http://schemas.openxmlformats.org/officeDocument/2006/relationships/image" Target="media/image34.svg"/><Relationship Id="rId1" Type="http://schemas.openxmlformats.org/officeDocument/2006/relationships/image" Target="media/image33.png"/><Relationship Id="rId6" Type="http://schemas.openxmlformats.org/officeDocument/2006/relationships/image" Target="media/image38.svg"/><Relationship Id="rId5" Type="http://schemas.openxmlformats.org/officeDocument/2006/relationships/image" Target="media/image37.png"/><Relationship Id="rId4" Type="http://schemas.openxmlformats.org/officeDocument/2006/relationships/image" Target="media/image36.svg"/><Relationship Id="rId9" Type="http://schemas.openxmlformats.org/officeDocument/2006/relationships/image" Target="media/image2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bruiker\Documents\tf16402393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C33155325C9407EBBEA22397B722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A33FB9-4979-4187-9BD2-FB1069DD778B}"/>
      </w:docPartPr>
      <w:docPartBody>
        <w:p w:rsidR="00FC678D" w:rsidRDefault="00B25519">
          <w:pPr>
            <w:pStyle w:val="4C33155325C9407EBBEA22397B722D2E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 Light">
    <w:altName w:val="Arial Nova Light"/>
    <w:charset w:val="00"/>
    <w:family w:val="swiss"/>
    <w:pitch w:val="variable"/>
    <w:sig w:usb0="0000028F" w:usb1="00000002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519"/>
    <w:rsid w:val="00027F1A"/>
    <w:rsid w:val="003B1EF5"/>
    <w:rsid w:val="00441129"/>
    <w:rsid w:val="004D66B9"/>
    <w:rsid w:val="006339D3"/>
    <w:rsid w:val="008017BE"/>
    <w:rsid w:val="008F743B"/>
    <w:rsid w:val="00984BFD"/>
    <w:rsid w:val="00B25519"/>
    <w:rsid w:val="00BF4C63"/>
    <w:rsid w:val="00BF5A8E"/>
    <w:rsid w:val="00C458F6"/>
    <w:rsid w:val="00D46FE2"/>
    <w:rsid w:val="00F00815"/>
    <w:rsid w:val="00FC678D"/>
    <w:rsid w:val="00FE2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33155325C9407EBBEA22397B722D2E">
    <w:name w:val="4C33155325C9407EBBEA22397B722D2E"/>
  </w:style>
  <w:style w:type="paragraph" w:customStyle="1" w:styleId="C3292201C1C14AF6BCA64F33C47FFEFC">
    <w:name w:val="C3292201C1C14AF6BCA64F33C47FFEFC"/>
  </w:style>
  <w:style w:type="paragraph" w:customStyle="1" w:styleId="6025433092EF44B8BC7D2396C8B576D1">
    <w:name w:val="6025433092EF44B8BC7D2396C8B576D1"/>
  </w:style>
  <w:style w:type="paragraph" w:customStyle="1" w:styleId="878FBAFCE6B04F01B6F91C4EA27CB833">
    <w:name w:val="878FBAFCE6B04F01B6F91C4EA27CB833"/>
  </w:style>
  <w:style w:type="paragraph" w:customStyle="1" w:styleId="E0729286F3F849779BC1B4C43D55EF23">
    <w:name w:val="E0729286F3F849779BC1B4C43D55EF23"/>
  </w:style>
  <w:style w:type="paragraph" w:customStyle="1" w:styleId="16290D25C9D347E6A46A32B3EE8C7F0D">
    <w:name w:val="16290D25C9D347E6A46A32B3EE8C7F0D"/>
  </w:style>
  <w:style w:type="paragraph" w:customStyle="1" w:styleId="7E572373537E4BAA8A86457B4F2129E9">
    <w:name w:val="7E572373537E4BAA8A86457B4F2129E9"/>
    <w:rsid w:val="00B25519"/>
  </w:style>
  <w:style w:type="character" w:styleId="PlaceholderText">
    <w:name w:val="Placeholder Text"/>
    <w:basedOn w:val="DefaultParagraphFont"/>
    <w:uiPriority w:val="99"/>
    <w:semiHidden/>
    <w:rsid w:val="00B2551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8E58A89D1B0F4E9F56F6FBB4E9F12A" ma:contentTypeVersion="13" ma:contentTypeDescription="Een nieuw document maken." ma:contentTypeScope="" ma:versionID="4eedd78e5cd5e553d60ba82317565380">
  <xsd:schema xmlns:xsd="http://www.w3.org/2001/XMLSchema" xmlns:xs="http://www.w3.org/2001/XMLSchema" xmlns:p="http://schemas.microsoft.com/office/2006/metadata/properties" xmlns:ns3="586c8484-e43e-45d1-ae63-71c2dfa658b7" xmlns:ns4="c72ccf1c-f823-4462-887c-76bdde01b084" targetNamespace="http://schemas.microsoft.com/office/2006/metadata/properties" ma:root="true" ma:fieldsID="e92ec027a8131f95179ff639eefc23a3" ns3:_="" ns4:_="">
    <xsd:import namespace="586c8484-e43e-45d1-ae63-71c2dfa658b7"/>
    <xsd:import namespace="c72ccf1c-f823-4462-887c-76bdde01b0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6c8484-e43e-45d1-ae63-71c2dfa658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ccf1c-f823-4462-887c-76bdde01b08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2FC75-5ED0-4E94-BD89-649E0665CD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86A836-70D7-4FF9-8936-6D4FD18E3D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6c8484-e43e-45d1-ae63-71c2dfa658b7"/>
    <ds:schemaRef ds:uri="c72ccf1c-f823-4462-887c-76bdde01b0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C3FAF2-C79C-436C-94AF-5C518B5D9DE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605557D-2E98-48EF-84DB-B8E245479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tf16402393</Template>
  <TotalTime>2897</TotalTime>
  <Pages>28</Pages>
  <Words>3110</Words>
  <Characters>17733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Kareem sxm</dc:creator>
  <cp:keywords/>
  <dc:description/>
  <cp:lastModifiedBy>Kareem SXM</cp:lastModifiedBy>
  <cp:revision>375</cp:revision>
  <cp:lastPrinted>2020-05-15T11:30:00Z</cp:lastPrinted>
  <dcterms:created xsi:type="dcterms:W3CDTF">2020-03-07T18:35:00Z</dcterms:created>
  <dcterms:modified xsi:type="dcterms:W3CDTF">2020-05-15T11:30:00Z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0x010100908E58A89D1B0F4E9F56F6FBB4E9F12A</vt:lpwstr>
  </property>
</Properties>
</file>