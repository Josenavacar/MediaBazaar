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7168E8" w:rsidRPr="00423915" w14:paraId="220F1F52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4E9E1818" w14:textId="6896095C" w:rsidR="00B0688D" w:rsidRPr="00423915" w:rsidRDefault="00B0688D" w:rsidP="007057F4">
            <w:pPr>
              <w:rPr>
                <w:rFonts w:ascii="Arial Nova Light" w:eastAsia="Malgun Gothic" w:hAnsi="Arial Nova Light"/>
              </w:rPr>
            </w:pP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72"/>
      </w:tblGrid>
      <w:tr w:rsidR="00B0688D" w:rsidRPr="00423915" w14:paraId="34977E8D" w14:textId="77777777" w:rsidTr="00B0688D">
        <w:trPr>
          <w:trHeight w:val="2043"/>
        </w:trPr>
        <w:tc>
          <w:tcPr>
            <w:tcW w:w="4572" w:type="dxa"/>
          </w:tcPr>
          <w:p w14:paraId="39315505" w14:textId="0A1F2361" w:rsidR="00B0688D" w:rsidRPr="00423915" w:rsidRDefault="00B0688D" w:rsidP="007057F4">
            <w:pPr>
              <w:rPr>
                <w:rFonts w:ascii="Arial Nova Light" w:eastAsia="Malgun Gothic" w:hAnsi="Arial Nova Light"/>
              </w:rPr>
            </w:pPr>
          </w:p>
        </w:tc>
      </w:tr>
    </w:tbl>
    <w:p w14:paraId="4404C90B" w14:textId="2C828871" w:rsidR="008A3C95" w:rsidRPr="00423915" w:rsidRDefault="00806936" w:rsidP="007057F4">
      <w:pPr>
        <w:rPr>
          <w:rFonts w:ascii="Arial Nova Light" w:eastAsia="Malgun Gothic" w:hAnsi="Arial Nova Light"/>
        </w:rPr>
      </w:pPr>
      <w:r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67968" behindDoc="0" locked="0" layoutInCell="1" allowOverlap="1" wp14:anchorId="0166931E" wp14:editId="0A2A0C1B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2740479" cy="1592580"/>
            <wp:effectExtent l="0" t="0" r="3175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79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A179AD" w14:textId="45C98A96" w:rsidR="008A3C95" w:rsidRPr="00423915" w:rsidRDefault="00D73043" w:rsidP="007057F4">
      <w:pPr>
        <w:rPr>
          <w:rFonts w:ascii="Arial Nova Light" w:eastAsia="Malgun Gothic" w:hAnsi="Arial Nova Light"/>
        </w:rPr>
      </w:pPr>
      <w:bookmarkStart w:id="0" w:name="_Hlk32430943"/>
      <w:bookmarkEnd w:id="0"/>
      <w:r w:rsidRPr="00423915">
        <w:rPr>
          <w:rFonts w:ascii="Arial Nova Light" w:eastAsia="Malgun Gothic" w:hAnsi="Arial Nova Light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7FE0AAD" wp14:editId="554BB1B3">
                <wp:simplePos x="0" y="0"/>
                <wp:positionH relativeFrom="margin">
                  <wp:align>center</wp:align>
                </wp:positionH>
                <wp:positionV relativeFrom="paragraph">
                  <wp:posOffset>6265545</wp:posOffset>
                </wp:positionV>
                <wp:extent cx="7124700" cy="25527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4700" cy="255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D6E0E2" w14:textId="73425352" w:rsidR="00874F86" w:rsidRPr="00710E3D" w:rsidRDefault="00874F86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  <w:bookmarkStart w:id="1" w:name="_Hlk32430934"/>
                            <w:r w:rsidRPr="00710E3D">
                              <w:rPr>
                                <w:rFonts w:ascii="Arial Nova Light" w:eastAsia="Malgun Gothic" w:hAnsi="Arial Nova Light"/>
                                <w:color w:val="2664B0" w:themeColor="accent6"/>
                              </w:rPr>
                              <w:t>Date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: 2</w:t>
                            </w:r>
                            <w:r w:rsidR="00B27C1A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5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-</w:t>
                            </w:r>
                            <w:r w:rsidR="00B27C1A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June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-2020</w:t>
                            </w:r>
                          </w:p>
                          <w:p w14:paraId="3372F497" w14:textId="1A3DC373" w:rsidR="00874F86" w:rsidRPr="00B27C1A" w:rsidRDefault="00874F86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lang w:val="nl-NL"/>
                              </w:rPr>
                            </w:pPr>
                            <w:proofErr w:type="spellStart"/>
                            <w:r w:rsidRPr="00B27C1A">
                              <w:rPr>
                                <w:rFonts w:ascii="Arial Nova Light" w:eastAsia="Malgun Gothic" w:hAnsi="Arial Nova Light"/>
                                <w:color w:val="2664B0" w:themeColor="accent6"/>
                                <w:lang w:val="nl-NL"/>
                              </w:rPr>
                              <w:t>Location</w:t>
                            </w:r>
                            <w:proofErr w:type="spellEnd"/>
                            <w:r w:rsidRPr="00B27C1A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lang w:val="nl-NL"/>
                              </w:rPr>
                              <w:t xml:space="preserve">: </w:t>
                            </w:r>
                            <w:proofErr w:type="spellStart"/>
                            <w:r w:rsidRPr="00B27C1A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lang w:val="nl-NL"/>
                              </w:rPr>
                              <w:t>Fontys</w:t>
                            </w:r>
                            <w:proofErr w:type="spellEnd"/>
                            <w:r w:rsidRPr="00B27C1A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lang w:val="nl-NL"/>
                              </w:rPr>
                              <w:t>, Eindhoven</w:t>
                            </w:r>
                          </w:p>
                          <w:p w14:paraId="3DBBA2F9" w14:textId="6161E769" w:rsidR="00874F86" w:rsidRPr="00B27C1A" w:rsidRDefault="00874F86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lang w:val="nl-NL"/>
                              </w:rPr>
                            </w:pPr>
                            <w:r w:rsidRPr="00B27C1A">
                              <w:rPr>
                                <w:rFonts w:ascii="Arial Nova Light" w:eastAsia="Malgun Gothic" w:hAnsi="Arial Nova Light"/>
                                <w:color w:val="2664B0" w:themeColor="accent6"/>
                                <w:lang w:val="nl-NL"/>
                              </w:rPr>
                              <w:t>Tutor</w:t>
                            </w:r>
                            <w:r w:rsidRPr="00B27C1A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lang w:val="nl-NL"/>
                              </w:rPr>
                              <w:t xml:space="preserve">: </w:t>
                            </w:r>
                            <w:proofErr w:type="spellStart"/>
                            <w:r w:rsidRPr="00B27C1A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lang w:val="nl-NL"/>
                              </w:rPr>
                              <w:t>Qin</w:t>
                            </w:r>
                            <w:proofErr w:type="spellEnd"/>
                            <w:r w:rsidRPr="00B27C1A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lang w:val="nl-NL"/>
                              </w:rPr>
                              <w:t xml:space="preserve"> Q. </w:t>
                            </w:r>
                            <w:proofErr w:type="spellStart"/>
                            <w:r w:rsidRPr="00B27C1A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lang w:val="nl-NL"/>
                              </w:rPr>
                              <w:t>Zhao</w:t>
                            </w:r>
                            <w:proofErr w:type="spellEnd"/>
                          </w:p>
                          <w:p w14:paraId="28192B71" w14:textId="05BACCED" w:rsidR="00874F86" w:rsidRDefault="004E08BD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  <w:r w:rsidRPr="004E08BD">
                              <w:rPr>
                                <w:rFonts w:ascii="Arial Nova Light" w:eastAsia="Malgun Gothic" w:hAnsi="Arial Nova Light"/>
                                <w:color w:val="2664B0" w:themeColor="accent6"/>
                              </w:rPr>
                              <w:t>Client:</w:t>
                            </w:r>
                            <w: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Jupyter</w:t>
                            </w:r>
                            <w:proofErr w:type="spellEnd"/>
                            <w: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 xml:space="preserve"> Inc.</w:t>
                            </w:r>
                          </w:p>
                          <w:p w14:paraId="7A247F7D" w14:textId="77777777" w:rsidR="004E08BD" w:rsidRDefault="004E08BD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</w:p>
                          <w:p w14:paraId="46469E2E" w14:textId="0E4CACE6" w:rsidR="00874F86" w:rsidRPr="00710E3D" w:rsidRDefault="00874F86" w:rsidP="00806936">
                            <w:pPr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</w:pP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 xml:space="preserve">Louis Kareem Cocks 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>(</w:t>
                            </w:r>
                            <w:r w:rsidR="004358A3">
                              <w:rPr>
                                <w:rFonts w:ascii="Arial Nova Light" w:eastAsia="Malgun Gothic" w:hAnsi="Arial Nova Light"/>
                                <w:b w:val="0"/>
                                <w:bCs/>
                                <w:color w:val="181818" w:themeColor="background2" w:themeShade="1A"/>
                              </w:rPr>
                              <w:t>Co-founder &amp; CEO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 xml:space="preserve">) 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="004358A3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 xml:space="preserve">     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="004358A3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 xml:space="preserve">          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2664B0" w:themeColor="accent6"/>
                              </w:rPr>
                              <w:t>S.N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: 3954358</w:t>
                            </w:r>
                          </w:p>
                          <w:p w14:paraId="1E2F13FE" w14:textId="20286B37" w:rsidR="00874F86" w:rsidRPr="00710E3D" w:rsidRDefault="00874F86" w:rsidP="00806936">
                            <w:pPr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</w:pP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 xml:space="preserve">Jose Navarrete </w:t>
                            </w:r>
                            <w:proofErr w:type="spellStart"/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Carbonell</w:t>
                            </w:r>
                            <w:proofErr w:type="spellEnd"/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 xml:space="preserve"> 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>(</w:t>
                            </w:r>
                            <w:r w:rsidR="004358A3">
                              <w:rPr>
                                <w:rFonts w:ascii="Arial Nova Light" w:eastAsia="Malgun Gothic" w:hAnsi="Arial Nova Light"/>
                                <w:b w:val="0"/>
                                <w:bCs/>
                                <w:color w:val="181818" w:themeColor="background2" w:themeShade="1A"/>
                              </w:rPr>
                              <w:t>Co-founder &amp; CTO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>)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ab/>
                            </w:r>
                            <w:r w:rsidR="004E08BD">
                              <w:rPr>
                                <w:rFonts w:ascii="Arial Nova Light" w:eastAsia="Malgun Gothic" w:hAnsi="Arial Nova Light"/>
                                <w:color w:val="auto"/>
                              </w:rPr>
                              <w:t xml:space="preserve">                    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2664B0" w:themeColor="accent6"/>
                              </w:rPr>
                              <w:t>S.N</w:t>
                            </w:r>
                            <w:r w:rsidRPr="00710E3D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  <w:t>: 3917533</w:t>
                            </w:r>
                          </w:p>
                          <w:bookmarkEnd w:id="1"/>
                          <w:p w14:paraId="1CC01C1D" w14:textId="653BCFDA" w:rsidR="00874F86" w:rsidRDefault="00874F86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</w:p>
                          <w:p w14:paraId="42A1B856" w14:textId="77777777" w:rsidR="004E08BD" w:rsidRDefault="004E08BD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</w:rPr>
                            </w:pPr>
                          </w:p>
                          <w:p w14:paraId="0194FCA8" w14:textId="5E4CFCF7" w:rsidR="00874F86" w:rsidRPr="00D73043" w:rsidRDefault="00874F86" w:rsidP="00806936">
                            <w:pPr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sz w:val="20"/>
                                <w:szCs w:val="16"/>
                              </w:rPr>
                            </w:pPr>
                            <w:r w:rsidRPr="00D73043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sz w:val="20"/>
                                <w:szCs w:val="16"/>
                              </w:rPr>
                              <w:t xml:space="preserve">Document version: </w:t>
                            </w:r>
                            <w:r w:rsidR="004358A3">
                              <w:rPr>
                                <w:rFonts w:ascii="Arial Nova Light" w:eastAsia="Malgun Gothic" w:hAnsi="Arial Nova Light"/>
                                <w:color w:val="3C3C3C" w:themeColor="background2" w:themeShade="40"/>
                                <w:sz w:val="20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FE0AAD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0;margin-top:493.35pt;width:561pt;height:201pt;z-index:251664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" filled="f" stroked="f" strokeweight=".5pt">
                <v:textbox>
                  <w:txbxContent>
                    <w:p w14:paraId="7AD6E0E2" w14:textId="73425352" w:rsidR="00874F86" w:rsidRPr="00710E3D" w:rsidRDefault="00874F86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  <w:bookmarkStart w:id="2" w:name="_Hlk32430934"/>
                      <w:r w:rsidRPr="00710E3D">
                        <w:rPr>
                          <w:rFonts w:ascii="Arial Nova Light" w:eastAsia="Malgun Gothic" w:hAnsi="Arial Nova Light"/>
                          <w:color w:val="2664B0" w:themeColor="accent6"/>
                        </w:rPr>
                        <w:t>Date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: 2</w:t>
                      </w:r>
                      <w:r w:rsidR="00B27C1A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5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-</w:t>
                      </w:r>
                      <w:r w:rsidR="00B27C1A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June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-2020</w:t>
                      </w:r>
                    </w:p>
                    <w:p w14:paraId="3372F497" w14:textId="1A3DC373" w:rsidR="00874F86" w:rsidRPr="00B27C1A" w:rsidRDefault="00874F86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  <w:lang w:val="nl-NL"/>
                        </w:rPr>
                      </w:pPr>
                      <w:proofErr w:type="spellStart"/>
                      <w:r w:rsidRPr="00B27C1A">
                        <w:rPr>
                          <w:rFonts w:ascii="Arial Nova Light" w:eastAsia="Malgun Gothic" w:hAnsi="Arial Nova Light"/>
                          <w:color w:val="2664B0" w:themeColor="accent6"/>
                          <w:lang w:val="nl-NL"/>
                        </w:rPr>
                        <w:t>Location</w:t>
                      </w:r>
                      <w:proofErr w:type="spellEnd"/>
                      <w:r w:rsidRPr="00B27C1A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lang w:val="nl-NL"/>
                        </w:rPr>
                        <w:t xml:space="preserve">: </w:t>
                      </w:r>
                      <w:proofErr w:type="spellStart"/>
                      <w:r w:rsidRPr="00B27C1A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lang w:val="nl-NL"/>
                        </w:rPr>
                        <w:t>Fontys</w:t>
                      </w:r>
                      <w:proofErr w:type="spellEnd"/>
                      <w:r w:rsidRPr="00B27C1A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lang w:val="nl-NL"/>
                        </w:rPr>
                        <w:t>, Eindhoven</w:t>
                      </w:r>
                    </w:p>
                    <w:p w14:paraId="3DBBA2F9" w14:textId="6161E769" w:rsidR="00874F86" w:rsidRPr="00B27C1A" w:rsidRDefault="00874F86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  <w:lang w:val="nl-NL"/>
                        </w:rPr>
                      </w:pPr>
                      <w:r w:rsidRPr="00B27C1A">
                        <w:rPr>
                          <w:rFonts w:ascii="Arial Nova Light" w:eastAsia="Malgun Gothic" w:hAnsi="Arial Nova Light"/>
                          <w:color w:val="2664B0" w:themeColor="accent6"/>
                          <w:lang w:val="nl-NL"/>
                        </w:rPr>
                        <w:t>Tutor</w:t>
                      </w:r>
                      <w:r w:rsidRPr="00B27C1A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lang w:val="nl-NL"/>
                        </w:rPr>
                        <w:t xml:space="preserve">: </w:t>
                      </w:r>
                      <w:proofErr w:type="spellStart"/>
                      <w:r w:rsidRPr="00B27C1A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lang w:val="nl-NL"/>
                        </w:rPr>
                        <w:t>Qin</w:t>
                      </w:r>
                      <w:proofErr w:type="spellEnd"/>
                      <w:r w:rsidRPr="00B27C1A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lang w:val="nl-NL"/>
                        </w:rPr>
                        <w:t xml:space="preserve"> Q. </w:t>
                      </w:r>
                      <w:proofErr w:type="spellStart"/>
                      <w:r w:rsidRPr="00B27C1A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lang w:val="nl-NL"/>
                        </w:rPr>
                        <w:t>Zhao</w:t>
                      </w:r>
                      <w:proofErr w:type="spellEnd"/>
                    </w:p>
                    <w:p w14:paraId="28192B71" w14:textId="05BACCED" w:rsidR="00874F86" w:rsidRDefault="004E08BD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  <w:r w:rsidRPr="004E08BD">
                        <w:rPr>
                          <w:rFonts w:ascii="Arial Nova Light" w:eastAsia="Malgun Gothic" w:hAnsi="Arial Nova Light"/>
                          <w:color w:val="2664B0" w:themeColor="accent6"/>
                        </w:rPr>
                        <w:t>Client:</w:t>
                      </w:r>
                      <w: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Jupyter</w:t>
                      </w:r>
                      <w:proofErr w:type="spellEnd"/>
                      <w: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 xml:space="preserve"> Inc.</w:t>
                      </w:r>
                    </w:p>
                    <w:p w14:paraId="7A247F7D" w14:textId="77777777" w:rsidR="004E08BD" w:rsidRDefault="004E08BD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</w:p>
                    <w:p w14:paraId="46469E2E" w14:textId="0E4CACE6" w:rsidR="00874F86" w:rsidRPr="00710E3D" w:rsidRDefault="00874F86" w:rsidP="00806936">
                      <w:pPr>
                        <w:rPr>
                          <w:rFonts w:ascii="Arial Nova Light" w:eastAsia="Malgun Gothic" w:hAnsi="Arial Nova Light"/>
                          <w:color w:val="auto"/>
                        </w:rPr>
                      </w:pP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 xml:space="preserve">Louis Kareem Cocks 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>(</w:t>
                      </w:r>
                      <w:r w:rsidR="004358A3">
                        <w:rPr>
                          <w:rFonts w:ascii="Arial Nova Light" w:eastAsia="Malgun Gothic" w:hAnsi="Arial Nova Light"/>
                          <w:b w:val="0"/>
                          <w:bCs/>
                          <w:color w:val="181818" w:themeColor="background2" w:themeShade="1A"/>
                        </w:rPr>
                        <w:t>Co-founder &amp; CEO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 xml:space="preserve">) 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="004358A3">
                        <w:rPr>
                          <w:rFonts w:ascii="Arial Nova Light" w:eastAsia="Malgun Gothic" w:hAnsi="Arial Nova Light"/>
                          <w:color w:val="auto"/>
                        </w:rPr>
                        <w:t xml:space="preserve">     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="004358A3">
                        <w:rPr>
                          <w:rFonts w:ascii="Arial Nova Light" w:eastAsia="Malgun Gothic" w:hAnsi="Arial Nova Light"/>
                          <w:color w:val="auto"/>
                        </w:rPr>
                        <w:t xml:space="preserve">          </w:t>
                      </w:r>
                      <w:r w:rsidRPr="00710E3D">
                        <w:rPr>
                          <w:rFonts w:ascii="Arial Nova Light" w:eastAsia="Malgun Gothic" w:hAnsi="Arial Nova Light"/>
                          <w:color w:val="2664B0" w:themeColor="accent6"/>
                        </w:rPr>
                        <w:t>S.N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: 3954358</w:t>
                      </w:r>
                    </w:p>
                    <w:p w14:paraId="1E2F13FE" w14:textId="20286B37" w:rsidR="00874F86" w:rsidRPr="00710E3D" w:rsidRDefault="00874F86" w:rsidP="00806936">
                      <w:pPr>
                        <w:rPr>
                          <w:rFonts w:ascii="Arial Nova Light" w:eastAsia="Malgun Gothic" w:hAnsi="Arial Nova Light"/>
                          <w:color w:val="auto"/>
                        </w:rPr>
                      </w:pP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 xml:space="preserve">Jose Navarrete </w:t>
                      </w:r>
                      <w:proofErr w:type="spellStart"/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Carbonell</w:t>
                      </w:r>
                      <w:proofErr w:type="spellEnd"/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 xml:space="preserve"> 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>(</w:t>
                      </w:r>
                      <w:r w:rsidR="004358A3">
                        <w:rPr>
                          <w:rFonts w:ascii="Arial Nova Light" w:eastAsia="Malgun Gothic" w:hAnsi="Arial Nova Light"/>
                          <w:b w:val="0"/>
                          <w:bCs/>
                          <w:color w:val="181818" w:themeColor="background2" w:themeShade="1A"/>
                        </w:rPr>
                        <w:t>Co-founder &amp; CTO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>)</w:t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Pr="00710E3D">
                        <w:rPr>
                          <w:rFonts w:ascii="Arial Nova Light" w:eastAsia="Malgun Gothic" w:hAnsi="Arial Nova Light"/>
                          <w:color w:val="auto"/>
                        </w:rPr>
                        <w:tab/>
                      </w:r>
                      <w:r w:rsidR="004E08BD">
                        <w:rPr>
                          <w:rFonts w:ascii="Arial Nova Light" w:eastAsia="Malgun Gothic" w:hAnsi="Arial Nova Light"/>
                          <w:color w:val="auto"/>
                        </w:rPr>
                        <w:t xml:space="preserve">                    </w:t>
                      </w:r>
                      <w:r w:rsidRPr="00710E3D">
                        <w:rPr>
                          <w:rFonts w:ascii="Arial Nova Light" w:eastAsia="Malgun Gothic" w:hAnsi="Arial Nova Light"/>
                          <w:color w:val="2664B0" w:themeColor="accent6"/>
                        </w:rPr>
                        <w:t>S.N</w:t>
                      </w:r>
                      <w:r w:rsidRPr="00710E3D"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  <w:t>: 3917533</w:t>
                      </w:r>
                    </w:p>
                    <w:bookmarkEnd w:id="2"/>
                    <w:p w14:paraId="1CC01C1D" w14:textId="653BCFDA" w:rsidR="00874F86" w:rsidRDefault="00874F86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</w:p>
                    <w:p w14:paraId="42A1B856" w14:textId="77777777" w:rsidR="004E08BD" w:rsidRDefault="004E08BD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</w:rPr>
                      </w:pPr>
                    </w:p>
                    <w:p w14:paraId="0194FCA8" w14:textId="5E4CFCF7" w:rsidR="00874F86" w:rsidRPr="00D73043" w:rsidRDefault="00874F86" w:rsidP="00806936">
                      <w:pPr>
                        <w:rPr>
                          <w:rFonts w:ascii="Arial Nova Light" w:eastAsia="Malgun Gothic" w:hAnsi="Arial Nova Light"/>
                          <w:color w:val="3C3C3C" w:themeColor="background2" w:themeShade="40"/>
                          <w:sz w:val="20"/>
                          <w:szCs w:val="16"/>
                        </w:rPr>
                      </w:pPr>
                      <w:r w:rsidRPr="00D73043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sz w:val="20"/>
                          <w:szCs w:val="16"/>
                        </w:rPr>
                        <w:t xml:space="preserve">Document version: </w:t>
                      </w:r>
                      <w:r w:rsidR="004358A3">
                        <w:rPr>
                          <w:rFonts w:ascii="Arial Nova Light" w:eastAsia="Malgun Gothic" w:hAnsi="Arial Nova Light"/>
                          <w:color w:val="3C3C3C" w:themeColor="background2" w:themeShade="40"/>
                          <w:sz w:val="20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12D4" w:rsidRPr="00423915">
        <w:rPr>
          <w:rFonts w:ascii="Arial Nova Light" w:eastAsia="Malgun Gothic" w:hAnsi="Arial Nova Light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C124A41" wp14:editId="6C3C2F8B">
                <wp:simplePos x="0" y="0"/>
                <wp:positionH relativeFrom="column">
                  <wp:posOffset>-101600</wp:posOffset>
                </wp:positionH>
                <wp:positionV relativeFrom="paragraph">
                  <wp:posOffset>1629410</wp:posOffset>
                </wp:positionV>
                <wp:extent cx="5204460" cy="2421255"/>
                <wp:effectExtent l="0" t="0" r="0" b="0"/>
                <wp:wrapThrough wrapText="bothSides">
                  <wp:wrapPolygon edited="0">
                    <wp:start x="237" y="0"/>
                    <wp:lineTo x="237" y="21413"/>
                    <wp:lineTo x="21347" y="21413"/>
                    <wp:lineTo x="21347" y="0"/>
                    <wp:lineTo x="237" y="0"/>
                  </wp:wrapPolygon>
                </wp:wrapThrough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4460" cy="2421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ED55BE" w14:textId="533E1260" w:rsidR="00874F86" w:rsidRPr="009D12D4" w:rsidRDefault="00874F86" w:rsidP="00806936">
                            <w:pPr>
                              <w:pStyle w:val="Title"/>
                              <w:rPr>
                                <w:rFonts w:ascii="Arial Nova Light" w:hAnsi="Arial Nova Light"/>
                                <w:color w:val="auto"/>
                              </w:rPr>
                            </w:pPr>
                            <w:r w:rsidRPr="009D12D4">
                              <w:rPr>
                                <w:rFonts w:ascii="Arial Nova Light" w:hAnsi="Arial Nova Light"/>
                                <w:color w:val="auto"/>
                              </w:rPr>
                              <w:t>User Requirements Specifications</w:t>
                            </w:r>
                          </w:p>
                          <w:p w14:paraId="3F591BC9" w14:textId="4FA0FB94" w:rsidR="00874F86" w:rsidRPr="009D12D4" w:rsidRDefault="00874F86" w:rsidP="00806936">
                            <w:pPr>
                              <w:pStyle w:val="Title"/>
                              <w:rPr>
                                <w:rFonts w:ascii="Arial Nova Light" w:hAnsi="Arial Nova Light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9D12D4">
                              <w:rPr>
                                <w:rFonts w:ascii="Arial Nova Light" w:hAnsi="Arial Nova Light"/>
                                <w:color w:val="auto"/>
                                <w:sz w:val="28"/>
                                <w:szCs w:val="28"/>
                              </w:rPr>
                              <w:t>By Atomic Peanuts 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24A41" id="Text Box 8" o:spid="_x0000_s1027" type="#_x0000_t202" style="position:absolute;margin-left:-8pt;margin-top:128.3pt;width:409.8pt;height:190.6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" filled="f" stroked="f" strokeweight=".5pt">
                <v:textbox>
                  <w:txbxContent>
                    <w:p w14:paraId="51ED55BE" w14:textId="533E1260" w:rsidR="00874F86" w:rsidRPr="009D12D4" w:rsidRDefault="00874F86" w:rsidP="00806936">
                      <w:pPr>
                        <w:pStyle w:val="Title"/>
                        <w:rPr>
                          <w:rFonts w:ascii="Arial Nova Light" w:hAnsi="Arial Nova Light"/>
                          <w:color w:val="auto"/>
                        </w:rPr>
                      </w:pPr>
                      <w:r w:rsidRPr="009D12D4">
                        <w:rPr>
                          <w:rFonts w:ascii="Arial Nova Light" w:hAnsi="Arial Nova Light"/>
                          <w:color w:val="auto"/>
                        </w:rPr>
                        <w:t>User Requirements Specifications</w:t>
                      </w:r>
                    </w:p>
                    <w:p w14:paraId="3F591BC9" w14:textId="4FA0FB94" w:rsidR="00874F86" w:rsidRPr="009D12D4" w:rsidRDefault="00874F86" w:rsidP="00806936">
                      <w:pPr>
                        <w:pStyle w:val="Title"/>
                        <w:rPr>
                          <w:rFonts w:ascii="Arial Nova Light" w:hAnsi="Arial Nova Light"/>
                          <w:color w:val="auto"/>
                          <w:sz w:val="28"/>
                          <w:szCs w:val="28"/>
                        </w:rPr>
                      </w:pPr>
                      <w:r w:rsidRPr="009D12D4">
                        <w:rPr>
                          <w:rFonts w:ascii="Arial Nova Light" w:hAnsi="Arial Nova Light"/>
                          <w:color w:val="auto"/>
                          <w:sz w:val="28"/>
                          <w:szCs w:val="28"/>
                        </w:rPr>
                        <w:t>By Atomic Peanuts ©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06936"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59776" behindDoc="1" locked="0" layoutInCell="1" allowOverlap="1" wp14:anchorId="2E347575" wp14:editId="17CDE89A">
            <wp:simplePos x="0" y="0"/>
            <wp:positionH relativeFrom="column">
              <wp:posOffset>205740</wp:posOffset>
            </wp:positionH>
            <wp:positionV relativeFrom="paragraph">
              <wp:posOffset>3034665</wp:posOffset>
            </wp:positionV>
            <wp:extent cx="2109470" cy="2446020"/>
            <wp:effectExtent l="0" t="0" r="5080" b="0"/>
            <wp:wrapNone/>
            <wp:docPr id="4" name="Graphic 4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936"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41344" behindDoc="1" locked="0" layoutInCell="1" allowOverlap="1" wp14:anchorId="40862394" wp14:editId="736B30C7">
            <wp:simplePos x="0" y="0"/>
            <wp:positionH relativeFrom="column">
              <wp:posOffset>510540</wp:posOffset>
            </wp:positionH>
            <wp:positionV relativeFrom="paragraph">
              <wp:posOffset>3034665</wp:posOffset>
            </wp:positionV>
            <wp:extent cx="6518275" cy="2445885"/>
            <wp:effectExtent l="0" t="0" r="0" b="0"/>
            <wp:wrapNone/>
            <wp:docPr id="3" name="Picture 3" descr="business cent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4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945" cy="2449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936"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48512" behindDoc="1" locked="0" layoutInCell="1" allowOverlap="1" wp14:anchorId="761068FF" wp14:editId="0EC1FEFE">
            <wp:simplePos x="0" y="0"/>
            <wp:positionH relativeFrom="column">
              <wp:posOffset>3375660</wp:posOffset>
            </wp:positionH>
            <wp:positionV relativeFrom="paragraph">
              <wp:posOffset>1449706</wp:posOffset>
            </wp:positionV>
            <wp:extent cx="2273845" cy="2712720"/>
            <wp:effectExtent l="0" t="0" r="0" b="0"/>
            <wp:wrapNone/>
            <wp:docPr id="2" name="Graphic 2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53" cy="2740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 w:rsidRPr="00423915">
        <w:rPr>
          <w:rFonts w:ascii="Arial Nova Light" w:eastAsia="Malgun Gothic" w:hAnsi="Arial Nova Light"/>
          <w:noProof/>
        </w:rPr>
        <w:drawing>
          <wp:anchor distT="0" distB="0" distL="114300" distR="114300" simplePos="0" relativeHeight="251630080" behindDoc="1" locked="0" layoutInCell="1" allowOverlap="1" wp14:anchorId="7F16489B" wp14:editId="14EC6882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c 1" descr="colored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 w:rsidRPr="00423915">
        <w:rPr>
          <w:rFonts w:ascii="Arial Nova Light" w:eastAsia="Malgun Gothic" w:hAnsi="Arial Nova Light"/>
        </w:rPr>
        <w:br w:type="page"/>
      </w:r>
    </w:p>
    <w:p w14:paraId="4C421C7F" w14:textId="6FDEB55E" w:rsidR="004968B5" w:rsidRPr="00423915" w:rsidRDefault="004968B5" w:rsidP="004968B5">
      <w:pPr>
        <w:pStyle w:val="TOCHeading"/>
        <w:framePr w:wrap="around"/>
        <w:rPr>
          <w:rFonts w:ascii="Arial Nova Light" w:eastAsia="Malgun Gothic" w:hAnsi="Arial Nova Light"/>
          <w:color w:val="auto"/>
        </w:rPr>
      </w:pPr>
      <w:r w:rsidRPr="00423915">
        <w:rPr>
          <w:rFonts w:ascii="Arial Nova Light" w:eastAsia="Malgun Gothic" w:hAnsi="Arial Nova Light"/>
          <w:color w:val="auto"/>
        </w:rPr>
        <w:lastRenderedPageBreak/>
        <w:t>Table of Contents</w:t>
      </w:r>
    </w:p>
    <w:p w14:paraId="2B10EA02" w14:textId="445793F6" w:rsidR="00573829" w:rsidRDefault="004968B5">
      <w:pPr>
        <w:pStyle w:val="TOC1"/>
        <w:rPr>
          <w:b w:val="0"/>
          <w:noProof/>
          <w:color w:val="auto"/>
          <w:sz w:val="22"/>
        </w:rPr>
      </w:pPr>
      <w:r w:rsidRPr="007E52CD">
        <w:rPr>
          <w:rFonts w:ascii="Arial Nova Light" w:eastAsia="Malgun Gothic" w:hAnsi="Arial Nova Light" w:cstheme="minorHAnsi"/>
          <w:b w:val="0"/>
          <w:bCs/>
          <w:color w:val="FF0000"/>
          <w:szCs w:val="28"/>
        </w:rPr>
        <w:fldChar w:fldCharType="begin"/>
      </w:r>
      <w:r w:rsidRPr="007E52CD">
        <w:rPr>
          <w:rFonts w:ascii="Arial Nova Light" w:eastAsia="Malgun Gothic" w:hAnsi="Arial Nova Light" w:cstheme="minorHAnsi"/>
          <w:b w:val="0"/>
          <w:bCs/>
          <w:color w:val="FF0000"/>
          <w:szCs w:val="28"/>
        </w:rPr>
        <w:instrText xml:space="preserve"> TOC \o "1-3" \h \z \u </w:instrText>
      </w:r>
      <w:r w:rsidRPr="007E52CD">
        <w:rPr>
          <w:rFonts w:ascii="Arial Nova Light" w:eastAsia="Malgun Gothic" w:hAnsi="Arial Nova Light" w:cstheme="minorHAnsi"/>
          <w:b w:val="0"/>
          <w:bCs/>
          <w:color w:val="FF0000"/>
          <w:szCs w:val="28"/>
        </w:rPr>
        <w:fldChar w:fldCharType="separate"/>
      </w:r>
      <w:hyperlink w:anchor="_Toc43934153" w:history="1">
        <w:r w:rsidR="00573829" w:rsidRPr="005956AC">
          <w:rPr>
            <w:rStyle w:val="Hyperlink"/>
            <w:noProof/>
          </w:rPr>
          <w:t>Agreements with client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_Toc43934153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</w:t>
        </w:r>
        <w:r w:rsidR="00573829">
          <w:rPr>
            <w:noProof/>
            <w:webHidden/>
          </w:rPr>
          <w:fldChar w:fldCharType="end"/>
        </w:r>
      </w:hyperlink>
    </w:p>
    <w:p w14:paraId="42EE05CD" w14:textId="1A400D0C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54" w:history="1">
        <w:r w:rsidR="00573829" w:rsidRPr="005956AC">
          <w:rPr>
            <w:rStyle w:val="Hyperlink"/>
            <w:noProof/>
          </w:rPr>
          <w:t>HR-Functional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_Toc43934154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3</w:t>
        </w:r>
        <w:r w:rsidR="00573829">
          <w:rPr>
            <w:noProof/>
            <w:webHidden/>
          </w:rPr>
          <w:fldChar w:fldCharType="end"/>
        </w:r>
      </w:hyperlink>
    </w:p>
    <w:p w14:paraId="4061505B" w14:textId="3210FA2E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55" w:history="1">
        <w:r w:rsidR="00573829" w:rsidRPr="005956AC">
          <w:rPr>
            <w:rStyle w:val="Hyperlink"/>
            <w:noProof/>
          </w:rPr>
          <w:t>Requirements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_Toc43934155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3</w:t>
        </w:r>
        <w:r w:rsidR="00573829">
          <w:rPr>
            <w:noProof/>
            <w:webHidden/>
          </w:rPr>
          <w:fldChar w:fldCharType="end"/>
        </w:r>
      </w:hyperlink>
    </w:p>
    <w:p w14:paraId="70548673" w14:textId="39D90BE4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56" w:history="1">
        <w:r w:rsidR="00573829" w:rsidRPr="005956AC">
          <w:rPr>
            <w:rStyle w:val="Hyperlink"/>
            <w:noProof/>
          </w:rPr>
          <w:t>HR Use Cases (1-3)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_Toc43934156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4</w:t>
        </w:r>
        <w:r w:rsidR="00573829">
          <w:rPr>
            <w:noProof/>
            <w:webHidden/>
          </w:rPr>
          <w:fldChar w:fldCharType="end"/>
        </w:r>
      </w:hyperlink>
    </w:p>
    <w:p w14:paraId="75B6F058" w14:textId="5397E614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57" w:history="1">
        <w:r w:rsidR="00573829" w:rsidRPr="005956AC">
          <w:rPr>
            <w:rStyle w:val="Hyperlink"/>
            <w:noProof/>
          </w:rPr>
          <w:t>HR Use Cases (4-6)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_Toc43934157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5</w:t>
        </w:r>
        <w:r w:rsidR="00573829">
          <w:rPr>
            <w:noProof/>
            <w:webHidden/>
          </w:rPr>
          <w:fldChar w:fldCharType="end"/>
        </w:r>
      </w:hyperlink>
    </w:p>
    <w:p w14:paraId="062F68DE" w14:textId="29907A33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58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HR Use Cases (7-9)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_Toc43934158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6</w:t>
        </w:r>
        <w:r w:rsidR="00573829">
          <w:rPr>
            <w:noProof/>
            <w:webHidden/>
          </w:rPr>
          <w:fldChar w:fldCharType="end"/>
        </w:r>
      </w:hyperlink>
    </w:p>
    <w:p w14:paraId="63D6BABA" w14:textId="4D106B59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59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HR Use Cases (10-14)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_Toc43934159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7</w:t>
        </w:r>
        <w:r w:rsidR="00573829">
          <w:rPr>
            <w:noProof/>
            <w:webHidden/>
          </w:rPr>
          <w:fldChar w:fldCharType="end"/>
        </w:r>
      </w:hyperlink>
    </w:p>
    <w:p w14:paraId="3FC6669C" w14:textId="4DCD6ED1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60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HR Use Cases (15-17)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_Toc43934160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8</w:t>
        </w:r>
        <w:r w:rsidR="00573829">
          <w:rPr>
            <w:noProof/>
            <w:webHidden/>
          </w:rPr>
          <w:fldChar w:fldCharType="end"/>
        </w:r>
      </w:hyperlink>
    </w:p>
    <w:p w14:paraId="395B3DDF" w14:textId="5DF06D27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61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HR Use Cases (18-19)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_Toc43934161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9</w:t>
        </w:r>
        <w:r w:rsidR="00573829">
          <w:rPr>
            <w:noProof/>
            <w:webHidden/>
          </w:rPr>
          <w:fldChar w:fldCharType="end"/>
        </w:r>
      </w:hyperlink>
    </w:p>
    <w:p w14:paraId="7C616D9F" w14:textId="512B47BA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62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(Login &amp; Employee System HR-App)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_Toc43934162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10</w:t>
        </w:r>
        <w:r w:rsidR="00573829">
          <w:rPr>
            <w:noProof/>
            <w:webHidden/>
          </w:rPr>
          <w:fldChar w:fldCharType="end"/>
        </w:r>
      </w:hyperlink>
    </w:p>
    <w:p w14:paraId="40B77641" w14:textId="2E1F26A9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63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(Employee System HR-App)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_Toc43934163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11</w:t>
        </w:r>
        <w:r w:rsidR="00573829">
          <w:rPr>
            <w:noProof/>
            <w:webHidden/>
          </w:rPr>
          <w:fldChar w:fldCharType="end"/>
        </w:r>
      </w:hyperlink>
    </w:p>
    <w:p w14:paraId="59408171" w14:textId="2EDDA43C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64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(Administration System HR-App)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_Toc43934164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12</w:t>
        </w:r>
        <w:r w:rsidR="00573829">
          <w:rPr>
            <w:noProof/>
            <w:webHidden/>
          </w:rPr>
          <w:fldChar w:fldCharType="end"/>
        </w:r>
      </w:hyperlink>
    </w:p>
    <w:p w14:paraId="1AB2A01F" w14:textId="7669484D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65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(Administration System HR-App)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_Toc43934165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13</w:t>
        </w:r>
        <w:r w:rsidR="00573829">
          <w:rPr>
            <w:noProof/>
            <w:webHidden/>
          </w:rPr>
          <w:fldChar w:fldCharType="end"/>
        </w:r>
      </w:hyperlink>
    </w:p>
    <w:p w14:paraId="51B59775" w14:textId="0392EB5B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66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(Administration System HR-App)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_Toc43934166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14</w:t>
        </w:r>
        <w:r w:rsidR="00573829">
          <w:rPr>
            <w:noProof/>
            <w:webHidden/>
          </w:rPr>
          <w:fldChar w:fldCharType="end"/>
        </w:r>
      </w:hyperlink>
    </w:p>
    <w:p w14:paraId="5A3C7970" w14:textId="76DFFF7B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68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(Administration System HR-App)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_Toc43934168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15</w:t>
        </w:r>
        <w:r w:rsidR="00573829">
          <w:rPr>
            <w:noProof/>
            <w:webHidden/>
          </w:rPr>
          <w:fldChar w:fldCharType="end"/>
        </w:r>
      </w:hyperlink>
    </w:p>
    <w:p w14:paraId="5D0BB26D" w14:textId="17159785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69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(Administration System HR-App)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_Toc43934169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16</w:t>
        </w:r>
        <w:r w:rsidR="00573829">
          <w:rPr>
            <w:noProof/>
            <w:webHidden/>
          </w:rPr>
          <w:fldChar w:fldCharType="end"/>
        </w:r>
      </w:hyperlink>
    </w:p>
    <w:p w14:paraId="24C8D94A" w14:textId="0AAA4345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0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Stock Functional Requirements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_Toc43934170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17</w:t>
        </w:r>
        <w:r w:rsidR="00573829">
          <w:rPr>
            <w:noProof/>
            <w:webHidden/>
          </w:rPr>
          <w:fldChar w:fldCharType="end"/>
        </w:r>
      </w:hyperlink>
    </w:p>
    <w:p w14:paraId="4844AF9E" w14:textId="6FD9AF61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1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Stock Use Cases (1-3)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_Toc43934171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18</w:t>
        </w:r>
        <w:r w:rsidR="00573829">
          <w:rPr>
            <w:noProof/>
            <w:webHidden/>
          </w:rPr>
          <w:fldChar w:fldCharType="end"/>
        </w:r>
      </w:hyperlink>
    </w:p>
    <w:p w14:paraId="0E122209" w14:textId="20FFAA7E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2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Stock Use Cases (4-5)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_Toc43934172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19</w:t>
        </w:r>
        <w:r w:rsidR="00573829">
          <w:rPr>
            <w:noProof/>
            <w:webHidden/>
          </w:rPr>
          <w:fldChar w:fldCharType="end"/>
        </w:r>
      </w:hyperlink>
    </w:p>
    <w:p w14:paraId="68B05A61" w14:textId="24A42728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3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Stock Use Cases (6-7)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_Toc43934173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20</w:t>
        </w:r>
        <w:r w:rsidR="00573829">
          <w:rPr>
            <w:noProof/>
            <w:webHidden/>
          </w:rPr>
          <w:fldChar w:fldCharType="end"/>
        </w:r>
      </w:hyperlink>
    </w:p>
    <w:p w14:paraId="50883466" w14:textId="49D11AC8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4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Stock Use Cases (8-9)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_Toc43934174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21</w:t>
        </w:r>
        <w:r w:rsidR="00573829">
          <w:rPr>
            <w:noProof/>
            <w:webHidden/>
          </w:rPr>
          <w:fldChar w:fldCharType="end"/>
        </w:r>
      </w:hyperlink>
    </w:p>
    <w:p w14:paraId="144EFBE2" w14:textId="0FCF3299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5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Stock Use Cases (10-11)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_Toc43934175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22</w:t>
        </w:r>
        <w:r w:rsidR="00573829">
          <w:rPr>
            <w:noProof/>
            <w:webHidden/>
          </w:rPr>
          <w:fldChar w:fldCharType="end"/>
        </w:r>
      </w:hyperlink>
    </w:p>
    <w:p w14:paraId="3521C3E0" w14:textId="704B1272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6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Stock Use Cases (12-13)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_Toc43934176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23</w:t>
        </w:r>
        <w:r w:rsidR="00573829">
          <w:rPr>
            <w:noProof/>
            <w:webHidden/>
          </w:rPr>
          <w:fldChar w:fldCharType="end"/>
        </w:r>
      </w:hyperlink>
    </w:p>
    <w:p w14:paraId="6B6439BF" w14:textId="70F84751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7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(Admin-Stock 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_Toc43934177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24</w:t>
        </w:r>
        <w:r w:rsidR="00573829">
          <w:rPr>
            <w:noProof/>
            <w:webHidden/>
          </w:rPr>
          <w:fldChar w:fldCharType="end"/>
        </w:r>
      </w:hyperlink>
    </w:p>
    <w:p w14:paraId="7F083843" w14:textId="23C2AB9E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8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(Admin-Stock 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_Toc43934178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25</w:t>
        </w:r>
        <w:r w:rsidR="00573829">
          <w:rPr>
            <w:noProof/>
            <w:webHidden/>
          </w:rPr>
          <w:fldChar w:fldCharType="end"/>
        </w:r>
      </w:hyperlink>
    </w:p>
    <w:p w14:paraId="7963677C" w14:textId="42A4D90B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79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(Admin-Stock 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_Toc43934179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26</w:t>
        </w:r>
        <w:r w:rsidR="00573829">
          <w:rPr>
            <w:noProof/>
            <w:webHidden/>
          </w:rPr>
          <w:fldChar w:fldCharType="end"/>
        </w:r>
      </w:hyperlink>
    </w:p>
    <w:p w14:paraId="7585F7B4" w14:textId="02AF8149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80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(Admin-Stock 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_Toc43934180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27</w:t>
        </w:r>
        <w:r w:rsidR="00573829">
          <w:rPr>
            <w:noProof/>
            <w:webHidden/>
          </w:rPr>
          <w:fldChar w:fldCharType="end"/>
        </w:r>
      </w:hyperlink>
    </w:p>
    <w:p w14:paraId="2F7CB7BE" w14:textId="5EFC6B3A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81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(Admin-Stock 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_Toc43934181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28</w:t>
        </w:r>
        <w:r w:rsidR="00573829">
          <w:rPr>
            <w:noProof/>
            <w:webHidden/>
          </w:rPr>
          <w:fldChar w:fldCharType="end"/>
        </w:r>
      </w:hyperlink>
    </w:p>
    <w:p w14:paraId="5EA1B788" w14:textId="6C14DA21" w:rsidR="00573829" w:rsidRDefault="0069313C">
      <w:pPr>
        <w:pStyle w:val="TOC1"/>
        <w:rPr>
          <w:b w:val="0"/>
          <w:noProof/>
          <w:color w:val="auto"/>
          <w:sz w:val="22"/>
        </w:rPr>
      </w:pPr>
      <w:hyperlink w:anchor="_Toc43934182" w:history="1">
        <w:r w:rsidR="00573829" w:rsidRPr="005956AC">
          <w:rPr>
            <w:rStyle w:val="Hyperlink"/>
            <w:rFonts w:asciiTheme="majorHAnsi" w:eastAsiaTheme="majorEastAsia" w:hAnsiTheme="majorHAnsi" w:cstheme="majorBidi"/>
            <w:bCs/>
            <w:noProof/>
          </w:rPr>
          <w:t>GUI (Admin-Stock App)</w:t>
        </w:r>
        <w:r w:rsidR="00573829">
          <w:rPr>
            <w:noProof/>
            <w:webHidden/>
          </w:rPr>
          <w:tab/>
        </w:r>
        <w:r w:rsidR="00573829">
          <w:rPr>
            <w:noProof/>
            <w:webHidden/>
          </w:rPr>
          <w:fldChar w:fldCharType="begin"/>
        </w:r>
        <w:r w:rsidR="00573829">
          <w:rPr>
            <w:noProof/>
            <w:webHidden/>
          </w:rPr>
          <w:instrText xml:space="preserve"> PAGEREF _Toc43934182 \h </w:instrText>
        </w:r>
        <w:r w:rsidR="00573829">
          <w:rPr>
            <w:noProof/>
            <w:webHidden/>
          </w:rPr>
        </w:r>
        <w:r w:rsidR="00573829">
          <w:rPr>
            <w:noProof/>
            <w:webHidden/>
          </w:rPr>
          <w:fldChar w:fldCharType="separate"/>
        </w:r>
        <w:r w:rsidR="00E45E6A">
          <w:rPr>
            <w:noProof/>
            <w:webHidden/>
          </w:rPr>
          <w:t>29</w:t>
        </w:r>
        <w:r w:rsidR="00573829">
          <w:rPr>
            <w:noProof/>
            <w:webHidden/>
          </w:rPr>
          <w:fldChar w:fldCharType="end"/>
        </w:r>
      </w:hyperlink>
    </w:p>
    <w:p w14:paraId="42DCA518" w14:textId="7D0ACF7E" w:rsidR="004968B5" w:rsidRPr="00423915" w:rsidRDefault="004968B5" w:rsidP="004968B5">
      <w:pPr>
        <w:rPr>
          <w:rFonts w:ascii="Arial Nova Light" w:eastAsia="Malgun Gothic" w:hAnsi="Arial Nova Light"/>
          <w:color w:val="FF0000"/>
        </w:rPr>
      </w:pPr>
      <w:r w:rsidRPr="007E52CD">
        <w:rPr>
          <w:rFonts w:ascii="Arial Nova Light" w:eastAsia="Malgun Gothic" w:hAnsi="Arial Nova Light" w:cstheme="minorHAnsi"/>
          <w:b w:val="0"/>
          <w:bCs/>
          <w:noProof/>
          <w:color w:val="FF0000"/>
          <w:szCs w:val="28"/>
        </w:rPr>
        <w:fldChar w:fldCharType="end"/>
      </w:r>
    </w:p>
    <w:p w14:paraId="25B6728C" w14:textId="248E18E9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b w:val="0"/>
          <w:bCs w:val="0"/>
          <w:color w:val="FF0000"/>
        </w:rPr>
      </w:pPr>
    </w:p>
    <w:p w14:paraId="63551CC1" w14:textId="77777777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color w:val="FF0000"/>
        </w:rPr>
      </w:pPr>
    </w:p>
    <w:p w14:paraId="533D0548" w14:textId="77777777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color w:val="FF0000"/>
        </w:rPr>
      </w:pPr>
    </w:p>
    <w:p w14:paraId="67008DF2" w14:textId="77777777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color w:val="FF0000"/>
        </w:rPr>
      </w:pPr>
    </w:p>
    <w:p w14:paraId="1B52613F" w14:textId="77777777" w:rsidR="004968B5" w:rsidRPr="00423915" w:rsidRDefault="004968B5" w:rsidP="00423915">
      <w:pPr>
        <w:pStyle w:val="Heading1"/>
        <w:framePr w:w="4897" w:h="613" w:hRule="exact" w:wrap="around"/>
        <w:rPr>
          <w:rFonts w:ascii="Arial Nova Light" w:eastAsia="Malgun Gothic" w:hAnsi="Arial Nova Light"/>
          <w:color w:val="FF0000"/>
        </w:rPr>
      </w:pPr>
    </w:p>
    <w:p w14:paraId="426969AE" w14:textId="77777777" w:rsidR="004968B5" w:rsidRPr="00423915" w:rsidRDefault="004968B5" w:rsidP="004968B5">
      <w:pPr>
        <w:rPr>
          <w:rFonts w:ascii="Arial Nova Light" w:eastAsia="Malgun Gothic" w:hAnsi="Arial Nova Light"/>
        </w:rPr>
      </w:pPr>
    </w:p>
    <w:p w14:paraId="23AEAD5A" w14:textId="77777777" w:rsidR="00423915" w:rsidRDefault="00423915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245D0F15" w14:textId="77777777" w:rsidR="007E52CD" w:rsidRDefault="007E52CD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1E78B084" w14:textId="00785B8E" w:rsidR="002F7418" w:rsidRDefault="007168E8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Some of the agreements we have with our client is that we are going to deliver a desktop application</w:t>
      </w:r>
      <w:r w:rsidR="007B56C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BF497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by the 27</w:t>
      </w:r>
      <w:r w:rsidR="00BF497D" w:rsidRPr="00BF497D">
        <w:rPr>
          <w:rFonts w:ascii="Arial Nova Light" w:eastAsia="Malgun Gothic" w:hAnsi="Arial Nova Light"/>
          <w:b w:val="0"/>
          <w:bCs/>
          <w:color w:val="auto"/>
          <w:sz w:val="24"/>
          <w:szCs w:val="20"/>
          <w:vertAlign w:val="superscript"/>
        </w:rPr>
        <w:t>th</w:t>
      </w:r>
      <w:r w:rsidR="00BF497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of March</w:t>
      </w:r>
      <w:r w:rsidR="00F7203C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, that will be</w:t>
      </w:r>
      <w:r w:rsidR="007B56C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used by </w:t>
      </w:r>
      <w:r w:rsidR="00380C5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the H</w:t>
      </w:r>
      <w:r w:rsidR="007B2D7E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uman </w:t>
      </w:r>
      <w:r w:rsidR="00380C5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R</w:t>
      </w:r>
      <w:r w:rsidR="007B2D7E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esource</w:t>
      </w:r>
      <w:r w:rsidR="00380C5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managers and employers of Media Bazaar.</w:t>
      </w:r>
      <w:r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C7493B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T</w:t>
      </w:r>
      <w:r w:rsidR="00135BA0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he managers will have complete control of the application</w:t>
      </w:r>
      <w:r w:rsidR="00E373EA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, where they can add, </w:t>
      </w:r>
      <w:r w:rsidR="0072686A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update, view or delete </w:t>
      </w:r>
      <w:r w:rsidR="00DB29F1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employees from the system</w:t>
      </w:r>
      <w:r w:rsidR="002F0A13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. On the other hand, e</w:t>
      </w:r>
      <w:r w:rsidR="002D43A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mployees will be able to view and update personal information</w:t>
      </w:r>
      <w:r w:rsidR="00DD3468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such as name and address. </w:t>
      </w:r>
      <w:r w:rsidR="005B58C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Both managers and employees will have access t</w:t>
      </w:r>
      <w:r w:rsidR="00680216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o statistics that will give them a better understanding </w:t>
      </w:r>
      <w:r w:rsidR="00CD1726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of what is going on, statistics such as how many employees are currently working, </w:t>
      </w:r>
      <w:r w:rsidR="0064654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how many employees work on a certain day </w:t>
      </w:r>
      <w:r w:rsidR="00BF497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and much more.</w:t>
      </w:r>
    </w:p>
    <w:p w14:paraId="1FFDA03B" w14:textId="77777777" w:rsidR="001B6F06" w:rsidRDefault="00F7203C" w:rsidP="004968B5">
      <w:pPr>
        <w:rPr>
          <w:rFonts w:ascii="Arial Nova Light" w:eastAsia="Malgun Gothic" w:hAnsi="Arial Nova Light"/>
          <w:b w:val="0"/>
          <w:bCs/>
          <w:color w:val="auto"/>
        </w:rPr>
      </w:pPr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In addition to </w:t>
      </w:r>
      <w:r w:rsidR="00FA7D9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the agreements above, </w:t>
      </w:r>
      <w:r w:rsidR="004A55CE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we will be delivering a </w:t>
      </w:r>
      <w:r w:rsidR="00A13B09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web application alongside an updated version of the desktop application to </w:t>
      </w:r>
      <w:r w:rsidR="001B6F06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our client </w:t>
      </w:r>
      <w:r w:rsidR="002846C5"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by 8</w:t>
      </w:r>
      <w:r w:rsidR="002846C5"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  <w:vertAlign w:val="superscript"/>
        </w:rPr>
        <w:t>th</w:t>
      </w:r>
      <w:r w:rsidR="002846C5" w:rsidRPr="0042391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of May 2020</w:t>
      </w:r>
      <w:r w:rsidR="001B6F06">
        <w:rPr>
          <w:rFonts w:ascii="Arial Nova Light" w:eastAsia="Malgun Gothic" w:hAnsi="Arial Nova Light"/>
          <w:b w:val="0"/>
          <w:bCs/>
          <w:color w:val="auto"/>
        </w:rPr>
        <w:t>.</w:t>
      </w:r>
    </w:p>
    <w:p w14:paraId="5193B900" w14:textId="6CEEA683" w:rsidR="007168E8" w:rsidRDefault="004B76C1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Users of the web application will be </w:t>
      </w:r>
      <w:r w:rsidR="00A00575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stock </w:t>
      </w:r>
      <w:r w:rsidR="00A77ED2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managers;</w:t>
      </w:r>
      <w:r w:rsidR="00A00575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they will have total control of the application and </w:t>
      </w:r>
      <w:r w:rsidR="008D0693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can view or send requests </w:t>
      </w:r>
      <w:r w:rsidR="0057466F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for a restock when Media Bazaar is low on supply. </w:t>
      </w:r>
      <w:r w:rsidR="007168E8" w:rsidRPr="00A77E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</w:p>
    <w:p w14:paraId="1A76D319" w14:textId="3736AA0C" w:rsidR="00F622F3" w:rsidRPr="00A77ED2" w:rsidRDefault="00BC1E09" w:rsidP="004968B5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  <w:vertAlign w:val="superscript"/>
        </w:rPr>
      </w:pPr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By the end of week 18 we will deliver a complete package </w:t>
      </w:r>
      <w:r w:rsidR="0094213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of 3 applications to our client. The</w:t>
      </w:r>
      <w:r w:rsidR="00516DF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updated</w:t>
      </w:r>
      <w:r w:rsidR="00942135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desktop application, web application </w:t>
      </w:r>
      <w:r w:rsidR="002854F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and a separate desktop application that will </w:t>
      </w:r>
      <w:r w:rsidR="002A174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be </w:t>
      </w:r>
      <w:r w:rsidR="00C25BE0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used by the department managers</w:t>
      </w:r>
      <w:r w:rsidR="0045520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; </w:t>
      </w:r>
      <w:r w:rsidR="0068788D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the third application </w:t>
      </w:r>
      <w:r w:rsidR="00BC2CA7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will be </w:t>
      </w:r>
      <w:r w:rsidR="00404AA7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to manage the shop per department</w:t>
      </w:r>
      <w:r w:rsidR="004D16D2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. So, department managers </w:t>
      </w:r>
      <w:r w:rsidR="00FC07B3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(if they have the </w:t>
      </w:r>
      <w:r w:rsidR="004960C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authori</w:t>
      </w:r>
      <w:r w:rsidR="003A0B5F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zation</w:t>
      </w:r>
      <w:r w:rsidR="00435433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) can </w:t>
      </w:r>
      <w:r w:rsidR="00617DE8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pretty much add, update, </w:t>
      </w:r>
      <w:r w:rsidR="00FC095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delete or view products in the shop</w:t>
      </w:r>
    </w:p>
    <w:p w14:paraId="19B53E6D" w14:textId="77777777" w:rsidR="004968B5" w:rsidRPr="00423915" w:rsidRDefault="004968B5" w:rsidP="004968B5">
      <w:pPr>
        <w:pStyle w:val="Heading1"/>
        <w:framePr w:wrap="around"/>
        <w:rPr>
          <w:rFonts w:ascii="Arial Nova Light" w:eastAsia="Malgun Gothic" w:hAnsi="Arial Nova Light"/>
          <w:color w:val="FF0000"/>
        </w:rPr>
      </w:pPr>
    </w:p>
    <w:p w14:paraId="59289A64" w14:textId="77777777" w:rsidR="004968B5" w:rsidRPr="00423915" w:rsidRDefault="004968B5" w:rsidP="004968B5">
      <w:pPr>
        <w:rPr>
          <w:rFonts w:ascii="Arial Nova Light" w:eastAsia="Malgun Gothic" w:hAnsi="Arial Nova Light"/>
        </w:rPr>
      </w:pPr>
    </w:p>
    <w:p w14:paraId="05B7C10E" w14:textId="77777777" w:rsidR="004968B5" w:rsidRPr="00423915" w:rsidRDefault="004968B5" w:rsidP="004968B5">
      <w:pPr>
        <w:rPr>
          <w:rFonts w:ascii="Arial Nova Light" w:eastAsia="Malgun Gothic" w:hAnsi="Arial Nova Light"/>
        </w:rPr>
      </w:pPr>
    </w:p>
    <w:p w14:paraId="7575D793" w14:textId="0E38A0EB" w:rsidR="004968B5" w:rsidRPr="00D445ED" w:rsidRDefault="00DD0948" w:rsidP="00ED7B2A">
      <w:pPr>
        <w:pStyle w:val="Heading1"/>
        <w:framePr w:w="3901" w:wrap="around"/>
      </w:pPr>
      <w:bookmarkStart w:id="3" w:name="_Toc43934153"/>
      <w:r w:rsidRPr="00D445ED">
        <w:t>Agreements</w:t>
      </w:r>
      <w:r w:rsidR="00D445ED">
        <w:t xml:space="preserve"> </w:t>
      </w:r>
      <w:r w:rsidR="00A83324" w:rsidRPr="00D445ED">
        <w:t>with</w:t>
      </w:r>
      <w:r w:rsidRPr="00D445ED">
        <w:t xml:space="preserve"> </w:t>
      </w:r>
      <w:r w:rsidR="002868BC">
        <w:t>c</w:t>
      </w:r>
      <w:r w:rsidRPr="00D445ED">
        <w:t>lient</w:t>
      </w:r>
      <w:bookmarkEnd w:id="3"/>
    </w:p>
    <w:p w14:paraId="2D043167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269C544C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7001A9DF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216DB9BA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4816D1FC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62F51343" w14:textId="77777777" w:rsidR="00806936" w:rsidRPr="00423915" w:rsidRDefault="00806936" w:rsidP="004968B5">
      <w:pPr>
        <w:rPr>
          <w:rFonts w:ascii="Arial Nova Light" w:eastAsia="Malgun Gothic" w:hAnsi="Arial Nova Light"/>
          <w:color w:val="FF0000"/>
        </w:rPr>
      </w:pPr>
    </w:p>
    <w:p w14:paraId="6A1DDA7D" w14:textId="77777777" w:rsidR="004968B5" w:rsidRPr="00423915" w:rsidRDefault="004968B5" w:rsidP="004968B5">
      <w:pPr>
        <w:rPr>
          <w:rFonts w:ascii="Arial Nova Light" w:eastAsia="Malgun Gothic" w:hAnsi="Arial Nova Light"/>
          <w:color w:val="FF0000"/>
        </w:rPr>
      </w:pPr>
    </w:p>
    <w:p w14:paraId="1653D87C" w14:textId="77777777" w:rsidR="004968B5" w:rsidRPr="00423915" w:rsidRDefault="004968B5" w:rsidP="004968B5">
      <w:pPr>
        <w:rPr>
          <w:rFonts w:ascii="Arial Nova Light" w:eastAsia="Malgun Gothic" w:hAnsi="Arial Nova Light"/>
          <w:color w:val="FF0000"/>
        </w:rPr>
      </w:pPr>
    </w:p>
    <w:p w14:paraId="29A4D62E" w14:textId="77777777" w:rsidR="004968B5" w:rsidRPr="00423915" w:rsidRDefault="004968B5" w:rsidP="004968B5">
      <w:pPr>
        <w:ind w:left="720"/>
        <w:rPr>
          <w:rFonts w:ascii="Arial Nova Light" w:eastAsia="Malgun Gothic" w:hAnsi="Arial Nova Light"/>
          <w:color w:val="FF0000"/>
        </w:rPr>
      </w:pPr>
    </w:p>
    <w:p w14:paraId="58CD0358" w14:textId="77777777" w:rsidR="00943A29" w:rsidRDefault="00943A29" w:rsidP="00D50811">
      <w:pPr>
        <w:rPr>
          <w:rFonts w:ascii="Arial Nova Light" w:eastAsia="Malgun Gothic" w:hAnsi="Arial Nova Light"/>
          <w:color w:val="auto"/>
          <w:sz w:val="24"/>
          <w:szCs w:val="20"/>
        </w:rPr>
      </w:pPr>
    </w:p>
    <w:p w14:paraId="23FA01CB" w14:textId="77777777" w:rsidR="00943A29" w:rsidRDefault="00943A29" w:rsidP="00D50811">
      <w:pPr>
        <w:rPr>
          <w:rFonts w:ascii="Arial Nova Light" w:eastAsia="Malgun Gothic" w:hAnsi="Arial Nova Light"/>
          <w:color w:val="auto"/>
          <w:sz w:val="24"/>
          <w:szCs w:val="20"/>
        </w:rPr>
      </w:pPr>
    </w:p>
    <w:p w14:paraId="3F07C297" w14:textId="77777777" w:rsidR="00943A29" w:rsidRDefault="00943A29" w:rsidP="00D50811">
      <w:pPr>
        <w:rPr>
          <w:rFonts w:ascii="Arial Nova Light" w:eastAsia="Malgun Gothic" w:hAnsi="Arial Nova Light"/>
          <w:color w:val="auto"/>
          <w:sz w:val="24"/>
          <w:szCs w:val="20"/>
        </w:rPr>
      </w:pPr>
    </w:p>
    <w:p w14:paraId="3080C1F3" w14:textId="77777777" w:rsidR="00943A29" w:rsidRDefault="00943A29" w:rsidP="00D50811">
      <w:pPr>
        <w:rPr>
          <w:rFonts w:ascii="Arial Nova Light" w:eastAsia="Malgun Gothic" w:hAnsi="Arial Nova Light"/>
          <w:color w:val="auto"/>
          <w:sz w:val="24"/>
          <w:szCs w:val="20"/>
        </w:rPr>
      </w:pPr>
    </w:p>
    <w:p w14:paraId="00A6970A" w14:textId="0DEEFEE6" w:rsidR="007168E8" w:rsidRPr="009F2244" w:rsidRDefault="00B654F4" w:rsidP="00D5081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FR-HR_APP_01</w:t>
      </w:r>
      <w:r w:rsidR="009337FD"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E37AA5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The app should provide a user-friendly interface </w:t>
      </w:r>
      <w:r w:rsidR="00D004C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to let a user </w:t>
      </w:r>
      <w:r w:rsidR="006F4FBF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easily view</w:t>
      </w:r>
      <w:r w:rsidR="009337F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</w:t>
      </w:r>
      <w:r w:rsidR="00066E09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statistics and the work schedule</w:t>
      </w:r>
      <w:r w:rsidR="00066E09"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.</w:t>
      </w:r>
    </w:p>
    <w:p w14:paraId="7DDCBEC9" w14:textId="1EE1020C" w:rsidR="00066E09" w:rsidRPr="009F2244" w:rsidRDefault="00D50811" w:rsidP="00D5081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FR-HR_APP_02</w:t>
      </w:r>
      <w:r w:rsidR="009337FD"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E178E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</w:t>
      </w:r>
      <w:r w:rsidR="00313DE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</w:t>
      </w:r>
      <w:r w:rsidR="00E178E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user</w:t>
      </w:r>
      <w:r w:rsidR="00313DE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should be able to view and update their personal information</w:t>
      </w:r>
      <w:r w:rsidR="00313DED"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.</w:t>
      </w:r>
    </w:p>
    <w:p w14:paraId="127A19B0" w14:textId="3554AEAD" w:rsidR="00E178EC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FR-HR_APP_03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D012CE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to add</w:t>
      </w:r>
      <w:r w:rsidR="00A93369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an </w:t>
      </w:r>
      <w:r w:rsidR="000D1BE1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employee </w:t>
      </w:r>
      <w:r w:rsidR="00A93369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to</w:t>
      </w:r>
      <w:r w:rsidR="000D1BE1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the system</w:t>
      </w:r>
      <w:r w:rsidR="00155C1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7C93531E" w14:textId="04600B27" w:rsidR="007E15D2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FR-HR_APP_04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7E15D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edit an </w:t>
      </w:r>
      <w:r w:rsidR="00AE31F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employee in the system.</w:t>
      </w:r>
    </w:p>
    <w:p w14:paraId="203CA9BD" w14:textId="0C1F8E4A" w:rsidR="00AE31F2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FR-HR_APP_05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AE31F2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delete </w:t>
      </w:r>
      <w:r w:rsidR="007369F0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an employee </w:t>
      </w:r>
      <w:r w:rsidR="000B7DB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from the system.</w:t>
      </w:r>
    </w:p>
    <w:p w14:paraId="48922DC9" w14:textId="3036AF46" w:rsidR="000B7DBC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FR-HR_APP_06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0B7DB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view an employee </w:t>
      </w:r>
      <w:r w:rsidR="000E051F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in the system.</w:t>
      </w:r>
    </w:p>
    <w:p w14:paraId="1E417397" w14:textId="1F940FB3" w:rsidR="00EA7A17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FR-HR_APP_07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EA7A1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</w:t>
      </w:r>
      <w:r w:rsidR="006417B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</w:t>
      </w:r>
      <w:r w:rsidR="00E0018A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user</w:t>
      </w:r>
      <w:r w:rsidR="006417B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should be able to </w:t>
      </w:r>
      <w:r w:rsidR="004D70A3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update</w:t>
      </w:r>
      <w:r w:rsidR="006417B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a</w:t>
      </w:r>
      <w:r w:rsidR="00E0018A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n</w:t>
      </w:r>
      <w:r w:rsidR="006417B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</w:t>
      </w:r>
      <w:r w:rsidR="00C64E2C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employee</w:t>
      </w:r>
      <w:r w:rsidR="004D70A3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’s shift</w:t>
      </w:r>
      <w:r w:rsidR="00E0018A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AD4A84E" w14:textId="769D3B4E" w:rsidR="00E800BC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FR-HR_APP_08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C42CD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</w:t>
      </w:r>
      <w:r w:rsidR="00553243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all departments</w:t>
      </w:r>
      <w:r w:rsidR="0082440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08F91C3F" w14:textId="010AED30" w:rsidR="00553243" w:rsidRPr="009F2244" w:rsidRDefault="00553243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FR-HR_APP_0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9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view all </w:t>
      </w:r>
      <w:r w:rsidR="000D136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employees.</w:t>
      </w:r>
    </w:p>
    <w:p w14:paraId="74992574" w14:textId="7D7C06C7" w:rsidR="00E0018A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10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2041F8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login </w:t>
      </w:r>
      <w:r w:rsidR="00933C8D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with their email and password.</w:t>
      </w:r>
    </w:p>
    <w:p w14:paraId="2D236644" w14:textId="4EF6A090" w:rsidR="00155C12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1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E03C7E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to logout</w:t>
      </w:r>
      <w:r w:rsidR="00633A70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from the application.</w:t>
      </w:r>
    </w:p>
    <w:p w14:paraId="203603B6" w14:textId="2DE6C2FC" w:rsidR="00F87936" w:rsidRPr="009F2244" w:rsidRDefault="009337FD" w:rsidP="009337FD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2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F87936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to filter </w:t>
      </w:r>
      <w:r w:rsidR="00553243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the work schedule by roles</w:t>
      </w:r>
      <w:r w:rsidR="00880BAA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A9D7EF1" w14:textId="666621DA" w:rsidR="00526313" w:rsidRPr="009F2244" w:rsidRDefault="00526313" w:rsidP="00526313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3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</w:t>
      </w:r>
      <w:r w:rsidR="00D225F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to</w:t>
      </w:r>
      <w:r w:rsidR="00553243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search for a staff member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121E50E" w14:textId="61C26CD3" w:rsidR="00526313" w:rsidRPr="009F2244" w:rsidRDefault="00526313" w:rsidP="00526313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4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</w:t>
      </w:r>
      <w:r w:rsidR="00D225F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fulltime employees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45B5E630" w14:textId="0F42C38F" w:rsidR="00526313" w:rsidRPr="009F2244" w:rsidRDefault="00526313" w:rsidP="00526313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5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A user should be able view </w:t>
      </w:r>
      <w:r w:rsidR="00D225F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part-time</w:t>
      </w:r>
      <w:r w:rsidR="004415D7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emplo</w:t>
      </w:r>
      <w:r w:rsidR="00D225FB"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yees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6EF71B37" w14:textId="42EBB545" w:rsidR="00526313" w:rsidRPr="009F2244" w:rsidRDefault="00526313" w:rsidP="00526313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6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view dayshifts.</w:t>
      </w:r>
    </w:p>
    <w:p w14:paraId="2FD19AE8" w14:textId="10E84713" w:rsidR="00526313" w:rsidRPr="009F2244" w:rsidRDefault="00526313" w:rsidP="004968B5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0D136D" w:rsidRPr="009F2244">
        <w:rPr>
          <w:rFonts w:ascii="Arial Nova Light" w:eastAsia="Malgun Gothic" w:hAnsi="Arial Nova Light"/>
          <w:color w:val="auto"/>
          <w:sz w:val="22"/>
          <w:szCs w:val="18"/>
        </w:rPr>
        <w:t>7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view nightshifts.</w:t>
      </w:r>
    </w:p>
    <w:p w14:paraId="64641D7F" w14:textId="77777777" w:rsidR="005F1E1E" w:rsidRDefault="00281AA0" w:rsidP="005F1E1E">
      <w:pPr>
        <w:pStyle w:val="Heading1"/>
        <w:framePr w:w="5317" w:h="1309" w:hRule="exact" w:wrap="around"/>
      </w:pPr>
      <w:bookmarkStart w:id="4" w:name="_Toc43934154"/>
      <w:r>
        <w:t>HR</w:t>
      </w:r>
      <w:r w:rsidR="005F1E1E">
        <w:t>-</w:t>
      </w:r>
      <w:r w:rsidR="00DD0948" w:rsidRPr="00D445ED">
        <w:t>Functional</w:t>
      </w:r>
      <w:bookmarkEnd w:id="4"/>
    </w:p>
    <w:p w14:paraId="4A8E5445" w14:textId="4FB16B09" w:rsidR="004968B5" w:rsidRPr="00D445ED" w:rsidRDefault="00DD0948" w:rsidP="005F1E1E">
      <w:pPr>
        <w:pStyle w:val="Heading1"/>
        <w:framePr w:w="5317" w:h="1309" w:hRule="exact" w:wrap="around"/>
      </w:pPr>
      <w:bookmarkStart w:id="5" w:name="_Toc43934155"/>
      <w:r w:rsidRPr="00D445ED">
        <w:t>Requirements</w:t>
      </w:r>
      <w:bookmarkEnd w:id="5"/>
    </w:p>
    <w:p w14:paraId="2A485DCF" w14:textId="10F030C0" w:rsidR="004D70A3" w:rsidRDefault="002C358A" w:rsidP="002846C5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9F2244">
        <w:rPr>
          <w:rFonts w:ascii="Arial Nova Light" w:eastAsia="Malgun Gothic" w:hAnsi="Arial Nova Light"/>
          <w:color w:val="auto"/>
          <w:sz w:val="22"/>
          <w:szCs w:val="18"/>
        </w:rPr>
        <w:t>FR-HR_APP_1</w:t>
      </w:r>
      <w:r w:rsidR="00ED0B1D" w:rsidRPr="009F2244">
        <w:rPr>
          <w:rFonts w:ascii="Arial Nova Light" w:eastAsia="Malgun Gothic" w:hAnsi="Arial Nova Light"/>
          <w:color w:val="auto"/>
          <w:sz w:val="22"/>
          <w:szCs w:val="18"/>
        </w:rPr>
        <w:t>8</w:t>
      </w:r>
      <w:r w:rsidRPr="009F2244"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9F224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Pr="009F2244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A user should be able to view real-time statistics</w:t>
      </w:r>
      <w:r w:rsidR="004D70A3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6818D86C" w14:textId="60C34D6E" w:rsidR="004D70A3" w:rsidRDefault="004D70A3" w:rsidP="002846C5">
      <w:pP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</w:pPr>
      <w:r w:rsidRPr="004D70A3">
        <w:rPr>
          <w:rFonts w:ascii="Arial Nova Light" w:eastAsia="Malgun Gothic" w:hAnsi="Arial Nova Light"/>
          <w:color w:val="auto"/>
          <w:sz w:val="22"/>
          <w:szCs w:val="18"/>
        </w:rPr>
        <w:t>FR-HR_APP_18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: A user should be able to submit their preferred shifts for scheduling.</w:t>
      </w:r>
    </w:p>
    <w:p w14:paraId="3E007ED7" w14:textId="25A6152A" w:rsidR="00FF7549" w:rsidRPr="00AC1E61" w:rsidRDefault="004D70A3" w:rsidP="002846C5">
      <w:pPr>
        <w:rPr>
          <w:noProof/>
          <w:color w:val="auto"/>
        </w:rPr>
      </w:pPr>
      <w:r w:rsidRPr="004D70A3">
        <w:rPr>
          <w:rFonts w:ascii="Arial Nova Light" w:eastAsia="Malgun Gothic" w:hAnsi="Arial Nova Light"/>
          <w:color w:val="auto"/>
          <w:sz w:val="22"/>
          <w:szCs w:val="18"/>
        </w:rPr>
        <w:t>FR-HR_APP_19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: A user should be able to add weekly new schedules.</w:t>
      </w:r>
      <w:r w:rsidR="002C358A" w:rsidRPr="009F2244">
        <w:rPr>
          <w:noProof/>
          <w:color w:val="auto"/>
        </w:rPr>
        <w:t xml:space="preserve"> </w:t>
      </w:r>
    </w:p>
    <w:p w14:paraId="5082CD26" w14:textId="24B5668B" w:rsidR="00FF7549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  <w:r>
        <w:rPr>
          <w:rFonts w:ascii="Arial Nova Light" w:hAnsi="Arial Nova Light"/>
          <w:noProof/>
          <w:color w:val="2664B0" w:themeColor="accent6"/>
          <w:sz w:val="22"/>
          <w:szCs w:val="18"/>
        </w:rPr>
        <w:drawing>
          <wp:anchor distT="0" distB="0" distL="114300" distR="114300" simplePos="0" relativeHeight="251663872" behindDoc="0" locked="0" layoutInCell="1" allowOverlap="1" wp14:anchorId="694E351D" wp14:editId="638BEFDD">
            <wp:simplePos x="0" y="0"/>
            <wp:positionH relativeFrom="margin">
              <wp:posOffset>-152400</wp:posOffset>
            </wp:positionH>
            <wp:positionV relativeFrom="paragraph">
              <wp:posOffset>160020</wp:posOffset>
            </wp:positionV>
            <wp:extent cx="4381500" cy="1965960"/>
            <wp:effectExtent l="0" t="0" r="0" b="0"/>
            <wp:wrapThrough wrapText="bothSides">
              <wp:wrapPolygon edited="0">
                <wp:start x="0" y="0"/>
                <wp:lineTo x="0" y="21349"/>
                <wp:lineTo x="21506" y="21349"/>
                <wp:lineTo x="21506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3458C" w14:textId="6CFD462E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77824FF8" w14:textId="43919647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433EF57D" w14:textId="2C54DEB9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4EF12B1C" w14:textId="150FAB17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152343A3" w14:textId="04E67320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17DB3ADD" w14:textId="506DF884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25E3BDB1" w14:textId="2CF0EBB2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318ECE94" w14:textId="4E97BF1C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2E8B699E" w14:textId="77777777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66F6F563" w14:textId="5E2BA3AF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4B334B76" w14:textId="09E2D45F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5DFA0691" w14:textId="5BDAE282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77307C66" w14:textId="1A2159D5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0A049243" w14:textId="6C6BC916" w:rsidR="004D70A3" w:rsidRDefault="004D70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7E0E4C65" w14:textId="50717C29" w:rsidR="004D70A3" w:rsidRPr="004358A3" w:rsidRDefault="004358A3" w:rsidP="002846C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Use case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</w:t>
      </w:r>
      <w:r w:rsidRPr="005311FA">
        <w:rPr>
          <w:rFonts w:ascii="Arial Nova Light" w:hAnsi="Arial Nova Light"/>
          <w:color w:val="auto"/>
          <w:sz w:val="22"/>
          <w:szCs w:val="18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 xml:space="preserve">1: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Updating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employee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’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s shifts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45DE7333" w14:textId="77777777" w:rsidR="004358A3" w:rsidRPr="005311FA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Actor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HR 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Manager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01F636C2" w14:textId="77777777" w:rsidR="004358A3" w:rsidRPr="005311FA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HR 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in.</w:t>
      </w:r>
    </w:p>
    <w:p w14:paraId="5D9F720A" w14:textId="77777777" w:rsidR="004358A3" w:rsidRPr="005311FA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Main Success Scenario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</w:t>
      </w:r>
    </w:p>
    <w:p w14:paraId="48E6C100" w14:textId="77777777" w:rsidR="004358A3" w:rsidRPr="005311FA" w:rsidRDefault="004358A3" w:rsidP="004358A3">
      <w:pPr>
        <w:pStyle w:val="ListParagraph"/>
        <w:numPr>
          <w:ilvl w:val="0"/>
          <w:numId w:val="3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A manager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double 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clicks on an employee from the table.</w:t>
      </w:r>
    </w:p>
    <w:p w14:paraId="578705E6" w14:textId="77777777" w:rsidR="004358A3" w:rsidRPr="005311FA" w:rsidRDefault="004358A3" w:rsidP="004358A3">
      <w:pPr>
        <w:pStyle w:val="ListParagraph"/>
        <w:numPr>
          <w:ilvl w:val="0"/>
          <w:numId w:val="3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System opens a new form with employee information.</w:t>
      </w:r>
    </w:p>
    <w:p w14:paraId="71FA2DC8" w14:textId="77777777" w:rsidR="004358A3" w:rsidRPr="005311FA" w:rsidRDefault="004358A3" w:rsidP="004358A3">
      <w:pPr>
        <w:pStyle w:val="ListParagraph"/>
        <w:numPr>
          <w:ilvl w:val="0"/>
          <w:numId w:val="3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Manager selects time and date to from the dropdown list and calendar.</w:t>
      </w:r>
    </w:p>
    <w:p w14:paraId="25BB3AB5" w14:textId="77777777" w:rsidR="004358A3" w:rsidRPr="005311FA" w:rsidRDefault="004358A3" w:rsidP="004358A3">
      <w:pPr>
        <w:pStyle w:val="ListParagraph"/>
        <w:numPr>
          <w:ilvl w:val="0"/>
          <w:numId w:val="3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The system confirms that employee is assigned to shift.</w:t>
      </w:r>
    </w:p>
    <w:p w14:paraId="1AC7FEB5" w14:textId="77777777" w:rsidR="004358A3" w:rsidRPr="005311FA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Extensions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</w:t>
      </w:r>
    </w:p>
    <w:p w14:paraId="05832E23" w14:textId="77777777" w:rsidR="004358A3" w:rsidRPr="005311FA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    4a. Form to assign employee</w:t>
      </w:r>
    </w:p>
    <w:p w14:paraId="148DBA07" w14:textId="77777777" w:rsidR="004358A3" w:rsidRPr="005311FA" w:rsidRDefault="004358A3" w:rsidP="00B80EDA">
      <w:pPr>
        <w:pStyle w:val="ListParagraph"/>
        <w:numPr>
          <w:ilvl w:val="0"/>
          <w:numId w:val="4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If </w:t>
      </w:r>
      <w:proofErr w:type="gramStart"/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there’s</w:t>
      </w:r>
      <w:proofErr w:type="gramEnd"/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no data, the system will give an error.</w:t>
      </w:r>
    </w:p>
    <w:p w14:paraId="1C2652B2" w14:textId="77777777" w:rsidR="004358A3" w:rsidRPr="005311FA" w:rsidRDefault="004358A3" w:rsidP="00B80EDA">
      <w:pPr>
        <w:pStyle w:val="ListParagraph"/>
        <w:numPr>
          <w:ilvl w:val="0"/>
          <w:numId w:val="4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If the employee is not available, the system will suggest a reserved employee.</w:t>
      </w:r>
    </w:p>
    <w:p w14:paraId="053F3A54" w14:textId="77777777" w:rsidR="004358A3" w:rsidRPr="005311FA" w:rsidRDefault="004358A3" w:rsidP="00B80EDA">
      <w:pPr>
        <w:pStyle w:val="ListParagraph"/>
        <w:numPr>
          <w:ilvl w:val="0"/>
          <w:numId w:val="4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If data is available and employee is assigned to a shift, the system will display message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indicating success of the action.</w:t>
      </w:r>
    </w:p>
    <w:p w14:paraId="65AD5CD0" w14:textId="77777777" w:rsidR="004358A3" w:rsidRPr="005311FA" w:rsidRDefault="004358A3" w:rsidP="00B80EDA">
      <w:pPr>
        <w:pStyle w:val="ListParagraph"/>
        <w:numPr>
          <w:ilvl w:val="0"/>
          <w:numId w:val="4"/>
        </w:num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End of use case. </w:t>
      </w:r>
    </w:p>
    <w:p w14:paraId="46CE8F86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FF0000"/>
          <w:sz w:val="20"/>
          <w:szCs w:val="20"/>
        </w:rPr>
      </w:pPr>
      <w:bookmarkStart w:id="6" w:name="_Hlk34506284"/>
    </w:p>
    <w:p w14:paraId="7D64DA19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auto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auto"/>
          <w:sz w:val="22"/>
        </w:rPr>
        <w:t xml:space="preserve">: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 xml:space="preserve">2: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Viewing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work schedule of staff members.</w:t>
      </w:r>
    </w:p>
    <w:p w14:paraId="210FE9CB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auto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HR Manager/Employee.</w:t>
      </w:r>
    </w:p>
    <w:p w14:paraId="7A88DC32" w14:textId="77777777" w:rsidR="004358A3" w:rsidRPr="005311FA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HR Manager/Employee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6F7466FE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auto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auto"/>
          <w:sz w:val="22"/>
        </w:rPr>
        <w:t>:</w:t>
      </w:r>
    </w:p>
    <w:p w14:paraId="5FA00FCA" w14:textId="77777777" w:rsidR="004358A3" w:rsidRPr="005311FA" w:rsidRDefault="004358A3" w:rsidP="00B80EDA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HR Manager/Employee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clicks on the view all shifts button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A8A996B" w14:textId="77777777" w:rsidR="004358A3" w:rsidRPr="004358A3" w:rsidRDefault="004358A3" w:rsidP="00B80EDA">
      <w:pPr>
        <w:pStyle w:val="ListParagraph"/>
        <w:numPr>
          <w:ilvl w:val="0"/>
          <w:numId w:val="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table displays all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members that is assigned to a shift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  <w:bookmarkEnd w:id="6"/>
    </w:p>
    <w:p w14:paraId="522C59F6" w14:textId="77777777" w:rsidR="004358A3" w:rsidRDefault="004358A3" w:rsidP="004358A3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0A842623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 xml:space="preserve">3: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Deleting an employee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AB7B22F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43B61A8" w14:textId="77777777" w:rsidR="004358A3" w:rsidRPr="005311FA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351E46CB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58EAEA3" w14:textId="77777777" w:rsidR="004358A3" w:rsidRPr="005311FA" w:rsidRDefault="004358A3" w:rsidP="00B80EDA">
      <w:pPr>
        <w:pStyle w:val="ListParagraph"/>
        <w:numPr>
          <w:ilvl w:val="0"/>
          <w:numId w:val="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selects an employee from the display.</w:t>
      </w:r>
    </w:p>
    <w:p w14:paraId="2DCE9BB3" w14:textId="77777777" w:rsidR="004358A3" w:rsidRPr="005311FA" w:rsidRDefault="004358A3" w:rsidP="00B80EDA">
      <w:pPr>
        <w:pStyle w:val="ListParagraph"/>
        <w:numPr>
          <w:ilvl w:val="0"/>
          <w:numId w:val="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fire an employee button.</w:t>
      </w:r>
    </w:p>
    <w:p w14:paraId="6A37FEDC" w14:textId="77777777" w:rsidR="004358A3" w:rsidRPr="005311FA" w:rsidRDefault="004358A3" w:rsidP="00B80EDA">
      <w:pPr>
        <w:pStyle w:val="ListParagraph"/>
        <w:numPr>
          <w:ilvl w:val="0"/>
          <w:numId w:val="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displays a pop-up window.</w:t>
      </w:r>
    </w:p>
    <w:p w14:paraId="01394027" w14:textId="77777777" w:rsidR="004358A3" w:rsidRPr="0019706F" w:rsidRDefault="004358A3" w:rsidP="00B80EDA">
      <w:pPr>
        <w:pStyle w:val="ListParagraph"/>
        <w:numPr>
          <w:ilvl w:val="0"/>
          <w:numId w:val="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displays a message that user is successfully removed from the system.</w:t>
      </w:r>
    </w:p>
    <w:p w14:paraId="0C5EBFCF" w14:textId="77777777" w:rsidR="004358A3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9F11F0D" w14:textId="2DD57CF8" w:rsidR="004358A3" w:rsidRPr="007026FF" w:rsidRDefault="004358A3" w:rsidP="004358A3">
      <w:pPr>
        <w:pStyle w:val="Heading1"/>
        <w:framePr w:wrap="around" w:hAnchor="page" w:x="1393" w:y="1297"/>
      </w:pPr>
      <w:bookmarkStart w:id="7" w:name="_Toc43934156"/>
      <w:r>
        <w:t xml:space="preserve">HR </w:t>
      </w:r>
      <w:r w:rsidRPr="007026FF">
        <w:t>Use Cases</w:t>
      </w:r>
      <w:r>
        <w:t xml:space="preserve"> (1-3)</w:t>
      </w:r>
      <w:bookmarkEnd w:id="7"/>
    </w:p>
    <w:p w14:paraId="2240F334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3a. Pop-up window asking the manager to confirm decision</w:t>
      </w:r>
    </w:p>
    <w:p w14:paraId="30BED9EF" w14:textId="77777777" w:rsidR="004358A3" w:rsidRPr="005311FA" w:rsidRDefault="004358A3" w:rsidP="00B80EDA">
      <w:pPr>
        <w:pStyle w:val="ListParagraph"/>
        <w:numPr>
          <w:ilvl w:val="0"/>
          <w:numId w:val="1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yes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4BB8553" w14:textId="77777777" w:rsidR="004358A3" w:rsidRPr="005311FA" w:rsidRDefault="004358A3" w:rsidP="00B80EDA">
      <w:pPr>
        <w:pStyle w:val="ListParagraph"/>
        <w:numPr>
          <w:ilvl w:val="0"/>
          <w:numId w:val="1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Continue to MSS step 4.</w:t>
      </w:r>
    </w:p>
    <w:p w14:paraId="48F674AA" w14:textId="77777777" w:rsidR="004358A3" w:rsidRPr="005311FA" w:rsidRDefault="004358A3" w:rsidP="00B80EDA">
      <w:pPr>
        <w:pStyle w:val="ListParagraph"/>
        <w:numPr>
          <w:ilvl w:val="0"/>
          <w:numId w:val="1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no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31E68619" w14:textId="77777777" w:rsidR="004358A3" w:rsidRPr="005311FA" w:rsidRDefault="004358A3" w:rsidP="00B80EDA">
      <w:pPr>
        <w:pStyle w:val="ListParagraph"/>
        <w:numPr>
          <w:ilvl w:val="0"/>
          <w:numId w:val="1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Return to MSS step 2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258F278" w14:textId="77777777" w:rsidR="004358A3" w:rsidRDefault="004358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4A93704C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 xml:space="preserve">4: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Updating an employee’s information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547FA44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558B057" w14:textId="77777777" w:rsidR="004358A3" w:rsidRPr="005311FA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36719E79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FD94985" w14:textId="77777777" w:rsidR="004358A3" w:rsidRPr="005311FA" w:rsidRDefault="004358A3" w:rsidP="00B80EDA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selects an employee from the display.</w:t>
      </w:r>
    </w:p>
    <w:p w14:paraId="0DE64AB0" w14:textId="77777777" w:rsidR="004358A3" w:rsidRPr="005311FA" w:rsidRDefault="004358A3" w:rsidP="00B80EDA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update an employee button.</w:t>
      </w:r>
    </w:p>
    <w:p w14:paraId="56CBED78" w14:textId="77777777" w:rsidR="004358A3" w:rsidRPr="005311FA" w:rsidRDefault="004358A3" w:rsidP="00B80EDA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opens a new page with employee’s information.</w:t>
      </w:r>
    </w:p>
    <w:p w14:paraId="686202E3" w14:textId="77777777" w:rsidR="004358A3" w:rsidRPr="005311FA" w:rsidRDefault="004358A3" w:rsidP="00B80EDA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fills input with relevant information.</w:t>
      </w:r>
    </w:p>
    <w:p w14:paraId="1315A6B1" w14:textId="77777777" w:rsidR="004358A3" w:rsidRPr="005311FA" w:rsidRDefault="004358A3" w:rsidP="00B80EDA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done button.</w:t>
      </w:r>
    </w:p>
    <w:p w14:paraId="40A8A12D" w14:textId="77777777" w:rsidR="004358A3" w:rsidRPr="005311FA" w:rsidRDefault="004358A3" w:rsidP="00B80EDA">
      <w:pPr>
        <w:pStyle w:val="ListParagraph"/>
        <w:numPr>
          <w:ilvl w:val="0"/>
          <w:numId w:val="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displays a successful message.</w:t>
      </w:r>
    </w:p>
    <w:p w14:paraId="203C2320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E1C4C0E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5: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Adding an employee to the system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E9E8F39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3E96B42" w14:textId="77777777" w:rsidR="004358A3" w:rsidRPr="005311FA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2CC46585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05776F0B" w14:textId="77777777" w:rsidR="004358A3" w:rsidRPr="005311FA" w:rsidRDefault="004358A3" w:rsidP="00B80EDA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add an employee button.</w:t>
      </w:r>
    </w:p>
    <w:p w14:paraId="51EBB6A9" w14:textId="77777777" w:rsidR="004358A3" w:rsidRPr="005311FA" w:rsidRDefault="004358A3" w:rsidP="00B80EDA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opens a new page with empty fields.</w:t>
      </w:r>
    </w:p>
    <w:p w14:paraId="5ACB5E0A" w14:textId="77777777" w:rsidR="004358A3" w:rsidRPr="005311FA" w:rsidRDefault="004358A3" w:rsidP="00B80EDA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Manger fills input with relevant information.</w:t>
      </w:r>
    </w:p>
    <w:p w14:paraId="46E38E02" w14:textId="77777777" w:rsidR="004358A3" w:rsidRPr="005311FA" w:rsidRDefault="004358A3" w:rsidP="00B80EDA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‘done’ button.</w:t>
      </w:r>
    </w:p>
    <w:p w14:paraId="22CBBD8B" w14:textId="77777777" w:rsidR="004358A3" w:rsidRDefault="004358A3" w:rsidP="00B80EDA">
      <w:pPr>
        <w:pStyle w:val="ListParagraph"/>
        <w:numPr>
          <w:ilvl w:val="0"/>
          <w:numId w:val="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displays a successful message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7D3336AA" w14:textId="77777777" w:rsidR="004358A3" w:rsidRDefault="004358A3" w:rsidP="004358A3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30C5084D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6: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Filter work schedule information.</w:t>
      </w:r>
    </w:p>
    <w:p w14:paraId="11DC4539" w14:textId="77777777" w:rsidR="004358A3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/Employee.</w:t>
      </w:r>
    </w:p>
    <w:p w14:paraId="4A58479D" w14:textId="77777777" w:rsidR="004358A3" w:rsidRPr="00ED62B3" w:rsidRDefault="004358A3" w:rsidP="004358A3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/Employee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37C03CCF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4E9A4D1" w14:textId="77777777" w:rsidR="004358A3" w:rsidRDefault="004358A3" w:rsidP="00B80EDA">
      <w:pPr>
        <w:pStyle w:val="ListParagraph"/>
        <w:numPr>
          <w:ilvl w:val="0"/>
          <w:numId w:val="1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home tab</w:t>
      </w:r>
    </w:p>
    <w:p w14:paraId="7264DB09" w14:textId="77777777" w:rsidR="004358A3" w:rsidRDefault="004358A3" w:rsidP="00B80EDA">
      <w:pPr>
        <w:pStyle w:val="ListParagraph"/>
        <w:numPr>
          <w:ilvl w:val="0"/>
          <w:numId w:val="1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the filter dropdown list.</w:t>
      </w:r>
    </w:p>
    <w:p w14:paraId="2233E4CD" w14:textId="77777777" w:rsidR="004358A3" w:rsidRDefault="004358A3" w:rsidP="00B80EDA">
      <w:pPr>
        <w:pStyle w:val="ListParagraph"/>
        <w:numPr>
          <w:ilvl w:val="0"/>
          <w:numId w:val="1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selects Manager or Employee from the list.</w:t>
      </w:r>
    </w:p>
    <w:p w14:paraId="3BDD621E" w14:textId="77777777" w:rsidR="004358A3" w:rsidRPr="0019706F" w:rsidRDefault="004358A3" w:rsidP="00B80EDA">
      <w:pPr>
        <w:pStyle w:val="ListParagraph"/>
        <w:numPr>
          <w:ilvl w:val="0"/>
          <w:numId w:val="1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The table will show the information based on selected filter.</w:t>
      </w:r>
    </w:p>
    <w:p w14:paraId="3709E3FA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17BC7D0" w14:textId="77777777" w:rsidR="004358A3" w:rsidRPr="005311FA" w:rsidRDefault="004358A3" w:rsidP="004358A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1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on the Statistics tab</w:t>
      </w:r>
    </w:p>
    <w:p w14:paraId="54AD2FCF" w14:textId="77777777" w:rsidR="004358A3" w:rsidRPr="00FC4184" w:rsidRDefault="004358A3" w:rsidP="00B80EDA">
      <w:pPr>
        <w:pStyle w:val="ListParagraph"/>
        <w:numPr>
          <w:ilvl w:val="0"/>
          <w:numId w:val="1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Return to MSS step 2</w:t>
      </w:r>
    </w:p>
    <w:p w14:paraId="5F0D1A30" w14:textId="14B29016" w:rsidR="004358A3" w:rsidRDefault="004358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214E5E02" w14:textId="5679272D" w:rsidR="004358A3" w:rsidRDefault="004358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00E0C8E3" w14:textId="65B8422F" w:rsidR="004358A3" w:rsidRDefault="004358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68CFE641" w14:textId="0AC13C02" w:rsidR="004358A3" w:rsidRDefault="004358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0B1212B3" w14:textId="77777777" w:rsidR="004358A3" w:rsidRDefault="004358A3" w:rsidP="002846C5">
      <w:pPr>
        <w:rPr>
          <w:rFonts w:ascii="Arial Nova Light" w:hAnsi="Arial Nova Light"/>
          <w:color w:val="2664B0" w:themeColor="accent6"/>
          <w:sz w:val="22"/>
          <w:szCs w:val="18"/>
        </w:rPr>
      </w:pPr>
    </w:p>
    <w:p w14:paraId="76B22193" w14:textId="721216FD" w:rsidR="007026FF" w:rsidRPr="00D445ED" w:rsidRDefault="00686222" w:rsidP="00D445ED">
      <w:pPr>
        <w:pStyle w:val="Heading1"/>
        <w:framePr w:wrap="around"/>
      </w:pPr>
      <w:bookmarkStart w:id="8" w:name="_Toc43934157"/>
      <w:bookmarkStart w:id="9" w:name="_Hlk34075897"/>
      <w:r>
        <w:t xml:space="preserve">HR </w:t>
      </w:r>
      <w:r w:rsidR="007026FF" w:rsidRPr="00D445ED">
        <w:t>Use Cases</w:t>
      </w:r>
      <w:r w:rsidR="00A31D5E">
        <w:t xml:space="preserve"> (</w:t>
      </w:r>
      <w:r w:rsidR="004358A3">
        <w:t>4</w:t>
      </w:r>
      <w:r w:rsidR="0033367B">
        <w:t>-</w:t>
      </w:r>
      <w:r w:rsidR="004358A3">
        <w:t>6</w:t>
      </w:r>
      <w:r w:rsidR="0033367B">
        <w:t>)</w:t>
      </w:r>
      <w:bookmarkEnd w:id="8"/>
    </w:p>
    <w:bookmarkEnd w:id="9"/>
    <w:p w14:paraId="5F8EA750" w14:textId="77777777" w:rsidR="004358A3" w:rsidRDefault="004358A3" w:rsidP="00BB228F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020397C9" w14:textId="3ECEF64F" w:rsidR="00C17B45" w:rsidRPr="00C17B45" w:rsidRDefault="00686222" w:rsidP="00C17B45">
      <w:pPr>
        <w:keepNext/>
        <w:keepLines/>
        <w:framePr w:hSpace="180" w:wrap="around" w:vAnchor="page" w:hAnchor="page" w:x="961" w:y="116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8"/>
          <w:szCs w:val="28"/>
        </w:rPr>
      </w:pPr>
      <w:bookmarkStart w:id="10" w:name="_Toc43934158"/>
      <w:r>
        <w:rPr>
          <w:rFonts w:asciiTheme="majorHAnsi" w:eastAsiaTheme="majorEastAsia" w:hAnsiTheme="majorHAnsi" w:cstheme="majorBidi"/>
          <w:bCs/>
          <w:sz w:val="48"/>
          <w:szCs w:val="28"/>
        </w:rPr>
        <w:t xml:space="preserve">HR 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Use Cases (</w:t>
      </w:r>
      <w:r w:rsidR="004358A3">
        <w:rPr>
          <w:rFonts w:asciiTheme="majorHAnsi" w:eastAsiaTheme="majorEastAsia" w:hAnsiTheme="majorHAnsi" w:cstheme="majorBidi"/>
          <w:bCs/>
          <w:sz w:val="48"/>
          <w:szCs w:val="28"/>
        </w:rPr>
        <w:t>7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-</w:t>
      </w:r>
      <w:r w:rsidR="004358A3">
        <w:rPr>
          <w:rFonts w:asciiTheme="majorHAnsi" w:eastAsiaTheme="majorEastAsia" w:hAnsiTheme="majorHAnsi" w:cstheme="majorBidi"/>
          <w:bCs/>
          <w:sz w:val="48"/>
          <w:szCs w:val="28"/>
        </w:rPr>
        <w:t>9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)</w:t>
      </w:r>
      <w:bookmarkEnd w:id="10"/>
    </w:p>
    <w:p w14:paraId="273434FE" w14:textId="6265D348" w:rsidR="00BB228F" w:rsidRPr="005311FA" w:rsidRDefault="00BB228F" w:rsidP="00BB228F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EF3F9D">
        <w:rPr>
          <w:rFonts w:ascii="Arial Nova Light" w:eastAsia="Malgun Gothic" w:hAnsi="Arial Nova Light"/>
          <w:color w:val="auto"/>
          <w:sz w:val="24"/>
          <w:szCs w:val="20"/>
        </w:rPr>
        <w:t>7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Search </w:t>
      </w:r>
      <w:r w:rsidR="00ED62B3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for a staff</w:t>
      </w:r>
      <w:r w:rsidR="00242E8E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member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8E1BFCE" w14:textId="05352491" w:rsidR="00BB228F" w:rsidRDefault="00BB228F" w:rsidP="00BB228F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/Employee.</w:t>
      </w:r>
    </w:p>
    <w:p w14:paraId="62C88F0A" w14:textId="1BBB6789" w:rsidR="00280557" w:rsidRPr="00280557" w:rsidRDefault="00280557" w:rsidP="00BB228F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/Employee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2787F8E9" w14:textId="77777777" w:rsidR="00BB228F" w:rsidRPr="005311FA" w:rsidRDefault="00BB228F" w:rsidP="00BB228F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B8455C4" w14:textId="7B6C65BB" w:rsidR="00655629" w:rsidRDefault="00655629" w:rsidP="00B80EDA">
      <w:pPr>
        <w:pStyle w:val="ListParagraph"/>
        <w:numPr>
          <w:ilvl w:val="0"/>
          <w:numId w:val="1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User </w:t>
      </w:r>
      <w:r w:rsidR="00C5782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clicks</w:t>
      </w:r>
      <w:r w:rsidR="003B766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h</w:t>
      </w:r>
      <w:r w:rsidR="00C5782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ome tab.</w:t>
      </w:r>
    </w:p>
    <w:p w14:paraId="03941371" w14:textId="0E7CF551" w:rsidR="00BB228F" w:rsidRDefault="003B7661" w:rsidP="00B80EDA">
      <w:pPr>
        <w:pStyle w:val="ListParagraph"/>
        <w:numPr>
          <w:ilvl w:val="0"/>
          <w:numId w:val="1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</w:t>
      </w:r>
      <w:r w:rsidR="0028055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ser</w:t>
      </w:r>
      <w:r w:rsidR="00531D0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fills in name of the staff in the</w:t>
      </w:r>
      <w:r w:rsidR="00F3497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textbox</w:t>
      </w:r>
      <w:r w:rsidR="00BB228F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2BA8FE5" w14:textId="6FF3CF21" w:rsidR="00BB228F" w:rsidRDefault="00BB228F" w:rsidP="00B80EDA">
      <w:pPr>
        <w:pStyle w:val="ListParagraph"/>
        <w:numPr>
          <w:ilvl w:val="0"/>
          <w:numId w:val="1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User clicks on the </w:t>
      </w:r>
      <w:r w:rsidR="00500FF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search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button.</w:t>
      </w:r>
    </w:p>
    <w:p w14:paraId="2A2F26B9" w14:textId="155576FC" w:rsidR="00BB228F" w:rsidRDefault="00BB228F" w:rsidP="00B80EDA">
      <w:pPr>
        <w:pStyle w:val="ListParagraph"/>
        <w:numPr>
          <w:ilvl w:val="0"/>
          <w:numId w:val="1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table will show the information based on </w:t>
      </w:r>
      <w:r w:rsidR="00242E8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the value in the textbox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7D72A19" w14:textId="77777777" w:rsidR="006C445D" w:rsidRPr="005311FA" w:rsidRDefault="006C445D" w:rsidP="006C445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476AABE" w14:textId="4A0DC8B7" w:rsidR="006C445D" w:rsidRPr="005311FA" w:rsidRDefault="006C445D" w:rsidP="006C445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 w:rsidR="001E7A0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1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a. </w:t>
      </w:r>
      <w:r w:rsidR="0003110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on the Statistics tab</w:t>
      </w:r>
    </w:p>
    <w:p w14:paraId="0AC24F55" w14:textId="192FD9D0" w:rsidR="006C445D" w:rsidRPr="006C445D" w:rsidRDefault="006C445D" w:rsidP="00B80EDA">
      <w:pPr>
        <w:pStyle w:val="ListParagraph"/>
        <w:numPr>
          <w:ilvl w:val="0"/>
          <w:numId w:val="1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Return to MSS step 2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D8190F9" w14:textId="1EA38863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186FEBB3" w14:textId="624DDD3C" w:rsidR="00196695" w:rsidRPr="005311FA" w:rsidRDefault="00196695" w:rsidP="0019669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 w:rsidR="00EF3F9D">
        <w:rPr>
          <w:rFonts w:ascii="Arial Nova Light" w:eastAsia="Malgun Gothic" w:hAnsi="Arial Nova Light"/>
          <w:color w:val="auto"/>
          <w:sz w:val="24"/>
          <w:szCs w:val="20"/>
        </w:rPr>
        <w:t>8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435775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Sort </w:t>
      </w:r>
      <w:r w:rsidR="003E4041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names in the table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8B202CE" w14:textId="77777777" w:rsidR="00196695" w:rsidRDefault="00196695" w:rsidP="0019669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/Employee.</w:t>
      </w:r>
    </w:p>
    <w:p w14:paraId="002244F9" w14:textId="77777777" w:rsidR="00196695" w:rsidRPr="00280557" w:rsidRDefault="00196695" w:rsidP="0019669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/Employee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3DBCB769" w14:textId="77777777" w:rsidR="00196695" w:rsidRPr="005311FA" w:rsidRDefault="00196695" w:rsidP="0019669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01A61E4B" w14:textId="0ED00E96" w:rsidR="00A701B8" w:rsidRDefault="00822819" w:rsidP="00B80EDA">
      <w:pPr>
        <w:pStyle w:val="ListParagraph"/>
        <w:numPr>
          <w:ilvl w:val="0"/>
          <w:numId w:val="1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home tab.</w:t>
      </w:r>
    </w:p>
    <w:p w14:paraId="0BD4FE68" w14:textId="68740CBB" w:rsidR="00196695" w:rsidRDefault="00E84504" w:rsidP="00B80EDA">
      <w:pPr>
        <w:pStyle w:val="ListParagraph"/>
        <w:numPr>
          <w:ilvl w:val="0"/>
          <w:numId w:val="1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the sort button</w:t>
      </w:r>
      <w:r w:rsidR="0019669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53093AF" w14:textId="20840FAA" w:rsidR="00196695" w:rsidRDefault="00EA0F66" w:rsidP="00B80EDA">
      <w:pPr>
        <w:pStyle w:val="ListParagraph"/>
        <w:numPr>
          <w:ilvl w:val="0"/>
          <w:numId w:val="1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Staff members in the table will b</w:t>
      </w:r>
      <w:r w:rsidR="003B766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 sorted alphabetically by name</w:t>
      </w:r>
      <w:r w:rsidR="0019669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51B0E23" w14:textId="77777777" w:rsidR="001E7A03" w:rsidRPr="005311FA" w:rsidRDefault="001E7A03" w:rsidP="001E7A0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9FA1D2C" w14:textId="77777777" w:rsidR="001E7A03" w:rsidRPr="005311FA" w:rsidRDefault="001E7A03" w:rsidP="001E7A03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1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User clicks on the Statistics tab</w:t>
      </w:r>
    </w:p>
    <w:p w14:paraId="6134B048" w14:textId="6F8EC977" w:rsidR="001E7A03" w:rsidRPr="001E7A03" w:rsidRDefault="001E7A03" w:rsidP="00B80EDA">
      <w:pPr>
        <w:pStyle w:val="ListParagraph"/>
        <w:numPr>
          <w:ilvl w:val="0"/>
          <w:numId w:val="1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Return to MSS step 2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B3801D0" w14:textId="77777777" w:rsidR="0019706F" w:rsidRDefault="0019706F" w:rsidP="00435775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35865731" w14:textId="4705F941" w:rsidR="00435775" w:rsidRPr="005311FA" w:rsidRDefault="00435775" w:rsidP="0043577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9: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B65B86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Viewing all employees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7DCBBC9A" w14:textId="09DCA020" w:rsidR="00435775" w:rsidRDefault="00435775" w:rsidP="0043577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C0F5CEE" w14:textId="670C3037" w:rsidR="00435775" w:rsidRPr="00280557" w:rsidRDefault="00435775" w:rsidP="0043577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446CC90A" w14:textId="77777777" w:rsidR="00435775" w:rsidRPr="005311FA" w:rsidRDefault="00435775" w:rsidP="0043577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C694F6A" w14:textId="04BD95D7" w:rsidR="00435775" w:rsidRDefault="00D63536" w:rsidP="00B80EDA">
      <w:pPr>
        <w:pStyle w:val="ListParagraph"/>
        <w:numPr>
          <w:ilvl w:val="0"/>
          <w:numId w:val="1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</w:t>
      </w:r>
      <w:r w:rsidR="0062195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clicks </w:t>
      </w:r>
      <w:r w:rsidR="001C565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Statistics</w:t>
      </w:r>
      <w:r w:rsidR="0062195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tab</w:t>
      </w:r>
      <w:r w:rsidR="0043577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90567C9" w14:textId="07ED349E" w:rsidR="001C5656" w:rsidRDefault="001C5656" w:rsidP="00B80EDA">
      <w:pPr>
        <w:pStyle w:val="ListParagraph"/>
        <w:numPr>
          <w:ilvl w:val="0"/>
          <w:numId w:val="1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</w:t>
      </w:r>
      <w:r w:rsidR="00A701B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view all employees button.</w:t>
      </w:r>
    </w:p>
    <w:p w14:paraId="0F1853A0" w14:textId="724929AB" w:rsidR="00435775" w:rsidRDefault="00C30F2C" w:rsidP="00B80EDA">
      <w:pPr>
        <w:pStyle w:val="ListParagraph"/>
        <w:numPr>
          <w:ilvl w:val="0"/>
          <w:numId w:val="1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load all employees </w:t>
      </w:r>
      <w:r w:rsidR="00A37A0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 the table</w:t>
      </w:r>
      <w:r w:rsidR="0043577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F498738" w14:textId="4307C0C3" w:rsidR="00547084" w:rsidRDefault="00547084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1B7ABF5A" w14:textId="4F0B9040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9A9B5B4" w14:textId="4EAC74AF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4905438D" w14:textId="69FD5A3A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377B5363" w14:textId="113AE186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1AEA7C04" w14:textId="30A470FB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2F8F2A9F" w14:textId="2262DCA5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45B77956" w14:textId="77777777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B91128B" w14:textId="7F58882B" w:rsidR="00591606" w:rsidRPr="005311FA" w:rsidRDefault="00591606" w:rsidP="00591606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 w:rsidR="00271563">
        <w:rPr>
          <w:rFonts w:ascii="Arial Nova Light" w:eastAsia="Malgun Gothic" w:hAnsi="Arial Nova Light"/>
          <w:color w:val="auto"/>
          <w:sz w:val="24"/>
          <w:szCs w:val="20"/>
        </w:rPr>
        <w:t>10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Viewing all departments.</w:t>
      </w:r>
    </w:p>
    <w:p w14:paraId="57810CCD" w14:textId="77777777" w:rsidR="00591606" w:rsidRDefault="00591606" w:rsidP="00591606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1BCE392" w14:textId="7E33A78A" w:rsidR="00FC4184" w:rsidRPr="00280557" w:rsidRDefault="00591606" w:rsidP="00591606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613CF3EC" w14:textId="77777777" w:rsidR="00591606" w:rsidRPr="005311FA" w:rsidRDefault="00591606" w:rsidP="00591606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AC7D7D1" w14:textId="2DF120F0" w:rsidR="00A701B8" w:rsidRDefault="00A701B8" w:rsidP="00B80EDA">
      <w:pPr>
        <w:pStyle w:val="ListParagraph"/>
        <w:numPr>
          <w:ilvl w:val="0"/>
          <w:numId w:val="1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Statistics tab.</w:t>
      </w:r>
    </w:p>
    <w:p w14:paraId="7A667F78" w14:textId="384E2B7F" w:rsidR="00591606" w:rsidRDefault="00A701B8" w:rsidP="00B80EDA">
      <w:pPr>
        <w:pStyle w:val="ListParagraph"/>
        <w:numPr>
          <w:ilvl w:val="0"/>
          <w:numId w:val="1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the view all department button</w:t>
      </w:r>
      <w:r w:rsidR="005916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9351D86" w14:textId="2C05C20A" w:rsidR="00591606" w:rsidRDefault="00A701B8" w:rsidP="00B80EDA">
      <w:pPr>
        <w:pStyle w:val="ListParagraph"/>
        <w:numPr>
          <w:ilvl w:val="0"/>
          <w:numId w:val="1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load all departments in the table</w:t>
      </w:r>
      <w:r w:rsidR="005916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9586F70" w14:textId="00B8160D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C7C3288" w14:textId="45BEDF03" w:rsidR="00804C08" w:rsidRPr="005311FA" w:rsidRDefault="00804C08" w:rsidP="00804C08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11: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Viewing employee</w:t>
      </w:r>
      <w:r w:rsidR="00F076CD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 personal information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3AB3A77" w14:textId="77777777" w:rsidR="00804C08" w:rsidRDefault="00804C08" w:rsidP="00804C08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C8848DF" w14:textId="1F57E860" w:rsidR="00804C08" w:rsidRPr="00280557" w:rsidRDefault="00804C08" w:rsidP="00804C08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3D58026D" w14:textId="0C7A43F5" w:rsidR="00C17B45" w:rsidRPr="00C17B45" w:rsidRDefault="00686222" w:rsidP="00C17B45">
      <w:pPr>
        <w:keepNext/>
        <w:keepLines/>
        <w:framePr w:hSpace="180" w:wrap="around" w:vAnchor="page" w:hAnchor="page" w:x="853" w:y="120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8"/>
          <w:szCs w:val="28"/>
        </w:rPr>
      </w:pPr>
      <w:bookmarkStart w:id="11" w:name="_Toc43934159"/>
      <w:r>
        <w:rPr>
          <w:rFonts w:asciiTheme="majorHAnsi" w:eastAsiaTheme="majorEastAsia" w:hAnsiTheme="majorHAnsi" w:cstheme="majorBidi"/>
          <w:bCs/>
          <w:sz w:val="48"/>
          <w:szCs w:val="28"/>
        </w:rPr>
        <w:t xml:space="preserve">HR 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Use Cases (</w:t>
      </w:r>
      <w:r w:rsidR="004358A3">
        <w:rPr>
          <w:rFonts w:asciiTheme="majorHAnsi" w:eastAsiaTheme="majorEastAsia" w:hAnsiTheme="majorHAnsi" w:cstheme="majorBidi"/>
          <w:bCs/>
          <w:sz w:val="48"/>
          <w:szCs w:val="28"/>
        </w:rPr>
        <w:t>10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-</w:t>
      </w:r>
      <w:r w:rsidR="000B759D">
        <w:rPr>
          <w:rFonts w:asciiTheme="majorHAnsi" w:eastAsiaTheme="majorEastAsia" w:hAnsiTheme="majorHAnsi" w:cstheme="majorBidi"/>
          <w:bCs/>
          <w:sz w:val="48"/>
          <w:szCs w:val="28"/>
        </w:rPr>
        <w:t>1</w:t>
      </w:r>
      <w:r w:rsidR="004358A3">
        <w:rPr>
          <w:rFonts w:asciiTheme="majorHAnsi" w:eastAsiaTheme="majorEastAsia" w:hAnsiTheme="majorHAnsi" w:cstheme="majorBidi"/>
          <w:bCs/>
          <w:sz w:val="48"/>
          <w:szCs w:val="28"/>
        </w:rPr>
        <w:t>4</w:t>
      </w:r>
      <w:r w:rsidR="00C17B45" w:rsidRPr="00C17B45">
        <w:rPr>
          <w:rFonts w:asciiTheme="majorHAnsi" w:eastAsiaTheme="majorEastAsia" w:hAnsiTheme="majorHAnsi" w:cstheme="majorBidi"/>
          <w:bCs/>
          <w:sz w:val="48"/>
          <w:szCs w:val="28"/>
        </w:rPr>
        <w:t>)</w:t>
      </w:r>
      <w:bookmarkEnd w:id="11"/>
    </w:p>
    <w:p w14:paraId="1F195EC6" w14:textId="77777777" w:rsidR="00804C08" w:rsidRPr="005311FA" w:rsidRDefault="00804C08" w:rsidP="00804C08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C9ABFF1" w14:textId="41BB6AF4" w:rsidR="002D7073" w:rsidRPr="002D7073" w:rsidRDefault="002D7073" w:rsidP="00B80EDA">
      <w:pPr>
        <w:pStyle w:val="ListParagraph"/>
        <w:numPr>
          <w:ilvl w:val="0"/>
          <w:numId w:val="1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Employee management tab.</w:t>
      </w:r>
    </w:p>
    <w:p w14:paraId="2B558A0D" w14:textId="23F510A9" w:rsidR="00804C08" w:rsidRDefault="002D7073" w:rsidP="00B80EDA">
      <w:pPr>
        <w:pStyle w:val="ListParagraph"/>
        <w:numPr>
          <w:ilvl w:val="0"/>
          <w:numId w:val="1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selects </w:t>
      </w:r>
      <w:r w:rsidR="0076466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an employee from the employee’s table</w:t>
      </w:r>
      <w:r w:rsidR="00804C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B9DF070" w14:textId="0E3723F0" w:rsidR="00804C08" w:rsidRDefault="0076466C" w:rsidP="00B80EDA">
      <w:pPr>
        <w:pStyle w:val="ListParagraph"/>
        <w:numPr>
          <w:ilvl w:val="0"/>
          <w:numId w:val="1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</w:t>
      </w:r>
      <w:r w:rsidR="0015440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clicks the View</w:t>
      </w:r>
      <w:r w:rsidR="00BC49A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details button</w:t>
      </w:r>
      <w:r w:rsidR="00804C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51DB8C0" w14:textId="5A66D40E" w:rsidR="00804C08" w:rsidRPr="002C03C6" w:rsidRDefault="00BC49A9" w:rsidP="00B80EDA">
      <w:pPr>
        <w:pStyle w:val="ListParagraph"/>
        <w:numPr>
          <w:ilvl w:val="0"/>
          <w:numId w:val="1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</w:t>
      </w:r>
      <w:r w:rsidR="008C487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displays a new form with employee’s information</w:t>
      </w:r>
      <w:r w:rsidR="00804C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B3B82BD" w14:textId="15136D3F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4A11633E" w14:textId="48D4D906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13: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FF4BA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Part-time shifts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819264E" w14:textId="77777777" w:rsidR="003C7777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7DF3D94" w14:textId="77777777" w:rsidR="003C7777" w:rsidRPr="00280557" w:rsidRDefault="003C7777" w:rsidP="003C777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6A4A15EE" w14:textId="77777777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D62A7CB" w14:textId="77777777" w:rsidR="000A25D1" w:rsidRDefault="000A25D1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on History tab.</w:t>
      </w:r>
    </w:p>
    <w:p w14:paraId="3CCBF010" w14:textId="7E2CC637" w:rsidR="000A25D1" w:rsidRDefault="000A25D1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view part-time button.</w:t>
      </w:r>
    </w:p>
    <w:p w14:paraId="3A4DDD03" w14:textId="1A0DF98C" w:rsidR="0019706F" w:rsidRPr="004358A3" w:rsidRDefault="000A25D1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all part-time workers in the table.</w:t>
      </w:r>
    </w:p>
    <w:p w14:paraId="0CAFF31F" w14:textId="77777777" w:rsidR="0019706F" w:rsidRDefault="0019706F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71F4BC94" w14:textId="58248931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14: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FF4BA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Full-time shifts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54F374B9" w14:textId="77777777" w:rsidR="003C7777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HR 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DF74FAC" w14:textId="3B9B0614" w:rsidR="005A2229" w:rsidRPr="00943A29" w:rsidRDefault="003C7777" w:rsidP="003C777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: Manager is logged in.</w:t>
      </w:r>
    </w:p>
    <w:p w14:paraId="7AD5541D" w14:textId="432C7F13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7DB2011" w14:textId="77777777" w:rsidR="0087704C" w:rsidRDefault="0087704C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on History tab.</w:t>
      </w:r>
    </w:p>
    <w:p w14:paraId="5C6A2BA1" w14:textId="5D8F45FE" w:rsidR="0087704C" w:rsidRDefault="0087704C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view full-time button.</w:t>
      </w:r>
    </w:p>
    <w:p w14:paraId="70189833" w14:textId="0093915D" w:rsidR="0087704C" w:rsidRDefault="0087704C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all full-time workers in the table.</w:t>
      </w:r>
    </w:p>
    <w:p w14:paraId="629B8AB5" w14:textId="252B29A2" w:rsidR="00C13250" w:rsidRDefault="00C13250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03E8E10E" w14:textId="180E8837" w:rsidR="004358A3" w:rsidRDefault="004358A3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008C6D51" w14:textId="264A6CE8" w:rsidR="004358A3" w:rsidRDefault="004358A3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1040C7C4" w14:textId="203C741F" w:rsidR="004358A3" w:rsidRDefault="004358A3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4A3F9726" w14:textId="049672C0" w:rsidR="004358A3" w:rsidRDefault="004358A3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1ABCD4C4" w14:textId="77777777" w:rsidR="004358A3" w:rsidRDefault="004358A3" w:rsidP="003C7777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482DF5B6" w14:textId="2BF7F5C0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15: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FF4BA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View </w:t>
      </w:r>
      <w:r w:rsidR="001971B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Dayshifts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63812CC" w14:textId="17158E52" w:rsidR="003C7777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 w:rsidR="003E4D7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035E11E" w14:textId="35AA6C19" w:rsidR="003C7777" w:rsidRPr="00280557" w:rsidRDefault="003C7777" w:rsidP="003C777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 w:rsidR="003E4D76">
        <w:rPr>
          <w:rFonts w:ascii="Arial Nova Light" w:hAnsi="Arial Nova Light"/>
          <w:b w:val="0"/>
          <w:bCs/>
          <w:color w:val="auto"/>
          <w:sz w:val="22"/>
          <w:szCs w:val="18"/>
        </w:rPr>
        <w:t>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3E0A20E7" w14:textId="77777777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104AD2B" w14:textId="77777777" w:rsidR="0087704C" w:rsidRDefault="0087704C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on History tab.</w:t>
      </w:r>
    </w:p>
    <w:p w14:paraId="1B742942" w14:textId="6921CEB5" w:rsidR="0087704C" w:rsidRDefault="0087704C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view dayshifts button.</w:t>
      </w:r>
    </w:p>
    <w:p w14:paraId="3B448164" w14:textId="110E29A6" w:rsidR="00BB228F" w:rsidRPr="00061DC4" w:rsidRDefault="0087704C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all dayshifts in the table.</w:t>
      </w:r>
    </w:p>
    <w:p w14:paraId="7105C9C6" w14:textId="061AA034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46B8A87C" w14:textId="54B353FD" w:rsidR="004E08BD" w:rsidRPr="00C17B45" w:rsidRDefault="004E08BD" w:rsidP="004E08BD">
      <w:pPr>
        <w:keepNext/>
        <w:keepLines/>
        <w:framePr w:hSpace="180" w:wrap="around" w:vAnchor="page" w:hAnchor="page" w:x="889" w:y="1189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8"/>
          <w:szCs w:val="28"/>
        </w:rPr>
      </w:pPr>
      <w:bookmarkStart w:id="12" w:name="_Toc43934160"/>
      <w:r>
        <w:rPr>
          <w:rFonts w:asciiTheme="majorHAnsi" w:eastAsiaTheme="majorEastAsia" w:hAnsiTheme="majorHAnsi" w:cstheme="majorBidi"/>
          <w:bCs/>
          <w:sz w:val="48"/>
          <w:szCs w:val="28"/>
        </w:rPr>
        <w:t xml:space="preserve">HR </w:t>
      </w:r>
      <w:r w:rsidRPr="00C17B45">
        <w:rPr>
          <w:rFonts w:asciiTheme="majorHAnsi" w:eastAsiaTheme="majorEastAsia" w:hAnsiTheme="majorHAnsi" w:cstheme="majorBidi"/>
          <w:bCs/>
          <w:sz w:val="48"/>
          <w:szCs w:val="28"/>
        </w:rPr>
        <w:t>Use Cases (</w:t>
      </w:r>
      <w:r>
        <w:rPr>
          <w:rFonts w:asciiTheme="majorHAnsi" w:eastAsiaTheme="majorEastAsia" w:hAnsiTheme="majorHAnsi" w:cstheme="majorBidi"/>
          <w:bCs/>
          <w:sz w:val="48"/>
          <w:szCs w:val="28"/>
        </w:rPr>
        <w:t>1</w:t>
      </w:r>
      <w:r w:rsidR="00B80EDA">
        <w:rPr>
          <w:rFonts w:asciiTheme="majorHAnsi" w:eastAsiaTheme="majorEastAsia" w:hAnsiTheme="majorHAnsi" w:cstheme="majorBidi"/>
          <w:bCs/>
          <w:sz w:val="48"/>
          <w:szCs w:val="28"/>
        </w:rPr>
        <w:t>5</w:t>
      </w:r>
      <w:r>
        <w:rPr>
          <w:rFonts w:asciiTheme="majorHAnsi" w:eastAsiaTheme="majorEastAsia" w:hAnsiTheme="majorHAnsi" w:cstheme="majorBidi"/>
          <w:bCs/>
          <w:sz w:val="48"/>
          <w:szCs w:val="28"/>
        </w:rPr>
        <w:t>-17</w:t>
      </w:r>
      <w:r w:rsidRPr="00C17B45">
        <w:rPr>
          <w:rFonts w:asciiTheme="majorHAnsi" w:eastAsiaTheme="majorEastAsia" w:hAnsiTheme="majorHAnsi" w:cstheme="majorBidi"/>
          <w:bCs/>
          <w:sz w:val="48"/>
          <w:szCs w:val="28"/>
        </w:rPr>
        <w:t>)</w:t>
      </w:r>
      <w:bookmarkEnd w:id="12"/>
    </w:p>
    <w:p w14:paraId="115C4B78" w14:textId="48DC2297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16: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1971B0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Nightshifts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1CC800CE" w14:textId="1CFD9173" w:rsidR="003C7777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 w:rsidR="003E4D7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3FD399E1" w14:textId="3A79ED75" w:rsidR="003C7777" w:rsidRPr="00280557" w:rsidRDefault="003C7777" w:rsidP="003C777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 w:rsidR="003E4D76">
        <w:rPr>
          <w:rFonts w:ascii="Arial Nova Light" w:hAnsi="Arial Nova Light"/>
          <w:b w:val="0"/>
          <w:bCs/>
          <w:color w:val="auto"/>
          <w:sz w:val="22"/>
          <w:szCs w:val="18"/>
        </w:rPr>
        <w:t>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33C32BAC" w14:textId="77777777" w:rsidR="003C7777" w:rsidRPr="005311FA" w:rsidRDefault="003C7777" w:rsidP="003C777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5477477" w14:textId="7D4F8B9D" w:rsidR="003E4D76" w:rsidRDefault="003E4D76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Employee clicks </w:t>
      </w:r>
      <w:r w:rsidR="00314E4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on History tab.</w:t>
      </w:r>
    </w:p>
    <w:p w14:paraId="616F44A4" w14:textId="27323A9E" w:rsidR="003C7777" w:rsidRDefault="00314E49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Employee clicks </w:t>
      </w:r>
      <w:r w:rsidR="0087704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view nightshifts button</w:t>
      </w:r>
      <w:r w:rsidR="003C777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04A93BA5" w14:textId="1310F749" w:rsidR="003C7777" w:rsidRDefault="0087704C" w:rsidP="00B80EDA">
      <w:pPr>
        <w:pStyle w:val="ListParagraph"/>
        <w:numPr>
          <w:ilvl w:val="0"/>
          <w:numId w:val="1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all nightshifts in the table</w:t>
      </w:r>
      <w:r w:rsidR="003C777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D951E83" w14:textId="4CC049D3" w:rsidR="00BB228F" w:rsidRDefault="00BB228F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525E82FF" w14:textId="3AFBD9D9" w:rsidR="004E08BD" w:rsidRPr="005311FA" w:rsidRDefault="004E08BD" w:rsidP="004E08B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17: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Real-time Statistics.</w:t>
      </w:r>
    </w:p>
    <w:p w14:paraId="0ED45F76" w14:textId="49B92720" w:rsidR="004E08BD" w:rsidRDefault="004E08BD" w:rsidP="004E08B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Manager.</w:t>
      </w:r>
    </w:p>
    <w:p w14:paraId="045EEECA" w14:textId="460C7ABB" w:rsidR="004E08BD" w:rsidRPr="00280557" w:rsidRDefault="004E08BD" w:rsidP="004E08BD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48FB6258" w14:textId="77777777" w:rsidR="004E08BD" w:rsidRPr="005311FA" w:rsidRDefault="004E08BD" w:rsidP="004E08B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EF8B530" w14:textId="562C348D" w:rsidR="004E08BD" w:rsidRDefault="004E08BD" w:rsidP="00B80EDA">
      <w:pPr>
        <w:pStyle w:val="ListParagraph"/>
        <w:numPr>
          <w:ilvl w:val="0"/>
          <w:numId w:val="3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Statistics tab.</w:t>
      </w:r>
    </w:p>
    <w:p w14:paraId="564BEFDE" w14:textId="5030AD9D" w:rsidR="004E08BD" w:rsidRDefault="004E08BD" w:rsidP="00B80EDA">
      <w:pPr>
        <w:pStyle w:val="ListParagraph"/>
        <w:numPr>
          <w:ilvl w:val="0"/>
          <w:numId w:val="3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view all employees button or Get department information or Selects a month from the dropdown list.</w:t>
      </w:r>
    </w:p>
    <w:p w14:paraId="3A3DF430" w14:textId="719D00F7" w:rsidR="004E08BD" w:rsidRDefault="004E08BD" w:rsidP="00B80EDA">
      <w:pPr>
        <w:pStyle w:val="ListParagraph"/>
        <w:numPr>
          <w:ilvl w:val="0"/>
          <w:numId w:val="3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all employees or department’s information or total hours per employee per month in their respective table.</w:t>
      </w:r>
    </w:p>
    <w:p w14:paraId="2F3AEC55" w14:textId="77777777" w:rsidR="004E08BD" w:rsidRPr="004E08BD" w:rsidRDefault="004E08BD" w:rsidP="004E08B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9EBAEAA" w14:textId="319871D9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4FFBA42" w14:textId="619920FC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4A93476D" w14:textId="50F7CAE6" w:rsidR="004358A3" w:rsidRDefault="004358A3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4D2FAF59" w14:textId="3966C259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363AA214" w14:textId="0268B9A1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6A5F93C" w14:textId="28571891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30562BC3" w14:textId="74D9B22A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5E94E10A" w14:textId="108A34E5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211BFD20" w14:textId="49CA767D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77306649" w14:textId="16D0E64C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68D60500" w14:textId="758AC0A4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1A5194AD" w14:textId="46C1837F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74B7126" w14:textId="78B603DE" w:rsidR="004E08BD" w:rsidRPr="00C17B45" w:rsidRDefault="004E08BD" w:rsidP="004E08BD">
      <w:pPr>
        <w:keepNext/>
        <w:keepLines/>
        <w:framePr w:hSpace="180" w:wrap="around" w:vAnchor="page" w:hAnchor="page" w:x="961" w:y="123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8"/>
          <w:szCs w:val="28"/>
        </w:rPr>
      </w:pPr>
      <w:bookmarkStart w:id="13" w:name="_Toc43934161"/>
      <w:r>
        <w:rPr>
          <w:rFonts w:asciiTheme="majorHAnsi" w:eastAsiaTheme="majorEastAsia" w:hAnsiTheme="majorHAnsi" w:cstheme="majorBidi"/>
          <w:bCs/>
          <w:sz w:val="48"/>
          <w:szCs w:val="28"/>
        </w:rPr>
        <w:t xml:space="preserve">HR </w:t>
      </w:r>
      <w:r w:rsidRPr="00C17B45">
        <w:rPr>
          <w:rFonts w:asciiTheme="majorHAnsi" w:eastAsiaTheme="majorEastAsia" w:hAnsiTheme="majorHAnsi" w:cstheme="majorBidi"/>
          <w:bCs/>
          <w:sz w:val="48"/>
          <w:szCs w:val="28"/>
        </w:rPr>
        <w:t>Use Cases (</w:t>
      </w:r>
      <w:r>
        <w:rPr>
          <w:rFonts w:asciiTheme="majorHAnsi" w:eastAsiaTheme="majorEastAsia" w:hAnsiTheme="majorHAnsi" w:cstheme="majorBidi"/>
          <w:bCs/>
          <w:sz w:val="48"/>
          <w:szCs w:val="28"/>
        </w:rPr>
        <w:t>18-19</w:t>
      </w:r>
      <w:r w:rsidRPr="00C17B45">
        <w:rPr>
          <w:rFonts w:asciiTheme="majorHAnsi" w:eastAsiaTheme="majorEastAsia" w:hAnsiTheme="majorHAnsi" w:cstheme="majorBidi"/>
          <w:bCs/>
          <w:sz w:val="48"/>
          <w:szCs w:val="28"/>
        </w:rPr>
        <w:t>)</w:t>
      </w:r>
      <w:bookmarkEnd w:id="13"/>
    </w:p>
    <w:p w14:paraId="16EE58D2" w14:textId="4BE16E15" w:rsidR="004E08BD" w:rsidRPr="005311FA" w:rsidRDefault="004E08BD" w:rsidP="004E08B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18: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 xml:space="preserve">Submit preferred </w:t>
      </w:r>
      <w:r w:rsidR="001951C1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shifts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50D224BD" w14:textId="77777777" w:rsidR="004E08BD" w:rsidRDefault="004E08BD" w:rsidP="004E08B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Employee.</w:t>
      </w:r>
    </w:p>
    <w:p w14:paraId="28D84632" w14:textId="77777777" w:rsidR="004E08BD" w:rsidRPr="00280557" w:rsidRDefault="004E08BD" w:rsidP="004E08BD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Employee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0C09B659" w14:textId="77777777" w:rsidR="004E08BD" w:rsidRPr="005311FA" w:rsidRDefault="004E08BD" w:rsidP="004E08B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6BA52110" w14:textId="41A8B825" w:rsidR="004E08BD" w:rsidRDefault="004E08BD" w:rsidP="00B80EDA">
      <w:pPr>
        <w:pStyle w:val="ListParagraph"/>
        <w:numPr>
          <w:ilvl w:val="0"/>
          <w:numId w:val="4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Employee clicks on </w:t>
      </w:r>
      <w:r w:rsidR="001951C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Schedule Management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tab.</w:t>
      </w:r>
    </w:p>
    <w:p w14:paraId="38F24D83" w14:textId="67CB0E2D" w:rsidR="004E08BD" w:rsidRDefault="001951C1" w:rsidP="00B80EDA">
      <w:pPr>
        <w:pStyle w:val="ListParagraph"/>
        <w:numPr>
          <w:ilvl w:val="0"/>
          <w:numId w:val="4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proofErr w:type="gramStart"/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</w:t>
      </w:r>
      <w:proofErr w:type="gramEnd"/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select date and hours from the dropdown lists</w:t>
      </w:r>
      <w:r w:rsidR="004E08B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294673E" w14:textId="3D6F6F76" w:rsidR="004E08BD" w:rsidRDefault="001951C1" w:rsidP="00B80EDA">
      <w:pPr>
        <w:pStyle w:val="ListParagraph"/>
        <w:numPr>
          <w:ilvl w:val="0"/>
          <w:numId w:val="4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Employee clicks on Submit Preferred Schedule button</w:t>
      </w:r>
      <w:r w:rsidR="004E08B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7713D556" w14:textId="5AB48164" w:rsidR="001951C1" w:rsidRDefault="001951C1" w:rsidP="00B80EDA">
      <w:pPr>
        <w:pStyle w:val="ListParagraph"/>
        <w:numPr>
          <w:ilvl w:val="0"/>
          <w:numId w:val="4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the preferred date and hour in the table above.</w:t>
      </w:r>
    </w:p>
    <w:p w14:paraId="08DE7708" w14:textId="598923DA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6567EE42" w14:textId="723BB5C7" w:rsidR="001951C1" w:rsidRPr="005311FA" w:rsidRDefault="001951C1" w:rsidP="001951C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-HR_APP_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19: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Make a schedule.</w:t>
      </w:r>
    </w:p>
    <w:p w14:paraId="5F2C35E9" w14:textId="67E646B8" w:rsidR="001951C1" w:rsidRDefault="001951C1" w:rsidP="001951C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Manager.</w:t>
      </w:r>
    </w:p>
    <w:p w14:paraId="3E1D26FA" w14:textId="45C364DA" w:rsidR="001951C1" w:rsidRPr="00280557" w:rsidRDefault="001951C1" w:rsidP="001951C1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 is logged in.</w:t>
      </w:r>
    </w:p>
    <w:p w14:paraId="7F6D1DE8" w14:textId="77777777" w:rsidR="001951C1" w:rsidRPr="005311FA" w:rsidRDefault="001951C1" w:rsidP="001951C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8214C5D" w14:textId="7BCD4D19" w:rsidR="001951C1" w:rsidRDefault="001951C1" w:rsidP="00B80EDA">
      <w:pPr>
        <w:pStyle w:val="ListParagraph"/>
        <w:numPr>
          <w:ilvl w:val="0"/>
          <w:numId w:val="4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Schedule Management tab.</w:t>
      </w:r>
    </w:p>
    <w:p w14:paraId="507B41A8" w14:textId="3C2F7DAC" w:rsidR="001951C1" w:rsidRDefault="001951C1" w:rsidP="00B80EDA">
      <w:pPr>
        <w:pStyle w:val="ListParagraph"/>
        <w:numPr>
          <w:ilvl w:val="0"/>
          <w:numId w:val="4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proofErr w:type="gramStart"/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proofErr w:type="gramEnd"/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select date and hours from the dropdown lists.</w:t>
      </w:r>
    </w:p>
    <w:p w14:paraId="2392BAE0" w14:textId="59F7C6B0" w:rsidR="001951C1" w:rsidRDefault="001951C1" w:rsidP="00B80EDA">
      <w:pPr>
        <w:pStyle w:val="ListParagraph"/>
        <w:numPr>
          <w:ilvl w:val="0"/>
          <w:numId w:val="4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Submit Preferred Schedule button.</w:t>
      </w:r>
    </w:p>
    <w:p w14:paraId="4F17EBFB" w14:textId="77777777" w:rsidR="001951C1" w:rsidRDefault="001951C1" w:rsidP="00B80EDA">
      <w:pPr>
        <w:pStyle w:val="ListParagraph"/>
        <w:numPr>
          <w:ilvl w:val="0"/>
          <w:numId w:val="4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the preferred date and hour in the table above.</w:t>
      </w:r>
    </w:p>
    <w:p w14:paraId="025F945E" w14:textId="77777777" w:rsidR="001951C1" w:rsidRPr="005311FA" w:rsidRDefault="001951C1" w:rsidP="001951C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7CB7A98" w14:textId="387619BE" w:rsidR="001951C1" w:rsidRPr="005311FA" w:rsidRDefault="001951C1" w:rsidP="001951C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2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selects an employee from dropdown list</w:t>
      </w:r>
    </w:p>
    <w:p w14:paraId="442AE5A6" w14:textId="00D2AC05" w:rsidR="001951C1" w:rsidRDefault="001951C1" w:rsidP="00B80EDA">
      <w:pPr>
        <w:pStyle w:val="ListParagraph"/>
        <w:numPr>
          <w:ilvl w:val="0"/>
          <w:numId w:val="4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Work date will be filled with preferred working dates by the employee if they have submitted dates.</w:t>
      </w:r>
    </w:p>
    <w:p w14:paraId="2D1DD990" w14:textId="26F23AA1" w:rsidR="001951C1" w:rsidRDefault="001951C1" w:rsidP="00B80EDA">
      <w:pPr>
        <w:pStyle w:val="ListParagraph"/>
        <w:numPr>
          <w:ilvl w:val="0"/>
          <w:numId w:val="4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Continue to step 3.</w:t>
      </w:r>
    </w:p>
    <w:p w14:paraId="79DF6D57" w14:textId="3A1E88D8" w:rsidR="001951C1" w:rsidRDefault="001951C1" w:rsidP="001951C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2b. Manager selects an employee from dropdown list</w:t>
      </w:r>
    </w:p>
    <w:p w14:paraId="4074997D" w14:textId="35C00822" w:rsidR="001951C1" w:rsidRDefault="001951C1" w:rsidP="00B80EDA">
      <w:pPr>
        <w:pStyle w:val="ListParagraph"/>
        <w:numPr>
          <w:ilvl w:val="0"/>
          <w:numId w:val="4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Dropdown list will be filled with dates a week from the current day if they have not submitted dates.</w:t>
      </w:r>
    </w:p>
    <w:p w14:paraId="2304CB6F" w14:textId="14EAE80E" w:rsidR="001951C1" w:rsidRPr="001951C1" w:rsidRDefault="001951C1" w:rsidP="00B80EDA">
      <w:pPr>
        <w:pStyle w:val="ListParagraph"/>
        <w:numPr>
          <w:ilvl w:val="0"/>
          <w:numId w:val="4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Continue to step 3.</w:t>
      </w:r>
    </w:p>
    <w:p w14:paraId="7D315A01" w14:textId="6956C335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408BC95B" w14:textId="4DB880A0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3A2B486D" w14:textId="29865052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20C421A6" w14:textId="52498865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6A02607B" w14:textId="77777777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321AAD87" w14:textId="447FD515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771E5394" w14:textId="61794382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41FBE0D" w14:textId="50CABACF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0C6D78FC" w14:textId="5EC71098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15D48823" w14:textId="1577764B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2301CAFA" w14:textId="16D4A759" w:rsidR="004E08BD" w:rsidRDefault="004E08BD" w:rsidP="004968B5">
      <w:pPr>
        <w:rPr>
          <w:rFonts w:ascii="Arial Nova Light" w:eastAsia="Malgun Gothic" w:hAnsi="Arial Nova Light"/>
          <w:color w:val="FF0000"/>
          <w:sz w:val="22"/>
          <w:szCs w:val="18"/>
        </w:rPr>
      </w:pPr>
    </w:p>
    <w:p w14:paraId="58663159" w14:textId="77777777" w:rsidR="000B759D" w:rsidRDefault="000B759D" w:rsidP="004968B5">
      <w:pPr>
        <w:rPr>
          <w:rFonts w:ascii="Arial Nova Light" w:eastAsia="Malgun Gothic" w:hAnsi="Arial Nova Light"/>
          <w:color w:val="FF0000"/>
        </w:rPr>
      </w:pPr>
    </w:p>
    <w:p w14:paraId="2D998779" w14:textId="700D8B46" w:rsidR="00061DC4" w:rsidRPr="00940CF4" w:rsidRDefault="00061DC4" w:rsidP="00021548">
      <w:pPr>
        <w:keepNext/>
        <w:keepLines/>
        <w:framePr w:w="4933" w:h="973" w:hRule="exact" w:hSpace="180" w:wrap="around" w:vAnchor="page" w:hAnchor="page" w:x="853" w:y="126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4" w:name="_Toc43934162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(Login &amp; Employee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4"/>
    </w:p>
    <w:p w14:paraId="11F9EA2B" w14:textId="675EDA5C" w:rsidR="001311F0" w:rsidRPr="00423915" w:rsidRDefault="00F00342" w:rsidP="004968B5">
      <w:pPr>
        <w:rPr>
          <w:rFonts w:ascii="Arial Nova Light" w:eastAsia="Malgun Gothic" w:hAnsi="Arial Nova Light"/>
          <w:color w:val="FF0000"/>
        </w:rPr>
      </w:pPr>
      <w:r w:rsidRPr="00423915"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2BE3D3DB" wp14:editId="12AD528E">
            <wp:extent cx="3794760" cy="2369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238" cy="24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E015" w14:textId="775375A0" w:rsidR="001311F0" w:rsidRPr="00423915" w:rsidRDefault="001311F0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color w:val="3C3C3C" w:themeColor="background2" w:themeShade="40"/>
          <w:sz w:val="24"/>
          <w:szCs w:val="20"/>
        </w:rPr>
      </w:pPr>
      <w:r w:rsidRPr="00423915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Login page. User logs into the application with his/her credentials</w:t>
      </w:r>
      <w:r w:rsidRPr="00423915">
        <w:rPr>
          <w:rFonts w:ascii="Arial Nova Light" w:eastAsia="Malgun Gothic" w:hAnsi="Arial Nova Light"/>
          <w:color w:val="3C3C3C" w:themeColor="background2" w:themeShade="40"/>
          <w:sz w:val="24"/>
          <w:szCs w:val="20"/>
        </w:rPr>
        <w:t xml:space="preserve">. </w:t>
      </w:r>
      <w:r w:rsidR="00BE4EE4" w:rsidRPr="00423915">
        <w:rPr>
          <w:rFonts w:ascii="Arial Nova Light" w:eastAsia="Malgun Gothic" w:hAnsi="Arial Nova Light"/>
          <w:color w:val="3C3C3C" w:themeColor="background2" w:themeShade="40"/>
          <w:sz w:val="24"/>
          <w:szCs w:val="20"/>
        </w:rPr>
        <w:br/>
      </w:r>
    </w:p>
    <w:p w14:paraId="48CCDAB9" w14:textId="7728B410" w:rsidR="00AB40DB" w:rsidRPr="00AB40DB" w:rsidRDefault="00014767" w:rsidP="00AB40DB">
      <w:pPr>
        <w:rPr>
          <w:rFonts w:ascii="Arial Nova Light" w:eastAsia="Malgun Gothic" w:hAnsi="Arial Nova Light"/>
          <w:color w:val="FF0000"/>
        </w:rPr>
      </w:pPr>
      <w:r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1308AC3A" wp14:editId="42270C4E">
            <wp:extent cx="3804285" cy="3139440"/>
            <wp:effectExtent l="0" t="0" r="571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90" cy="315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3697" w14:textId="17F9003C" w:rsidR="00AA0BA4" w:rsidRPr="00943A29" w:rsidRDefault="001311F0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  <w:r w:rsidRPr="00423915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After logging in, </w:t>
      </w:r>
      <w:r w:rsidR="00547084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employees</w:t>
      </w:r>
      <w:r w:rsidRPr="00423915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 will get a schedule overview where they can view all work shifts. </w:t>
      </w:r>
    </w:p>
    <w:p w14:paraId="4CC19C02" w14:textId="6F0FD8E9" w:rsidR="00AA0BA4" w:rsidRDefault="00AA0BA4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304B2681" w14:textId="3D7E4F5F" w:rsidR="005A2229" w:rsidRDefault="005A2229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7A9C0F80" w14:textId="0F1031F4" w:rsidR="005A2229" w:rsidRDefault="005A2229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7B592365" w14:textId="77777777" w:rsidR="00547084" w:rsidRDefault="00547084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6AF394CA" w14:textId="77777777" w:rsidR="005A2229" w:rsidRPr="00AA0BA4" w:rsidRDefault="005A2229" w:rsidP="00AA0BA4">
      <w:p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48846FB3" w14:textId="54D00BF1" w:rsidR="00C33F78" w:rsidRPr="00423915" w:rsidRDefault="00960BAE" w:rsidP="004968B5">
      <w:pPr>
        <w:rPr>
          <w:rFonts w:ascii="Arial Nova Light" w:eastAsia="Malgun Gothic" w:hAnsi="Arial Nova Light"/>
          <w:color w:val="FF0000"/>
        </w:rPr>
      </w:pPr>
      <w:r w:rsidRPr="00423915">
        <w:rPr>
          <w:rFonts w:ascii="Arial Nova Light" w:hAnsi="Arial Nova Light"/>
        </w:rPr>
        <w:t xml:space="preserve"> </w:t>
      </w:r>
      <w:r w:rsidR="00602B07">
        <w:rPr>
          <w:rFonts w:ascii="Arial Nova Light" w:hAnsi="Arial Nova Light"/>
          <w:noProof/>
        </w:rPr>
        <w:drawing>
          <wp:inline distT="0" distB="0" distL="0" distR="0" wp14:anchorId="1E4EF6C3" wp14:editId="501622C3">
            <wp:extent cx="3664665" cy="300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98" cy="301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C07A" w14:textId="21898550" w:rsidR="00061DC4" w:rsidRDefault="006F2829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Employees will only be able to </w:t>
      </w:r>
      <w:r w:rsidR="00B21590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view their work history</w:t>
      </w:r>
      <w:r w:rsidR="003C2352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 and </w:t>
      </w:r>
      <w:r w:rsidR="00442A4C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different shifts within the department </w:t>
      </w:r>
      <w:r w:rsidR="00021548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they are</w:t>
      </w:r>
      <w:r w:rsidR="00F36879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 xml:space="preserve"> employed</w:t>
      </w:r>
      <w:r w:rsidR="00FC62F5"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  <w:t>.</w:t>
      </w:r>
    </w:p>
    <w:p w14:paraId="2371CEF6" w14:textId="77777777" w:rsidR="008B1057" w:rsidRPr="008B1057" w:rsidRDefault="008B1057" w:rsidP="008B1057">
      <w:pPr>
        <w:ind w:left="360"/>
        <w:rPr>
          <w:rFonts w:ascii="Arial Nova Light" w:eastAsia="Malgun Gothic" w:hAnsi="Arial Nova Light"/>
          <w:b w:val="0"/>
          <w:bCs/>
          <w:color w:val="3C3C3C" w:themeColor="background2" w:themeShade="40"/>
          <w:sz w:val="24"/>
          <w:szCs w:val="20"/>
        </w:rPr>
      </w:pPr>
    </w:p>
    <w:p w14:paraId="59FE8AFC" w14:textId="4CFE5665" w:rsidR="00061DC4" w:rsidRPr="00940CF4" w:rsidRDefault="00061DC4" w:rsidP="00061DC4">
      <w:pPr>
        <w:keepNext/>
        <w:keepLines/>
        <w:framePr w:w="4933" w:h="457" w:hRule="exact" w:hSpace="180" w:wrap="around" w:vAnchor="page" w:hAnchor="page" w:x="901" w:y="120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5" w:name="_Toc43934163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(Employee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5"/>
    </w:p>
    <w:p w14:paraId="1F07F554" w14:textId="0E928863" w:rsidR="00F00342" w:rsidRPr="00423915" w:rsidRDefault="00FC62F5" w:rsidP="004968B5">
      <w:pPr>
        <w:rPr>
          <w:rFonts w:ascii="Arial Nova Light" w:eastAsia="Malgun Gothic" w:hAnsi="Arial Nova Light"/>
          <w:color w:val="FF0000"/>
        </w:rPr>
      </w:pPr>
      <w:r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2B3B7C2E" wp14:editId="30C3AE9A">
            <wp:extent cx="3710940" cy="29337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2" cy="295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C453" w14:textId="0EDDBFC9" w:rsidR="0032739D" w:rsidRPr="00943A29" w:rsidRDefault="00BE4EE4" w:rsidP="00B80EDA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 Nova Light" w:eastAsia="Malgun Gothic" w:hAnsi="Arial Nova Light" w:cs="Calibri"/>
        </w:rPr>
      </w:pPr>
      <w:r w:rsidRPr="00423915">
        <w:rPr>
          <w:rFonts w:ascii="Arial Nova Light" w:eastAsia="Malgun Gothic" w:hAnsi="Arial Nova Light" w:cs="Calibri"/>
        </w:rPr>
        <w:t xml:space="preserve">The </w:t>
      </w:r>
      <w:r w:rsidR="00F36879">
        <w:rPr>
          <w:rFonts w:ascii="Arial Nova Light" w:eastAsia="Malgun Gothic" w:hAnsi="Arial Nova Light" w:cs="Calibri"/>
        </w:rPr>
        <w:t xml:space="preserve">employee </w:t>
      </w:r>
      <w:r w:rsidRPr="00423915">
        <w:rPr>
          <w:rFonts w:ascii="Arial Nova Light" w:eastAsia="Malgun Gothic" w:hAnsi="Arial Nova Light" w:cs="Calibri"/>
        </w:rPr>
        <w:t>can view their profile or choose to update personal information by filling in the textboxes and clicking update profile.</w:t>
      </w:r>
    </w:p>
    <w:p w14:paraId="7252127A" w14:textId="14FFA2EA" w:rsidR="005A2229" w:rsidRDefault="005A2229" w:rsidP="0011568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</w:p>
    <w:p w14:paraId="2E19975E" w14:textId="77777777" w:rsidR="00721C65" w:rsidRDefault="00721C65" w:rsidP="0011568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</w:p>
    <w:p w14:paraId="56F83BDB" w14:textId="7EC0C6A0" w:rsidR="0032739D" w:rsidRPr="00940CF4" w:rsidRDefault="0032739D" w:rsidP="00021548">
      <w:pPr>
        <w:keepNext/>
        <w:keepLines/>
        <w:framePr w:w="5089" w:h="901" w:hRule="exact" w:hSpace="180" w:wrap="around" w:vAnchor="page" w:hAnchor="page" w:x="757" w:y="128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6" w:name="_Toc43934164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6"/>
    </w:p>
    <w:p w14:paraId="5C0ABA87" w14:textId="79F105CE" w:rsidR="00BE4EE4" w:rsidRPr="00423915" w:rsidRDefault="005B321A" w:rsidP="0011568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  <w:r>
        <w:rPr>
          <w:rFonts w:ascii="Arial Nova Light" w:eastAsia="Malgun Gothic" w:hAnsi="Arial Nova Light" w:cs="Calibri"/>
          <w:noProof/>
        </w:rPr>
        <w:drawing>
          <wp:inline distT="0" distB="0" distL="0" distR="0" wp14:anchorId="64AED86A" wp14:editId="67435946">
            <wp:extent cx="3840480" cy="29641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EEB3" w14:textId="3DC6A075" w:rsidR="00061DC4" w:rsidRDefault="00BE4EE4" w:rsidP="00B80EDA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 Nova Light" w:eastAsia="Malgun Gothic" w:hAnsi="Arial Nova Light" w:cs="Calibri"/>
        </w:rPr>
      </w:pPr>
      <w:r w:rsidRPr="00423915">
        <w:rPr>
          <w:rFonts w:ascii="Arial Nova Light" w:eastAsia="Malgun Gothic" w:hAnsi="Arial Nova Light" w:cs="Calibri"/>
        </w:rPr>
        <w:t xml:space="preserve">After the manager logs in, they will get an overview of the schedule. </w:t>
      </w:r>
      <w:r w:rsidRPr="00423915">
        <w:rPr>
          <w:rFonts w:ascii="Arial Nova Light" w:eastAsia="Malgun Gothic" w:hAnsi="Arial Nova Light" w:cs="Calibri"/>
        </w:rPr>
        <w:br/>
        <w:t>As manager, they would be able to view all work shifts</w:t>
      </w:r>
      <w:r w:rsidR="00547084">
        <w:rPr>
          <w:rFonts w:ascii="Arial Nova Light" w:eastAsia="Malgun Gothic" w:hAnsi="Arial Nova Light" w:cs="Calibri"/>
        </w:rPr>
        <w:t>, sort table</w:t>
      </w:r>
      <w:r w:rsidRPr="00423915">
        <w:rPr>
          <w:rFonts w:ascii="Arial Nova Light" w:eastAsia="Malgun Gothic" w:hAnsi="Arial Nova Light" w:cs="Calibri"/>
        </w:rPr>
        <w:t xml:space="preserve"> or assign an employee to a shift</w:t>
      </w:r>
      <w:r w:rsidR="00D73043">
        <w:rPr>
          <w:rFonts w:ascii="Arial Nova Light" w:eastAsia="Malgun Gothic" w:hAnsi="Arial Nova Light" w:cs="Calibri"/>
        </w:rPr>
        <w:t>.</w:t>
      </w:r>
    </w:p>
    <w:p w14:paraId="1D62211F" w14:textId="77777777" w:rsidR="005A2229" w:rsidRPr="00943A29" w:rsidRDefault="005A2229" w:rsidP="005A2229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</w:p>
    <w:p w14:paraId="4AB97061" w14:textId="0F2A461E" w:rsidR="0017594B" w:rsidRPr="00423915" w:rsidRDefault="00844EE2" w:rsidP="001C384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  <w:r>
        <w:rPr>
          <w:rFonts w:ascii="Arial Nova Light" w:eastAsia="Malgun Gothic" w:hAnsi="Arial Nova Light" w:cs="Calibri"/>
          <w:noProof/>
        </w:rPr>
        <w:drawing>
          <wp:inline distT="0" distB="0" distL="0" distR="0" wp14:anchorId="192076F1" wp14:editId="546D9C61">
            <wp:extent cx="4373880" cy="2811780"/>
            <wp:effectExtent l="0" t="0" r="762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F84E" w14:textId="53830287" w:rsidR="00423915" w:rsidRPr="00A45ED2" w:rsidRDefault="00D464B1" w:rsidP="00B80EDA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 Nova Light" w:eastAsia="Malgun Gothic" w:hAnsi="Arial Nova Light" w:cs="Calibri"/>
        </w:rPr>
      </w:pPr>
      <w:r>
        <w:rPr>
          <w:rFonts w:ascii="Arial Nova Light" w:eastAsia="Malgun Gothic" w:hAnsi="Arial Nova Light" w:cs="Calibri"/>
        </w:rPr>
        <w:t xml:space="preserve">Managers will be able to </w:t>
      </w:r>
      <w:r w:rsidR="00F22464">
        <w:rPr>
          <w:rFonts w:ascii="Arial Nova Light" w:eastAsia="Malgun Gothic" w:hAnsi="Arial Nova Light" w:cs="Calibri"/>
        </w:rPr>
        <w:t xml:space="preserve">view </w:t>
      </w:r>
      <w:r w:rsidR="00844EE2">
        <w:rPr>
          <w:rFonts w:ascii="Arial Nova Light" w:eastAsia="Malgun Gothic" w:hAnsi="Arial Nova Light" w:cs="Calibri"/>
        </w:rPr>
        <w:t>department’s information</w:t>
      </w:r>
      <w:r w:rsidR="00433912" w:rsidRPr="00423915">
        <w:rPr>
          <w:rFonts w:ascii="Arial Nova Light" w:eastAsia="Malgun Gothic" w:hAnsi="Arial Nova Light" w:cs="Calibri"/>
        </w:rPr>
        <w:t>.</w:t>
      </w:r>
      <w:r w:rsidR="00844EE2">
        <w:rPr>
          <w:rFonts w:ascii="Arial Nova Light" w:eastAsia="Malgun Gothic" w:hAnsi="Arial Nova Light" w:cs="Calibri"/>
        </w:rPr>
        <w:t xml:space="preserve"> All employees (not managers) employed at that department, employees with hours available to work and to view total hours per employee per month</w:t>
      </w:r>
    </w:p>
    <w:p w14:paraId="3BFA1F8F" w14:textId="72B64A40" w:rsidR="007168E8" w:rsidRPr="00423915" w:rsidRDefault="00FA76BF" w:rsidP="00115683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</w:rPr>
      </w:pPr>
      <w:r>
        <w:rPr>
          <w:rFonts w:ascii="Arial Nova Light" w:eastAsia="Malgun Gothic" w:hAnsi="Arial Nova Light" w:cs="Calibri"/>
          <w:noProof/>
        </w:rPr>
        <w:lastRenderedPageBreak/>
        <w:drawing>
          <wp:inline distT="0" distB="0" distL="0" distR="0" wp14:anchorId="37ABEAEF" wp14:editId="5CDAE7E1">
            <wp:extent cx="3901440" cy="27736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F545" w14:textId="53ED0D59" w:rsidR="00943A29" w:rsidRDefault="009C60F2" w:rsidP="00B80EDA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 Nova Light" w:eastAsia="Malgun Gothic" w:hAnsi="Arial Nova Light" w:cs="Calibri"/>
          <w:color w:val="181818" w:themeColor="background2" w:themeShade="1A"/>
        </w:rPr>
      </w:pPr>
      <w:r>
        <w:rPr>
          <w:rFonts w:ascii="Arial Nova Light" w:eastAsia="Malgun Gothic" w:hAnsi="Arial Nova Light" w:cs="Calibri"/>
          <w:color w:val="181818" w:themeColor="background2" w:themeShade="1A"/>
        </w:rPr>
        <w:t xml:space="preserve">Managers will </w:t>
      </w:r>
      <w:r w:rsidR="000A6018">
        <w:rPr>
          <w:rFonts w:ascii="Arial Nova Light" w:eastAsia="Malgun Gothic" w:hAnsi="Arial Nova Light" w:cs="Calibri"/>
          <w:color w:val="181818" w:themeColor="background2" w:themeShade="1A"/>
        </w:rPr>
        <w:t xml:space="preserve">be able to view and update their profile </w:t>
      </w:r>
      <w:r w:rsidR="00DA150B">
        <w:rPr>
          <w:rFonts w:ascii="Arial Nova Light" w:eastAsia="Malgun Gothic" w:hAnsi="Arial Nova Light" w:cs="Calibri"/>
          <w:color w:val="181818" w:themeColor="background2" w:themeShade="1A"/>
        </w:rPr>
        <w:t>on the Profile tab</w:t>
      </w:r>
      <w:r w:rsidR="00BE4EE4" w:rsidRPr="00423915">
        <w:rPr>
          <w:rFonts w:ascii="Arial Nova Light" w:eastAsia="Malgun Gothic" w:hAnsi="Arial Nova Light" w:cs="Calibri"/>
          <w:color w:val="181818" w:themeColor="background2" w:themeShade="1A"/>
        </w:rPr>
        <w:t>.</w:t>
      </w:r>
    </w:p>
    <w:p w14:paraId="4825E9B2" w14:textId="77777777" w:rsidR="00D73043" w:rsidRDefault="00D73043" w:rsidP="00D73043">
      <w:pPr>
        <w:pStyle w:val="NormalWeb"/>
        <w:spacing w:before="0" w:beforeAutospacing="0" w:after="0" w:afterAutospacing="0"/>
        <w:ind w:left="720"/>
        <w:rPr>
          <w:rFonts w:ascii="Arial Nova Light" w:eastAsia="Malgun Gothic" w:hAnsi="Arial Nova Light" w:cs="Calibri"/>
          <w:color w:val="181818" w:themeColor="background2" w:themeShade="1A"/>
        </w:rPr>
      </w:pPr>
    </w:p>
    <w:p w14:paraId="06D4DAFE" w14:textId="77777777" w:rsidR="005A2229" w:rsidRPr="005A2229" w:rsidRDefault="005A2229" w:rsidP="005A2229">
      <w:pPr>
        <w:pStyle w:val="NormalWeb"/>
        <w:spacing w:before="0" w:beforeAutospacing="0" w:after="0" w:afterAutospacing="0"/>
        <w:rPr>
          <w:rFonts w:ascii="Arial Nova Light" w:eastAsia="Malgun Gothic" w:hAnsi="Arial Nova Light" w:cs="Calibri"/>
          <w:color w:val="181818" w:themeColor="background2" w:themeShade="1A"/>
        </w:rPr>
      </w:pPr>
    </w:p>
    <w:p w14:paraId="1814E2EB" w14:textId="07C5DDE7" w:rsidR="005A2229" w:rsidRPr="00940CF4" w:rsidRDefault="005A2229" w:rsidP="00021548">
      <w:pPr>
        <w:keepNext/>
        <w:keepLines/>
        <w:framePr w:w="4933" w:h="889" w:hRule="exact" w:hSpace="180" w:wrap="around" w:vAnchor="page" w:hAnchor="page" w:x="913" w:y="1273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7" w:name="_Toc43934165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7"/>
    </w:p>
    <w:p w14:paraId="01965188" w14:textId="230B7244" w:rsidR="00826CCE" w:rsidRPr="00423915" w:rsidRDefault="00705D20" w:rsidP="004968B5">
      <w:pPr>
        <w:rPr>
          <w:rFonts w:ascii="Arial Nova Light" w:eastAsia="Malgun Gothic" w:hAnsi="Arial Nova Light"/>
          <w:color w:val="FF0000"/>
        </w:rPr>
      </w:pPr>
      <w:r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599D99B9" wp14:editId="6ACBCE63">
            <wp:extent cx="4008120" cy="2819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0C34" w14:textId="1C5236A6" w:rsidR="00826CCE" w:rsidRDefault="00DA150B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On this page, managers can add, view, update or delete employees from the system</w:t>
      </w:r>
      <w:r w:rsidR="00423915" w:rsidRPr="00423915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.</w:t>
      </w:r>
    </w:p>
    <w:p w14:paraId="25ED4678" w14:textId="3FEE4CE3" w:rsidR="005A2229" w:rsidRDefault="005A2229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66D59FA1" w14:textId="2264F716" w:rsidR="006F2829" w:rsidRDefault="006F2829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1667CEA0" w14:textId="77777777" w:rsidR="00D73043" w:rsidRDefault="00D73043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3391B458" w14:textId="24CA6BB9" w:rsidR="006F2829" w:rsidRDefault="006F2829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04934BE9" w14:textId="77777777" w:rsidR="00844EE2" w:rsidRDefault="00844EE2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3FE40D43" w14:textId="77777777" w:rsidR="005A2229" w:rsidRPr="005A2229" w:rsidRDefault="005A2229" w:rsidP="005A222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</w:pPr>
    </w:p>
    <w:p w14:paraId="04FCB161" w14:textId="125A4BED" w:rsidR="00AF1D24" w:rsidRPr="00940CF4" w:rsidRDefault="00AF1D24" w:rsidP="00844EE2">
      <w:pPr>
        <w:keepNext/>
        <w:keepLines/>
        <w:framePr w:w="4933" w:h="853" w:hRule="exact" w:hSpace="180" w:wrap="around" w:vAnchor="page" w:hAnchor="page" w:x="733" w:y="117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18" w:name="_Toc43934166"/>
      <w:bookmarkStart w:id="19" w:name="_Toc35361077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18"/>
    </w:p>
    <w:p w14:paraId="4A836D0F" w14:textId="09C647CA" w:rsidR="00C33F78" w:rsidRPr="00566B8E" w:rsidRDefault="00844EE2" w:rsidP="00566B8E">
      <w:pPr>
        <w:pStyle w:val="Heading1"/>
        <w:framePr w:hSpace="0" w:wrap="auto" w:vAnchor="margin" w:hAnchor="text" w:yAlign="inline"/>
        <w:rPr>
          <w:rFonts w:ascii="Arial Nova Light" w:hAnsi="Arial Nova Light"/>
        </w:rPr>
      </w:pPr>
      <w:bookmarkStart w:id="20" w:name="_Toc43934167"/>
      <w:bookmarkEnd w:id="19"/>
      <w:r>
        <w:rPr>
          <w:rFonts w:ascii="Arial Nova Light" w:eastAsia="Malgun Gothic" w:hAnsi="Arial Nova Light"/>
          <w:noProof/>
          <w:color w:val="FF0000"/>
        </w:rPr>
        <w:drawing>
          <wp:inline distT="0" distB="0" distL="0" distR="0" wp14:anchorId="31243F0C" wp14:editId="7168BA60">
            <wp:extent cx="4069080" cy="272796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D2BFB76" w14:textId="1B84AE0C" w:rsidR="002C554E" w:rsidRPr="005A2229" w:rsidRDefault="00831DAC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When a manager chooses to assign a</w:t>
      </w:r>
      <w:r w:rsidR="006F2829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n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 xml:space="preserve"> </w:t>
      </w:r>
      <w:r w:rsidR="00CC2C63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employee, this form will be displayed</w:t>
      </w:r>
      <w:r w:rsidR="0061105E" w:rsidRPr="000112C4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0"/>
        </w:rPr>
        <w:t>.</w:t>
      </w:r>
    </w:p>
    <w:p w14:paraId="3EEAF318" w14:textId="77777777" w:rsidR="002C554E" w:rsidRPr="002C554E" w:rsidRDefault="002C554E" w:rsidP="002C554E">
      <w:pPr>
        <w:ind w:left="360"/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210050B3" w14:textId="1E361CEA" w:rsidR="00BA540D" w:rsidRDefault="00361E68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FF0000"/>
          <w:sz w:val="24"/>
          <w:szCs w:val="20"/>
        </w:rPr>
        <w:drawing>
          <wp:inline distT="0" distB="0" distL="0" distR="0" wp14:anchorId="05B437A9" wp14:editId="52946D40">
            <wp:extent cx="4091940" cy="26898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FF6C8" w14:textId="378B254F" w:rsidR="00361E68" w:rsidRPr="00736AA8" w:rsidRDefault="003556B5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736AA8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This form will be displayed when manager </w:t>
      </w:r>
      <w:r w:rsidR="00736AA8" w:rsidRPr="00736AA8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wants to change a staff member’s password.</w:t>
      </w:r>
    </w:p>
    <w:p w14:paraId="6A50985D" w14:textId="7C78EACA" w:rsidR="002C554E" w:rsidRDefault="002C554E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45D44B08" w14:textId="7C4F5149" w:rsidR="008B1057" w:rsidRDefault="008B1057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78945CE9" w14:textId="69CB627C" w:rsidR="006F2829" w:rsidRDefault="006F2829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3A8E188C" w14:textId="2A814CD2" w:rsidR="006F2829" w:rsidRDefault="006F2829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6D332013" w14:textId="27B837BD" w:rsidR="007E52CD" w:rsidRDefault="007E52C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2799EE14" w14:textId="4131B011" w:rsidR="00844EE2" w:rsidRDefault="00844EE2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2A3C4322" w14:textId="4561584A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FF0000"/>
          <w:sz w:val="24"/>
          <w:szCs w:val="20"/>
        </w:rPr>
        <w:drawing>
          <wp:inline distT="0" distB="0" distL="0" distR="0" wp14:anchorId="4284E22A" wp14:editId="7EE54E27">
            <wp:extent cx="4076700" cy="1394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CD91" w14:textId="7C70AA48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698F2235" w14:textId="77777777" w:rsidR="001D693D" w:rsidRPr="006F2829" w:rsidRDefault="001D693D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720D6C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Managers will be able to view personal information of employees; this can be done when clicking view details button on the employee management tab.</w:t>
      </w:r>
    </w:p>
    <w:p w14:paraId="094187DE" w14:textId="6254771F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5D6ABFDE" w14:textId="7A478F58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FF0000"/>
          <w:sz w:val="24"/>
          <w:szCs w:val="20"/>
        </w:rPr>
        <w:drawing>
          <wp:inline distT="0" distB="0" distL="0" distR="0" wp14:anchorId="2653251F" wp14:editId="5EC3DD5E">
            <wp:extent cx="3968750" cy="1943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996" cy="195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77B57" w14:textId="5D0EF8D5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1D0A280E" w14:textId="77777777" w:rsidR="001D693D" w:rsidRPr="00844EE2" w:rsidRDefault="001D693D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E55ED9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When managers decide to add an employee, this form will be displayed. Behind the scenes a schedule will be automatically created as well.</w:t>
      </w:r>
    </w:p>
    <w:p w14:paraId="226CF473" w14:textId="02B26C8E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11FB3DCF" w14:textId="4190799C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5E962625" w14:textId="34F057D0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0365A487" w14:textId="0AC410C5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1EC3F916" w14:textId="50A445A0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490FEC28" w14:textId="3690BFE5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6A1E77D9" w14:textId="1513CBA5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3378436C" w14:textId="77777777" w:rsidR="001D693D" w:rsidRDefault="001D693D" w:rsidP="002C554E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5A63B959" w14:textId="7252A604" w:rsidR="00AF1D24" w:rsidRPr="00940CF4" w:rsidRDefault="00AF1D24" w:rsidP="001D693D">
      <w:pPr>
        <w:keepNext/>
        <w:keepLines/>
        <w:framePr w:w="4933" w:h="901" w:hRule="exact" w:hSpace="180" w:wrap="around" w:vAnchor="page" w:hAnchor="page" w:x="817" w:y="111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21" w:name="_Toc43934168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21"/>
    </w:p>
    <w:p w14:paraId="16F2A90D" w14:textId="00712F0A" w:rsidR="00361E68" w:rsidRDefault="00361E68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5841542E" w14:textId="16A1E505" w:rsidR="00361E68" w:rsidRDefault="00361E68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5BDBB85F" w14:textId="5419A8CF" w:rsidR="00361E68" w:rsidRDefault="00361E68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694B07AC" w14:textId="77777777" w:rsidR="00844EE2" w:rsidRDefault="00844EE2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</w:p>
    <w:p w14:paraId="323EC741" w14:textId="6D4BD387" w:rsidR="00EF32E3" w:rsidRPr="00940CF4" w:rsidRDefault="00EF32E3" w:rsidP="00021548">
      <w:pPr>
        <w:keepNext/>
        <w:keepLines/>
        <w:framePr w:w="4933" w:h="1009" w:hRule="exact" w:hSpace="180" w:wrap="around" w:vAnchor="page" w:hAnchor="page" w:x="757" w:y="128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36"/>
          <w:szCs w:val="20"/>
        </w:rPr>
      </w:pPr>
      <w:bookmarkStart w:id="22" w:name="_Toc43934169"/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GUI (</w:t>
      </w:r>
      <w:r>
        <w:rPr>
          <w:rFonts w:asciiTheme="majorHAnsi" w:eastAsiaTheme="majorEastAsia" w:hAnsiTheme="majorHAnsi" w:cstheme="majorBidi"/>
          <w:bCs/>
          <w:sz w:val="32"/>
          <w:szCs w:val="18"/>
        </w:rPr>
        <w:t>Administration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 xml:space="preserve"> System</w:t>
      </w:r>
      <w:r w:rsidR="00021548">
        <w:rPr>
          <w:rFonts w:asciiTheme="majorHAnsi" w:eastAsiaTheme="majorEastAsia" w:hAnsiTheme="majorHAnsi" w:cstheme="majorBidi"/>
          <w:bCs/>
          <w:sz w:val="32"/>
          <w:szCs w:val="18"/>
        </w:rPr>
        <w:t xml:space="preserve"> HR-App</w:t>
      </w:r>
      <w:r w:rsidRPr="00940CF4">
        <w:rPr>
          <w:rFonts w:asciiTheme="majorHAnsi" w:eastAsiaTheme="majorEastAsia" w:hAnsiTheme="majorHAnsi" w:cstheme="majorBidi"/>
          <w:bCs/>
          <w:sz w:val="32"/>
          <w:szCs w:val="18"/>
        </w:rPr>
        <w:t>)</w:t>
      </w:r>
      <w:bookmarkEnd w:id="22"/>
    </w:p>
    <w:p w14:paraId="5741D383" w14:textId="6245ADDD" w:rsidR="00F56581" w:rsidRDefault="002C554E" w:rsidP="00BA540D">
      <w:pPr>
        <w:rPr>
          <w:rFonts w:ascii="Arial Nova Light" w:eastAsia="Malgun Gothic" w:hAnsi="Arial Nova Light"/>
          <w:b w:val="0"/>
          <w:bCs/>
          <w:color w:val="FF0000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FF0000"/>
          <w:sz w:val="24"/>
          <w:szCs w:val="20"/>
        </w:rPr>
        <w:drawing>
          <wp:inline distT="0" distB="0" distL="0" distR="0" wp14:anchorId="12EC436F" wp14:editId="0A0F5654">
            <wp:extent cx="3954780" cy="13258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F012" w14:textId="7991B2CD" w:rsidR="002C554E" w:rsidRDefault="00413C72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When deleting an employee </w:t>
      </w:r>
      <w:r w:rsidR="00F155C7"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or firing an employee, this form will be displayed to make sure that the manager</w:t>
      </w:r>
      <w:r w:rsidR="00AF1D24"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</w:t>
      </w:r>
      <w:r w:rsidR="006F2829"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does</w:t>
      </w:r>
      <w:r w:rsidR="00AF1D24" w:rsidRPr="00AF1D24"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not fire an employee by mistake.</w:t>
      </w:r>
    </w:p>
    <w:p w14:paraId="65855377" w14:textId="0454607E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4EAE8EB4" w14:textId="573A5316" w:rsidR="001D693D" w:rsidRDefault="001D693D" w:rsidP="001D693D">
      <w:pPr>
        <w:tabs>
          <w:tab w:val="left" w:pos="2568"/>
        </w:tabs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auto"/>
          <w:sz w:val="24"/>
          <w:szCs w:val="20"/>
        </w:rPr>
        <w:drawing>
          <wp:inline distT="0" distB="0" distL="0" distR="0" wp14:anchorId="73926508" wp14:editId="51BE94BD">
            <wp:extent cx="3931920" cy="19202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9A025" w14:textId="39B210B7" w:rsidR="001D693D" w:rsidRPr="004D70A3" w:rsidRDefault="004D70A3" w:rsidP="00B80EDA">
      <w:pPr>
        <w:pStyle w:val="ListParagraph"/>
        <w:numPr>
          <w:ilvl w:val="0"/>
          <w:numId w:val="5"/>
        </w:numPr>
        <w:tabs>
          <w:tab w:val="left" w:pos="2568"/>
        </w:tabs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On this page managers can make schedules based on the preferred shifts submitted by the employee or they can make a new schedule if no dates </w:t>
      </w:r>
      <w:proofErr w:type="gramStart"/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was</w:t>
      </w:r>
      <w:proofErr w:type="gramEnd"/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submitted.</w:t>
      </w:r>
    </w:p>
    <w:p w14:paraId="7A8EE4EC" w14:textId="77777777" w:rsidR="001D693D" w:rsidRDefault="001D693D" w:rsidP="001D693D">
      <w:pPr>
        <w:tabs>
          <w:tab w:val="left" w:pos="2568"/>
        </w:tabs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CB4B8DF" w14:textId="7B90CD7E" w:rsidR="001D693D" w:rsidRDefault="001D693D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noProof/>
          <w:color w:val="auto"/>
          <w:sz w:val="24"/>
          <w:szCs w:val="20"/>
        </w:rPr>
        <w:drawing>
          <wp:inline distT="0" distB="0" distL="0" distR="0" wp14:anchorId="5C8B0252" wp14:editId="5CAB4EED">
            <wp:extent cx="3886200" cy="17983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61F48" w14:textId="1E06E806" w:rsidR="001D693D" w:rsidRPr="004D70A3" w:rsidRDefault="004D70A3" w:rsidP="00B80EDA">
      <w:pPr>
        <w:pStyle w:val="ListParagraph"/>
        <w:numPr>
          <w:ilvl w:val="0"/>
          <w:numId w:val="5"/>
        </w:num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On this page the employee </w:t>
      </w:r>
      <w:proofErr w:type="gramStart"/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>has the ability to</w:t>
      </w:r>
      <w:proofErr w:type="gramEnd"/>
      <w: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  <w:t xml:space="preserve"> submit their preferred shift.</w:t>
      </w:r>
    </w:p>
    <w:p w14:paraId="01A5F8C5" w14:textId="6DDAE592" w:rsidR="001D693D" w:rsidRDefault="001D693D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8EC8FE7" w14:textId="77777777" w:rsidR="001D693D" w:rsidRDefault="001D693D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1CCB5380" w14:textId="77777777" w:rsidR="001D693D" w:rsidRDefault="001D693D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F1A0FCC" w14:textId="77777777" w:rsidR="00F034A0" w:rsidRDefault="00F034A0" w:rsidP="00AC1E61">
      <w:pPr>
        <w:rPr>
          <w:rFonts w:ascii="Arial Nova Light" w:hAnsi="Arial Nova Light"/>
          <w:color w:val="auto"/>
          <w:sz w:val="22"/>
          <w:szCs w:val="18"/>
        </w:rPr>
      </w:pPr>
    </w:p>
    <w:p w14:paraId="26628481" w14:textId="77777777" w:rsidR="00F034A0" w:rsidRPr="00262992" w:rsidRDefault="00F034A0" w:rsidP="00262992">
      <w:pPr>
        <w:keepNext/>
        <w:keepLines/>
        <w:framePr w:w="5281" w:h="457" w:hRule="exact" w:hSpace="180" w:wrap="around" w:vAnchor="page" w:hAnchor="page" w:x="481" w:y="123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0"/>
        </w:rPr>
      </w:pPr>
      <w:bookmarkStart w:id="23" w:name="_Toc43934170"/>
      <w:r w:rsidRPr="00262992">
        <w:rPr>
          <w:rFonts w:asciiTheme="majorHAnsi" w:eastAsiaTheme="majorEastAsia" w:hAnsiTheme="majorHAnsi" w:cstheme="majorBidi"/>
          <w:bCs/>
          <w:sz w:val="36"/>
          <w:szCs w:val="20"/>
        </w:rPr>
        <w:t>Stock Functional Requirements</w:t>
      </w:r>
      <w:bookmarkEnd w:id="23"/>
    </w:p>
    <w:p w14:paraId="503A6FEF" w14:textId="77777777" w:rsidR="001D693D" w:rsidRPr="009F2244" w:rsidRDefault="001D693D" w:rsidP="001D693D">
      <w:pP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 xml:space="preserve">FR-SM_APP_01: </w:t>
      </w:r>
      <w:r w:rsidRPr="000E1C33">
        <w:rPr>
          <w:rFonts w:ascii="Arial Nova Light" w:hAnsi="Arial Nova Light"/>
          <w:b w:val="0"/>
          <w:bCs/>
          <w:color w:val="auto"/>
          <w:sz w:val="22"/>
          <w:szCs w:val="18"/>
        </w:rPr>
        <w:t>A u</w:t>
      </w:r>
      <w:r w:rsidRPr="000E1C33">
        <w:rPr>
          <w:rStyle w:val="Strong"/>
          <w:rFonts w:ascii="Arial Nova Light" w:hAnsi="Arial Nova Light" w:cs="Segoe UI"/>
          <w:color w:val="auto"/>
          <w:sz w:val="21"/>
          <w:szCs w:val="21"/>
          <w:shd w:val="clear" w:color="auto" w:fill="FAFAFA"/>
        </w:rPr>
        <w:t xml:space="preserve">ser must be able to </w:t>
      </w:r>
      <w:r w:rsidRPr="009F2244">
        <w:rPr>
          <w:rStyle w:val="Strong"/>
          <w:rFonts w:ascii="Arial Nova Light" w:hAnsi="Arial Nova Light" w:cs="Segoe UI"/>
          <w:color w:val="auto"/>
          <w:sz w:val="21"/>
          <w:szCs w:val="21"/>
          <w:shd w:val="clear" w:color="auto" w:fill="FAFAFA"/>
        </w:rPr>
        <w:t>view products per category.</w:t>
      </w:r>
    </w:p>
    <w:p w14:paraId="6CE4F7BE" w14:textId="77777777" w:rsidR="001D693D" w:rsidRPr="009F2244" w:rsidRDefault="001D693D" w:rsidP="001D693D">
      <w:pP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 xml:space="preserve">FR-SM_APP_02: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ser must be able to see all products. </w:t>
      </w:r>
    </w:p>
    <w:p w14:paraId="27011EA6" w14:textId="77777777" w:rsidR="001D693D" w:rsidRPr="009F2244" w:rsidRDefault="001D693D" w:rsidP="001D693D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>
        <w:rPr>
          <w:rFonts w:ascii="Arial Nova Light" w:hAnsi="Arial Nova Light"/>
          <w:color w:val="auto"/>
          <w:sz w:val="22"/>
          <w:szCs w:val="18"/>
        </w:rPr>
        <w:t>3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must be able to see all orders.</w:t>
      </w:r>
    </w:p>
    <w:p w14:paraId="71018C0F" w14:textId="77777777" w:rsidR="001D693D" w:rsidRPr="009F2244" w:rsidRDefault="001D693D" w:rsidP="001D693D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>
        <w:rPr>
          <w:rFonts w:ascii="Arial Nova Light" w:hAnsi="Arial Nova Light"/>
          <w:color w:val="auto"/>
          <w:sz w:val="22"/>
          <w:szCs w:val="18"/>
        </w:rPr>
        <w:t>4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must be able to make an order requests for stock.</w:t>
      </w:r>
    </w:p>
    <w:p w14:paraId="63671FC5" w14:textId="77777777" w:rsidR="001D693D" w:rsidRPr="009F2244" w:rsidRDefault="001D693D" w:rsidP="001D693D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>
        <w:rPr>
          <w:rFonts w:ascii="Arial Nova Light" w:hAnsi="Arial Nova Light"/>
          <w:color w:val="auto"/>
          <w:sz w:val="22"/>
          <w:szCs w:val="18"/>
        </w:rPr>
        <w:t>5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view a product on product info page.</w:t>
      </w:r>
    </w:p>
    <w:p w14:paraId="063AC061" w14:textId="77777777" w:rsidR="001D693D" w:rsidRPr="009F2244" w:rsidRDefault="001D693D" w:rsidP="001D693D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>
        <w:rPr>
          <w:rFonts w:ascii="Arial Nova Light" w:hAnsi="Arial Nova Light"/>
          <w:color w:val="auto"/>
          <w:sz w:val="22"/>
          <w:szCs w:val="18"/>
        </w:rPr>
        <w:t>6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ser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must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 be able to add categories.</w:t>
      </w:r>
    </w:p>
    <w:p w14:paraId="16F30DBA" w14:textId="77777777" w:rsidR="001D693D" w:rsidRPr="009F2244" w:rsidRDefault="001D693D" w:rsidP="001D693D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>
        <w:rPr>
          <w:rFonts w:ascii="Arial Nova Light" w:hAnsi="Arial Nova Light"/>
          <w:color w:val="auto"/>
          <w:sz w:val="22"/>
          <w:szCs w:val="18"/>
        </w:rPr>
        <w:t>7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receive an email after requesting an order for new stock.</w:t>
      </w:r>
    </w:p>
    <w:p w14:paraId="05624CCD" w14:textId="77777777" w:rsidR="001D693D" w:rsidRPr="009F2244" w:rsidRDefault="001D693D" w:rsidP="001D693D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FR-SM_APP_0</w:t>
      </w:r>
      <w:r>
        <w:rPr>
          <w:rFonts w:ascii="Arial Nova Light" w:hAnsi="Arial Nova Light"/>
          <w:color w:val="auto"/>
          <w:sz w:val="22"/>
          <w:szCs w:val="18"/>
        </w:rPr>
        <w:t>8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search inventory on the inventory page.</w:t>
      </w:r>
    </w:p>
    <w:p w14:paraId="2728F8BD" w14:textId="77777777" w:rsidR="001D693D" w:rsidRPr="009F2244" w:rsidRDefault="001D693D" w:rsidP="001D693D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</w:t>
      </w:r>
      <w:r>
        <w:rPr>
          <w:rFonts w:ascii="Arial Nova Light" w:hAnsi="Arial Nova Light"/>
          <w:color w:val="auto"/>
          <w:sz w:val="22"/>
          <w:szCs w:val="18"/>
        </w:rPr>
        <w:t>09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search categories on the category page.</w:t>
      </w:r>
    </w:p>
    <w:p w14:paraId="69DB4133" w14:textId="77777777" w:rsidR="001D693D" w:rsidRPr="009F2244" w:rsidRDefault="001D693D" w:rsidP="001D693D">
      <w:pPr>
        <w:rPr>
          <w:rFonts w:ascii="Arial Nova Light" w:hAnsi="Arial Nova Light"/>
          <w:color w:val="auto"/>
          <w:sz w:val="22"/>
          <w:szCs w:val="18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FR-SM_APP_1</w:t>
      </w:r>
      <w:r>
        <w:rPr>
          <w:rFonts w:ascii="Arial Nova Light" w:hAnsi="Arial Nova Light"/>
          <w:color w:val="auto"/>
          <w:sz w:val="22"/>
          <w:szCs w:val="18"/>
        </w:rPr>
        <w:t>0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should be able to search orders on the orders page.</w:t>
      </w:r>
    </w:p>
    <w:p w14:paraId="1B6139DD" w14:textId="77777777" w:rsidR="001D693D" w:rsidRPr="009F2244" w:rsidRDefault="001D693D" w:rsidP="001D693D">
      <w:pP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FR-SM_APP_1</w:t>
      </w:r>
      <w:r>
        <w:rPr>
          <w:rFonts w:ascii="Arial Nova Light" w:hAnsi="Arial Nova Light"/>
          <w:color w:val="auto"/>
          <w:sz w:val="22"/>
          <w:szCs w:val="18"/>
        </w:rPr>
        <w:t>1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must be able to login.</w:t>
      </w:r>
    </w:p>
    <w:p w14:paraId="7BF5A22E" w14:textId="77777777" w:rsidR="001D693D" w:rsidRDefault="001D693D" w:rsidP="001D693D">
      <w:pP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</w:pPr>
      <w:r w:rsidRPr="009F2244">
        <w:rPr>
          <w:rFonts w:ascii="Arial Nova Light" w:hAnsi="Arial Nova Light"/>
          <w:color w:val="auto"/>
          <w:sz w:val="22"/>
          <w:szCs w:val="18"/>
        </w:rPr>
        <w:t>FR-SM_APP_1</w:t>
      </w:r>
      <w:r>
        <w:rPr>
          <w:rFonts w:ascii="Arial Nova Light" w:hAnsi="Arial Nova Light"/>
          <w:color w:val="auto"/>
          <w:sz w:val="22"/>
          <w:szCs w:val="18"/>
        </w:rPr>
        <w:t>2</w:t>
      </w:r>
      <w:r w:rsidRPr="009F2244">
        <w:rPr>
          <w:rFonts w:ascii="Arial Nova Light" w:hAnsi="Arial Nova Light"/>
          <w:color w:val="auto"/>
          <w:sz w:val="22"/>
          <w:szCs w:val="18"/>
        </w:rPr>
        <w:t xml:space="preserve">: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 u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ser must be able to logout.</w:t>
      </w:r>
    </w:p>
    <w:p w14:paraId="195BC92E" w14:textId="77777777" w:rsidR="001D693D" w:rsidRPr="009F2244" w:rsidRDefault="001D693D" w:rsidP="001D693D">
      <w:pPr>
        <w:rPr>
          <w:rFonts w:ascii="Arial Nova Light" w:hAnsi="Arial Nova Light"/>
          <w:color w:val="auto"/>
          <w:sz w:val="22"/>
          <w:szCs w:val="18"/>
        </w:rPr>
      </w:pPr>
      <w:r w:rsidRPr="00AB0587">
        <w:rPr>
          <w:rStyle w:val="Strong"/>
          <w:rFonts w:ascii="Arial Nova Light" w:hAnsi="Arial Nova Light" w:cs="Segoe UI"/>
          <w:b/>
          <w:bCs w:val="0"/>
          <w:color w:val="auto"/>
          <w:sz w:val="22"/>
          <w:shd w:val="clear" w:color="auto" w:fill="FAFAFA"/>
        </w:rPr>
        <w:t>FR-SM_APP_13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: A user must be able to update a category.</w:t>
      </w:r>
    </w:p>
    <w:p w14:paraId="17F8CFF0" w14:textId="77777777" w:rsidR="001D693D" w:rsidRDefault="001D693D" w:rsidP="00AC1E61">
      <w:pPr>
        <w:rPr>
          <w:rFonts w:ascii="Arial Nova Light" w:hAnsi="Arial Nova Light"/>
          <w:color w:val="auto"/>
          <w:sz w:val="22"/>
          <w:szCs w:val="18"/>
        </w:rPr>
      </w:pPr>
    </w:p>
    <w:p w14:paraId="68B1FD8F" w14:textId="55DD02FD" w:rsidR="00AC1E61" w:rsidRDefault="00AC1E61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1AC883BF" w14:textId="3F4DF138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2C2BD2AD" w14:textId="283E0ED1" w:rsidR="001D693D" w:rsidRDefault="001D693D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FCB24D7" w14:textId="77777777" w:rsidR="001D693D" w:rsidRDefault="001D693D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A571FE0" w14:textId="2B6EC093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2DE85F7" w14:textId="3DC64845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7ACF5C59" w14:textId="0016C802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0503AA01" w14:textId="789DA175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247FCBC" w14:textId="2EB78A0C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237A85A" w14:textId="3C42752A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C959862" w14:textId="7203D66B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1845B984" w14:textId="45EAAD22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700C352" w14:textId="5352160D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0F24D4D5" w14:textId="13059645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86292F5" w14:textId="58AC9C31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70F0DFCF" w14:textId="63C70A7F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65EAA58B" w14:textId="75DDA58D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3250D2E" w14:textId="4F777A66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359F68FB" w14:textId="3F8B3B6D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B73A10F" w14:textId="7DF69BD4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958AF4B" w14:textId="0BABC606" w:rsidR="008469DB" w:rsidRDefault="008469DB" w:rsidP="00F034A0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4E8AA2A9" w14:textId="77777777" w:rsidR="009F4639" w:rsidRDefault="009F4639" w:rsidP="00F034A0">
      <w:pPr>
        <w:rPr>
          <w:rFonts w:ascii="Arial Nova Light" w:eastAsia="Malgun Gothic" w:hAnsi="Arial Nova Light"/>
          <w:color w:val="2664B0" w:themeColor="accent6"/>
          <w:sz w:val="22"/>
        </w:rPr>
      </w:pPr>
    </w:p>
    <w:p w14:paraId="29F0064C" w14:textId="1B8493CD" w:rsidR="005E7219" w:rsidRPr="00A847FE" w:rsidRDefault="005E7219" w:rsidP="00A847FE">
      <w:pPr>
        <w:keepNext/>
        <w:keepLines/>
        <w:framePr w:w="5137" w:h="793" w:hRule="exact" w:hSpace="180" w:wrap="around" w:vAnchor="page" w:hAnchor="page" w:x="697" w:y="1333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52"/>
          <w:szCs w:val="32"/>
        </w:rPr>
      </w:pPr>
      <w:bookmarkStart w:id="24" w:name="_Toc43934171"/>
      <w:r w:rsidRPr="00A847FE">
        <w:rPr>
          <w:rFonts w:asciiTheme="majorHAnsi" w:eastAsiaTheme="majorEastAsia" w:hAnsiTheme="majorHAnsi" w:cstheme="majorBidi"/>
          <w:bCs/>
          <w:sz w:val="48"/>
          <w:szCs w:val="28"/>
        </w:rPr>
        <w:t>Stock Use Cases</w:t>
      </w:r>
      <w:r w:rsidR="008469DB" w:rsidRPr="00A847FE">
        <w:rPr>
          <w:rFonts w:asciiTheme="majorHAnsi" w:eastAsiaTheme="majorEastAsia" w:hAnsiTheme="majorHAnsi" w:cstheme="majorBidi"/>
          <w:bCs/>
          <w:sz w:val="48"/>
          <w:szCs w:val="28"/>
        </w:rPr>
        <w:t xml:space="preserve"> (1-3)</w:t>
      </w:r>
      <w:bookmarkEnd w:id="24"/>
    </w:p>
    <w:p w14:paraId="2B5B556D" w14:textId="6AC4BB66" w:rsidR="00F034A0" w:rsidRPr="005311FA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 w:rsidR="009E01EE">
        <w:rPr>
          <w:rFonts w:ascii="Arial Nova Light" w:eastAsia="Malgun Gothic" w:hAnsi="Arial Nova Light"/>
          <w:color w:val="auto"/>
          <w:sz w:val="24"/>
          <w:szCs w:val="20"/>
        </w:rPr>
        <w:t>ST</w:t>
      </w:r>
      <w:r w:rsidR="009F1B56">
        <w:rPr>
          <w:rFonts w:ascii="Arial Nova Light" w:eastAsia="Malgun Gothic" w:hAnsi="Arial Nova Light"/>
          <w:color w:val="auto"/>
          <w:sz w:val="24"/>
          <w:szCs w:val="20"/>
        </w:rPr>
        <w:t>O</w:t>
      </w:r>
      <w:r w:rsidR="009E01EE">
        <w:rPr>
          <w:rFonts w:ascii="Arial Nova Light" w:eastAsia="Malgun Gothic" w:hAnsi="Arial Nova Light"/>
          <w:color w:val="auto"/>
          <w:sz w:val="24"/>
          <w:szCs w:val="20"/>
        </w:rPr>
        <w:t>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 w:rsidR="009E01EE">
        <w:rPr>
          <w:rFonts w:ascii="Arial Nova Light" w:eastAsia="Malgun Gothic" w:hAnsi="Arial Nova Light"/>
          <w:color w:val="auto"/>
          <w:sz w:val="24"/>
          <w:szCs w:val="20"/>
        </w:rPr>
        <w:t>1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9E01EE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all products within a category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69E8F8FB" w14:textId="6DA05F12" w:rsidR="00F034A0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 w:rsidR="00EA437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9A4B2D7" w14:textId="0BB4E9CE" w:rsidR="00F034A0" w:rsidRPr="00ED62B3" w:rsidRDefault="00F034A0" w:rsidP="00F034A0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 w:rsidR="00EA4370"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2E6DAD09" w14:textId="77777777" w:rsidR="00F034A0" w:rsidRPr="005311FA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093FE52" w14:textId="43E5E73C" w:rsidR="00F034A0" w:rsidRDefault="00F065FB" w:rsidP="00B80EDA">
      <w:pPr>
        <w:pStyle w:val="ListParagraph"/>
        <w:numPr>
          <w:ilvl w:val="0"/>
          <w:numId w:val="2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ED7D6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</w:t>
      </w:r>
      <w:r w:rsidR="007509D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ategor</w:t>
      </w:r>
      <w:r w:rsidR="00C76E8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ies</w:t>
      </w:r>
      <w:r w:rsidR="007509D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089077A5" w14:textId="6FFF1378" w:rsidR="00F034A0" w:rsidRDefault="007509DD" w:rsidP="00B80EDA">
      <w:pPr>
        <w:pStyle w:val="ListParagraph"/>
        <w:numPr>
          <w:ilvl w:val="0"/>
          <w:numId w:val="2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="00436282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clicks on the category name </w:t>
      </w:r>
      <w:r w:rsidR="00C12AE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(</w:t>
      </w:r>
      <w:r w:rsidR="00436282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link</w:t>
      </w:r>
      <w:r w:rsidR="00C12AE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)</w:t>
      </w:r>
      <w:r w:rsidR="00F034A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94A9EFA" w14:textId="26C06793" w:rsidR="00F034A0" w:rsidRDefault="00436282" w:rsidP="00B80EDA">
      <w:pPr>
        <w:pStyle w:val="ListParagraph"/>
        <w:numPr>
          <w:ilvl w:val="0"/>
          <w:numId w:val="2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open a page with </w:t>
      </w:r>
      <w:r w:rsidR="000612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products</w:t>
      </w:r>
      <w:r w:rsidR="00F034A0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7F6A9A9" w14:textId="77777777" w:rsidR="00F034A0" w:rsidRPr="005311FA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CD7A425" w14:textId="1946DF79" w:rsidR="00F034A0" w:rsidRDefault="00F034A0" w:rsidP="00F034A0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 w:rsidR="000612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0612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data</w:t>
      </w:r>
    </w:p>
    <w:p w14:paraId="67C0DA8F" w14:textId="4C35413A" w:rsidR="00F034A0" w:rsidRDefault="00001502" w:rsidP="00B80EDA">
      <w:pPr>
        <w:pStyle w:val="ListParagraph"/>
        <w:numPr>
          <w:ilvl w:val="0"/>
          <w:numId w:val="2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is available, the table will be filled with products.</w:t>
      </w:r>
    </w:p>
    <w:p w14:paraId="32143639" w14:textId="302AC8B3" w:rsidR="00001502" w:rsidRDefault="00001502" w:rsidP="00B80EDA">
      <w:pPr>
        <w:pStyle w:val="ListParagraph"/>
        <w:numPr>
          <w:ilvl w:val="0"/>
          <w:numId w:val="2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no data is available, a warning message will display that no products are available.</w:t>
      </w:r>
    </w:p>
    <w:p w14:paraId="74624487" w14:textId="349F8C01" w:rsidR="00001502" w:rsidRPr="00001502" w:rsidRDefault="00001502" w:rsidP="00B80EDA">
      <w:pPr>
        <w:pStyle w:val="ListParagraph"/>
        <w:numPr>
          <w:ilvl w:val="0"/>
          <w:numId w:val="2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5D25307A" w14:textId="1358BD66" w:rsidR="00F034A0" w:rsidRDefault="00F034A0" w:rsidP="00AC1E61">
      <w:pPr>
        <w:rPr>
          <w:rFonts w:ascii="Arial Nova Light" w:eastAsia="Malgun Gothic" w:hAnsi="Arial Nova Light"/>
          <w:b w:val="0"/>
          <w:bCs/>
          <w:color w:val="auto"/>
          <w:sz w:val="24"/>
          <w:szCs w:val="20"/>
        </w:rPr>
      </w:pPr>
    </w:p>
    <w:p w14:paraId="56169F7A" w14:textId="17F2AD85" w:rsidR="00001502" w:rsidRPr="005311FA" w:rsidRDefault="00001502" w:rsidP="0000150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2: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all product</w:t>
      </w:r>
      <w:r w:rsidR="00C27981"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s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CF0FBB7" w14:textId="77777777" w:rsidR="00001502" w:rsidRDefault="00001502" w:rsidP="0000150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03F560A5" w14:textId="77777777" w:rsidR="00001502" w:rsidRPr="00ED62B3" w:rsidRDefault="00001502" w:rsidP="00001502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77894027" w14:textId="29921A02" w:rsidR="00001502" w:rsidRDefault="00001502" w:rsidP="00001502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9F01E51" w14:textId="43793893" w:rsidR="00001502" w:rsidRDefault="00ED6919" w:rsidP="00B80EDA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Inventory from the side-menu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E66BABC" w14:textId="560AE62E" w:rsidR="00001502" w:rsidRDefault="00ED6919" w:rsidP="00B80EDA">
      <w:pPr>
        <w:pStyle w:val="ListParagraph"/>
        <w:numPr>
          <w:ilvl w:val="0"/>
          <w:numId w:val="2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</w:t>
      </w:r>
      <w:r w:rsidR="00072A5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will display a page with all products and additional info</w:t>
      </w:r>
      <w:r w:rsidR="00A653F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rmation.</w:t>
      </w:r>
    </w:p>
    <w:p w14:paraId="7B2D4E92" w14:textId="506F47EA" w:rsidR="000E30FD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CD7AFE" w14:textId="06B40EF5" w:rsidR="000E30FD" w:rsidRPr="005311FA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3: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View all orders.</w:t>
      </w:r>
    </w:p>
    <w:p w14:paraId="68F45E34" w14:textId="77777777" w:rsidR="000E30FD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01CEDB5E" w14:textId="77777777" w:rsidR="000E30FD" w:rsidRPr="00ED62B3" w:rsidRDefault="000E30FD" w:rsidP="000E30FD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77C25CE4" w14:textId="77777777" w:rsidR="000E30FD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76729C6D" w14:textId="71F6191F" w:rsidR="000E30FD" w:rsidRDefault="000E30FD" w:rsidP="00B80EDA">
      <w:pPr>
        <w:pStyle w:val="ListParagraph"/>
        <w:numPr>
          <w:ilvl w:val="0"/>
          <w:numId w:val="2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F9364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Orders</w:t>
      </w: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5E7ED46" w14:textId="68C3ACDB" w:rsidR="000E30FD" w:rsidRPr="00A653FE" w:rsidRDefault="000E30FD" w:rsidP="00B80EDA">
      <w:pPr>
        <w:pStyle w:val="ListParagraph"/>
        <w:numPr>
          <w:ilvl w:val="0"/>
          <w:numId w:val="2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will display a page with all </w:t>
      </w:r>
      <w:r w:rsidR="00F9364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orders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F9364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 a table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826B3D3" w14:textId="0A20298D" w:rsidR="000E30FD" w:rsidRDefault="000E30F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EE6CB63" w14:textId="47153B2E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48C1F9E" w14:textId="5EA5A3F3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38F79EC" w14:textId="024501A5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C5CBF2E" w14:textId="7D1F0FF1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BB3854A" w14:textId="210D41B9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49F27E2" w14:textId="38C9BC21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E430C37" w14:textId="5D3865BB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7A3A946" w14:textId="3CA1C350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0D4373E" w14:textId="56FDC8C6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10C4166" w14:textId="77777777" w:rsidR="00A847FE" w:rsidRDefault="00A847FE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6CC7E2A" w14:textId="77777777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9D08FF6" w14:textId="5650B8F7" w:rsidR="00D155A5" w:rsidRPr="00A847FE" w:rsidRDefault="00D155A5" w:rsidP="00A847FE">
      <w:pPr>
        <w:keepNext/>
        <w:keepLines/>
        <w:framePr w:w="5149" w:h="817" w:hRule="exact" w:hSpace="180" w:wrap="around" w:vAnchor="page" w:hAnchor="page" w:x="757" w:y="1249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52"/>
          <w:szCs w:val="32"/>
        </w:rPr>
      </w:pPr>
      <w:bookmarkStart w:id="25" w:name="_Toc43934172"/>
      <w:r w:rsidRPr="00A847FE">
        <w:rPr>
          <w:rFonts w:asciiTheme="majorHAnsi" w:eastAsiaTheme="majorEastAsia" w:hAnsiTheme="majorHAnsi" w:cstheme="majorBidi"/>
          <w:bCs/>
          <w:sz w:val="48"/>
          <w:szCs w:val="28"/>
        </w:rPr>
        <w:t>Stock Use Cases</w:t>
      </w:r>
      <w:r w:rsidR="008469DB" w:rsidRPr="00A847FE">
        <w:rPr>
          <w:rFonts w:asciiTheme="majorHAnsi" w:eastAsiaTheme="majorEastAsia" w:hAnsiTheme="majorHAnsi" w:cstheme="majorBidi"/>
          <w:bCs/>
          <w:sz w:val="48"/>
          <w:szCs w:val="28"/>
        </w:rPr>
        <w:t xml:space="preserve"> (4-5)</w:t>
      </w:r>
      <w:bookmarkEnd w:id="25"/>
    </w:p>
    <w:p w14:paraId="7B9D8CD9" w14:textId="7D229B6C" w:rsidR="005E7219" w:rsidRPr="005311FA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4: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Making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 an order request for </w:t>
      </w:r>
      <w:r w:rsidR="00ED7D6D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new </w:t>
      </w:r>
      <w:r w:rsidRPr="009F2244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stock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66314A1B" w14:textId="77777777" w:rsidR="005E7219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0BF4CF98" w14:textId="77777777" w:rsidR="005E7219" w:rsidRPr="00ED62B3" w:rsidRDefault="005E7219" w:rsidP="005E7219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49CCAF45" w14:textId="77777777" w:rsidR="005E7219" w:rsidRPr="005311FA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C6CB49F" w14:textId="354A2F95" w:rsidR="005E7219" w:rsidRPr="008E0706" w:rsidRDefault="005E7219" w:rsidP="00B80EDA">
      <w:pPr>
        <w:pStyle w:val="ListParagraph"/>
        <w:numPr>
          <w:ilvl w:val="0"/>
          <w:numId w:val="2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ED7D6D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Request</w:t>
      </w: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015A0757" w14:textId="0C045DD7" w:rsidR="005E7219" w:rsidRPr="008E0706" w:rsidRDefault="00E03CC2" w:rsidP="00B80EDA">
      <w:pPr>
        <w:pStyle w:val="ListParagraph"/>
        <w:numPr>
          <w:ilvl w:val="0"/>
          <w:numId w:val="2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opens </w:t>
      </w:r>
      <w:r w:rsidR="00436295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 page with inputs and dropdown lists</w:t>
      </w:r>
      <w:r w:rsidR="005E7219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75D84455" w14:textId="038DB909" w:rsidR="005E7219" w:rsidRDefault="00436295" w:rsidP="00B80EDA">
      <w:pPr>
        <w:pStyle w:val="ListParagraph"/>
        <w:numPr>
          <w:ilvl w:val="0"/>
          <w:numId w:val="2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fills </w:t>
      </w:r>
      <w:r w:rsidR="00655B06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in </w:t>
      </w: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and selects </w:t>
      </w:r>
      <w:r w:rsidR="00655B06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information then submits the requests</w:t>
      </w:r>
      <w:r w:rsidR="005E7219"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F004EB5" w14:textId="50E96BF5" w:rsidR="00DD0D51" w:rsidRPr="008E0706" w:rsidRDefault="00CA143C" w:rsidP="00B80EDA">
      <w:pPr>
        <w:pStyle w:val="ListParagraph"/>
        <w:numPr>
          <w:ilvl w:val="0"/>
          <w:numId w:val="2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system will display a </w:t>
      </w:r>
      <w:r w:rsidR="00AE721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pop-up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message </w:t>
      </w:r>
      <w:r w:rsidR="00AE721D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that requests is successful with order ID.</w:t>
      </w:r>
    </w:p>
    <w:p w14:paraId="04C265C6" w14:textId="77777777" w:rsidR="005E7219" w:rsidRPr="005311FA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0C7035F" w14:textId="23E9520C" w:rsidR="005E7219" w:rsidRDefault="005E7219" w:rsidP="005E72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F81F2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Submitting the request</w:t>
      </w:r>
    </w:p>
    <w:p w14:paraId="5DD90DF4" w14:textId="2F334D69" w:rsidR="005E7219" w:rsidRPr="00DD0D51" w:rsidRDefault="005E7219" w:rsidP="00B80EDA">
      <w:pPr>
        <w:pStyle w:val="ListParagraph"/>
        <w:numPr>
          <w:ilvl w:val="0"/>
          <w:numId w:val="2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F81F2B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email </w:t>
      </w:r>
      <w:r w:rsidR="00E556A5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is correct</w:t>
      </w:r>
      <w:r w:rsidR="00487496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and inputs is filled</w:t>
      </w:r>
      <w:r w:rsidR="005E4DD1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the request will be submitted</w:t>
      </w: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AF93D8D" w14:textId="6C95C095" w:rsidR="005E7219" w:rsidRPr="00DD0D51" w:rsidRDefault="005E7219" w:rsidP="00B80EDA">
      <w:pPr>
        <w:pStyle w:val="ListParagraph"/>
        <w:numPr>
          <w:ilvl w:val="0"/>
          <w:numId w:val="2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5E4DD1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email is incorrect</w:t>
      </w:r>
      <w:r w:rsidR="00487496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and inputs are not filled</w:t>
      </w: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, </w:t>
      </w:r>
      <w:r w:rsidR="00205926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request will </w:t>
      </w:r>
      <w:r w:rsidR="00AE721D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fail,</w:t>
      </w:r>
      <w:r w:rsidR="00205926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and error message will notify user</w:t>
      </w:r>
      <w:r w:rsidR="00DD0D51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that request is failed</w:t>
      </w: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76BB4A59" w14:textId="1296C164" w:rsidR="005E7219" w:rsidRPr="00DD0D51" w:rsidRDefault="005E7219" w:rsidP="00B80EDA">
      <w:pPr>
        <w:pStyle w:val="ListParagraph"/>
        <w:numPr>
          <w:ilvl w:val="0"/>
          <w:numId w:val="2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</w:t>
      </w:r>
      <w:r w:rsidR="00DD0D51"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 of step 3</w:t>
      </w:r>
      <w:r w:rsidRPr="00DD0D5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46180F9" w14:textId="4DA8A1A8" w:rsidR="005E7219" w:rsidRDefault="005E72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311E01A" w14:textId="7E36974A" w:rsidR="00355E97" w:rsidRPr="005311FA" w:rsidRDefault="00355E97" w:rsidP="00355E9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5: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0E47CC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Viewing product information.</w:t>
      </w:r>
    </w:p>
    <w:p w14:paraId="4FCF0476" w14:textId="77777777" w:rsidR="00355E97" w:rsidRDefault="00355E97" w:rsidP="00355E9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53EAF37D" w14:textId="77777777" w:rsidR="00355E97" w:rsidRPr="00ED62B3" w:rsidRDefault="00355E97" w:rsidP="00355E9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778BED54" w14:textId="77777777" w:rsidR="00355E97" w:rsidRDefault="00355E97" w:rsidP="00355E9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E1CB76F" w14:textId="4CA40EBE" w:rsidR="00355E97" w:rsidRDefault="00355E97" w:rsidP="00B80EDA">
      <w:pPr>
        <w:pStyle w:val="ListParagraph"/>
        <w:numPr>
          <w:ilvl w:val="0"/>
          <w:numId w:val="2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2139D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Inventory</w:t>
      </w: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3EB60A58" w14:textId="1A23A8EF" w:rsidR="00355E97" w:rsidRDefault="002139D7" w:rsidP="00B80EDA">
      <w:pPr>
        <w:pStyle w:val="ListParagraph"/>
        <w:numPr>
          <w:ilvl w:val="0"/>
          <w:numId w:val="2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ED69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will display a page with all products and additional information</w:t>
      </w:r>
      <w:r w:rsidR="00355E9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5149E6F" w14:textId="77A5EFC6" w:rsidR="002139D7" w:rsidRDefault="00F63E25" w:rsidP="00B80EDA">
      <w:pPr>
        <w:pStyle w:val="ListParagraph"/>
        <w:numPr>
          <w:ilvl w:val="0"/>
          <w:numId w:val="2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the product name (link)</w:t>
      </w:r>
      <w:r w:rsidR="00C12AE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33EC711F" w14:textId="777E00BC" w:rsidR="00C12AE3" w:rsidRPr="00A653FE" w:rsidRDefault="00C12AE3" w:rsidP="00B80EDA">
      <w:pPr>
        <w:pStyle w:val="ListParagraph"/>
        <w:numPr>
          <w:ilvl w:val="0"/>
          <w:numId w:val="2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</w:t>
      </w:r>
      <w:r w:rsidR="00623319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open a page with product information displayed in a table.</w:t>
      </w:r>
    </w:p>
    <w:p w14:paraId="594E7CAD" w14:textId="7D4616F7" w:rsidR="00355E97" w:rsidRDefault="00355E9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4EBEB9C" w14:textId="69BA661C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EEC20FB" w14:textId="33BA0ABC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33AA811" w14:textId="7C4E3883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DAFD77" w14:textId="6F3AA328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7922912" w14:textId="7D3E74F9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01A61B3" w14:textId="6F2309EF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E4103F8" w14:textId="0F421B89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6271375" w14:textId="542274A7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8E1FBF7" w14:textId="208C0FA5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840E969" w14:textId="2D472B06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E4A62C4" w14:textId="26BBCE06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DDB8756" w14:textId="39E3A8D6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DD0F53A" w14:textId="045CA9F6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1F0E774" w14:textId="77777777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65F9C60" w14:textId="6B936405" w:rsidR="00D155A5" w:rsidRPr="00A847FE" w:rsidRDefault="00D155A5" w:rsidP="00262992">
      <w:pPr>
        <w:keepNext/>
        <w:keepLines/>
        <w:framePr w:w="5029" w:h="757" w:hRule="exact" w:hSpace="180" w:wrap="around" w:vAnchor="page" w:hAnchor="page" w:x="697" w:y="126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52"/>
          <w:szCs w:val="32"/>
        </w:rPr>
      </w:pPr>
      <w:bookmarkStart w:id="26" w:name="_Toc43934173"/>
      <w:r w:rsidRPr="00A847FE">
        <w:rPr>
          <w:rFonts w:asciiTheme="majorHAnsi" w:eastAsiaTheme="majorEastAsia" w:hAnsiTheme="majorHAnsi" w:cstheme="majorBidi"/>
          <w:bCs/>
          <w:sz w:val="48"/>
          <w:szCs w:val="28"/>
        </w:rPr>
        <w:t>Stock Use Cases</w:t>
      </w:r>
      <w:r w:rsidR="008469DB" w:rsidRPr="00A847FE">
        <w:rPr>
          <w:rFonts w:asciiTheme="majorHAnsi" w:eastAsiaTheme="majorEastAsia" w:hAnsiTheme="majorHAnsi" w:cstheme="majorBidi"/>
          <w:bCs/>
          <w:sz w:val="48"/>
          <w:szCs w:val="28"/>
        </w:rPr>
        <w:t xml:space="preserve"> (6-7)</w:t>
      </w:r>
      <w:bookmarkEnd w:id="26"/>
    </w:p>
    <w:p w14:paraId="23AF964F" w14:textId="3110640B" w:rsidR="00623319" w:rsidRPr="005311FA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 w:rsidR="00F3006C">
        <w:rPr>
          <w:rFonts w:ascii="Arial Nova Light" w:eastAsia="Malgun Gothic" w:hAnsi="Arial Nova Light"/>
          <w:color w:val="auto"/>
          <w:sz w:val="24"/>
          <w:szCs w:val="20"/>
        </w:rPr>
        <w:t>6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Add</w:t>
      </w:r>
      <w:r w:rsidR="00F3006C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 a new category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2262CD1" w14:textId="77777777" w:rsidR="00623319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2D9218C8" w14:textId="77777777" w:rsidR="00623319" w:rsidRPr="00ED62B3" w:rsidRDefault="00623319" w:rsidP="00623319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58CD75BD" w14:textId="77777777" w:rsidR="00623319" w:rsidRPr="005311FA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D2ABFA1" w14:textId="248B9514" w:rsidR="00623319" w:rsidRPr="00CB3008" w:rsidRDefault="00623319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F3006C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Categor</w:t>
      </w:r>
      <w:r w:rsidR="008166ED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ies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4C0679E0" w14:textId="5420737F" w:rsidR="00623319" w:rsidRPr="00CB3008" w:rsidRDefault="00623319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opens a page with </w:t>
      </w:r>
      <w:r w:rsidR="008166ED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categories information in a table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F7E5FEA" w14:textId="4BF76ADB" w:rsidR="00623319" w:rsidRPr="00CB3008" w:rsidRDefault="00623319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</w:t>
      </w:r>
      <w:r w:rsidR="008166ED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clicks the “Add category” button.</w:t>
      </w:r>
    </w:p>
    <w:p w14:paraId="1E32702C" w14:textId="1EF1639D" w:rsidR="00623319" w:rsidRPr="00CB3008" w:rsidRDefault="00623319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The syste</w:t>
      </w:r>
      <w:r w:rsidR="008166ED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 opens a page</w:t>
      </w:r>
      <w:r w:rsidR="00580BF8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with empty inputs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2D873B8E" w14:textId="63F240B5" w:rsidR="00580BF8" w:rsidRPr="00CB3008" w:rsidRDefault="00580BF8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fills inputs and submits.</w:t>
      </w:r>
    </w:p>
    <w:p w14:paraId="10060B7F" w14:textId="77777777" w:rsidR="00623319" w:rsidRPr="005311FA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2F3D3DD" w14:textId="1F10F09A" w:rsidR="00623319" w:rsidRDefault="00623319" w:rsidP="0062331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 w:rsid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5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014B47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Submitting a new category:</w:t>
      </w:r>
    </w:p>
    <w:p w14:paraId="6F139F1F" w14:textId="28DDD0C3" w:rsidR="00623319" w:rsidRPr="00CB3008" w:rsidRDefault="00623319" w:rsidP="00B80EDA">
      <w:pPr>
        <w:pStyle w:val="ListParagraph"/>
        <w:numPr>
          <w:ilvl w:val="0"/>
          <w:numId w:val="2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014B47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inputs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7122A3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are filled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the request will be submitted.</w:t>
      </w:r>
    </w:p>
    <w:p w14:paraId="5ECC604C" w14:textId="4777825D" w:rsidR="00623319" w:rsidRPr="00CB3008" w:rsidRDefault="00623319" w:rsidP="00B80EDA">
      <w:pPr>
        <w:pStyle w:val="ListParagraph"/>
        <w:numPr>
          <w:ilvl w:val="0"/>
          <w:numId w:val="2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4B1426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inputs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4B1426"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are empty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the request will fail, and error message will notify user that request is failed.</w:t>
      </w:r>
    </w:p>
    <w:p w14:paraId="61971D26" w14:textId="77777777" w:rsidR="00623319" w:rsidRPr="00CB3008" w:rsidRDefault="00623319" w:rsidP="00B80EDA">
      <w:pPr>
        <w:pStyle w:val="ListParagraph"/>
        <w:numPr>
          <w:ilvl w:val="0"/>
          <w:numId w:val="2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1E00E721" w14:textId="48B2F447" w:rsidR="00623319" w:rsidRDefault="0062331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DBE9714" w14:textId="58DA62DF" w:rsidR="00691681" w:rsidRPr="005311FA" w:rsidRDefault="00691681" w:rsidP="0069168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7: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Receive email after requesting new stock.</w:t>
      </w:r>
    </w:p>
    <w:p w14:paraId="03B69863" w14:textId="77777777" w:rsidR="00691681" w:rsidRDefault="00691681" w:rsidP="0069168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0F00B156" w14:textId="77777777" w:rsidR="00691681" w:rsidRPr="00ED62B3" w:rsidRDefault="00691681" w:rsidP="00691681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289FD988" w14:textId="77777777" w:rsidR="00691681" w:rsidRDefault="00691681" w:rsidP="00691681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0DF5665" w14:textId="77777777" w:rsidR="00691681" w:rsidRPr="008E0706" w:rsidRDefault="00691681" w:rsidP="00B80EDA">
      <w:pPr>
        <w:pStyle w:val="ListParagraph"/>
        <w:numPr>
          <w:ilvl w:val="0"/>
          <w:numId w:val="2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Stock Request from the side-menu.</w:t>
      </w:r>
    </w:p>
    <w:p w14:paraId="23024F4A" w14:textId="77777777" w:rsidR="00691681" w:rsidRPr="008E0706" w:rsidRDefault="00691681" w:rsidP="00B80EDA">
      <w:pPr>
        <w:pStyle w:val="ListParagraph"/>
        <w:numPr>
          <w:ilvl w:val="0"/>
          <w:numId w:val="2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opens a page with inputs and dropdown lists.</w:t>
      </w:r>
    </w:p>
    <w:p w14:paraId="2AA88142" w14:textId="46F8C211" w:rsidR="00691681" w:rsidRDefault="00691681" w:rsidP="00B80EDA">
      <w:pPr>
        <w:pStyle w:val="ListParagraph"/>
        <w:numPr>
          <w:ilvl w:val="0"/>
          <w:numId w:val="2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E0706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fills in and selects information then submits the requests.</w:t>
      </w:r>
    </w:p>
    <w:p w14:paraId="5039E722" w14:textId="4A22788B" w:rsidR="00607CF4" w:rsidRDefault="00607CF4" w:rsidP="00B80EDA">
      <w:pPr>
        <w:pStyle w:val="ListParagraph"/>
        <w:numPr>
          <w:ilvl w:val="0"/>
          <w:numId w:val="29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Managers receives</w:t>
      </w:r>
      <w:r w:rsidR="00D155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an email with order is confirmed and order ID.</w:t>
      </w:r>
    </w:p>
    <w:p w14:paraId="145220BC" w14:textId="6E8D1F3D" w:rsidR="00691681" w:rsidRDefault="0069168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6F45455" w14:textId="0FE9BECF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549BD2E" w14:textId="48EB471B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513B5E6" w14:textId="6035D8EC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CCFC18F" w14:textId="19414D0A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935340C" w14:textId="091AB224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030B344" w14:textId="475A2DA4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995C2AB" w14:textId="315A0F03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6FEA75A" w14:textId="5267098D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5E6489A" w14:textId="2E35CE5B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13A4CE7" w14:textId="77777777" w:rsidR="00A847FE" w:rsidRDefault="00A847FE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2C4A764" w14:textId="77777777" w:rsidR="008469DB" w:rsidRDefault="008469DB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C33D0F8" w14:textId="6AE4B31A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B284DFF" w14:textId="7444E50F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BB2DBF7" w14:textId="77777777" w:rsidR="008469DB" w:rsidRPr="00A847FE" w:rsidRDefault="008469DB" w:rsidP="00A847FE">
      <w:pPr>
        <w:keepNext/>
        <w:keepLines/>
        <w:framePr w:w="4573" w:h="901" w:hRule="exact" w:hSpace="180" w:wrap="around" w:vAnchor="page" w:hAnchor="page" w:x="901" w:y="129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8"/>
          <w:szCs w:val="28"/>
        </w:rPr>
      </w:pPr>
      <w:bookmarkStart w:id="27" w:name="_Toc43934174"/>
      <w:r w:rsidRPr="00A847FE">
        <w:rPr>
          <w:rFonts w:asciiTheme="majorHAnsi" w:eastAsiaTheme="majorEastAsia" w:hAnsiTheme="majorHAnsi" w:cstheme="majorBidi"/>
          <w:bCs/>
          <w:sz w:val="44"/>
          <w:szCs w:val="24"/>
        </w:rPr>
        <w:t>Stock Use Cases (8-9)</w:t>
      </w:r>
      <w:bookmarkEnd w:id="27"/>
    </w:p>
    <w:p w14:paraId="3F515905" w14:textId="18A0FC0E" w:rsidR="00D155A5" w:rsidRPr="005311FA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8: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C67AC9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 xml:space="preserve">Searching </w:t>
      </w:r>
      <w:r w:rsidR="008469DB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information on inventory page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ED0E537" w14:textId="77777777" w:rsidR="00D155A5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1EF64500" w14:textId="77777777" w:rsidR="00D155A5" w:rsidRPr="00ED62B3" w:rsidRDefault="00D155A5" w:rsidP="00D155A5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68C1D88E" w14:textId="77777777" w:rsidR="00D155A5" w:rsidRPr="005311FA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E9F68BD" w14:textId="77777777" w:rsidR="00D155A5" w:rsidRPr="00D155A5" w:rsidRDefault="00D155A5" w:rsidP="00B80EDA">
      <w:pPr>
        <w:pStyle w:val="ListParagraph"/>
        <w:numPr>
          <w:ilvl w:val="0"/>
          <w:numId w:val="3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155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Inventory from the side-menu.</w:t>
      </w:r>
    </w:p>
    <w:p w14:paraId="2482158B" w14:textId="536E0E93" w:rsidR="00D155A5" w:rsidRDefault="00D155A5" w:rsidP="00B80EDA">
      <w:pPr>
        <w:pStyle w:val="ListParagraph"/>
        <w:numPr>
          <w:ilvl w:val="0"/>
          <w:numId w:val="3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D155A5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will display a page with all products and additional information.</w:t>
      </w:r>
    </w:p>
    <w:p w14:paraId="403207CD" w14:textId="50235117" w:rsidR="00D155A5" w:rsidRPr="00D155A5" w:rsidRDefault="00D155A5" w:rsidP="00B80EDA">
      <w:pPr>
        <w:pStyle w:val="ListParagraph"/>
        <w:numPr>
          <w:ilvl w:val="0"/>
          <w:numId w:val="30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</w:t>
      </w:r>
      <w:r w:rsidR="000A61C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types word or letter in the search bar</w:t>
      </w:r>
    </w:p>
    <w:p w14:paraId="7EC9D1C1" w14:textId="77777777" w:rsidR="00D155A5" w:rsidRPr="005311FA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1F80D02D" w14:textId="7296FCC2" w:rsidR="00D155A5" w:rsidRDefault="00D155A5" w:rsidP="00D155A5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 w:rsidR="000A61C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0A61C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Searching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BBF19F4" w14:textId="5B51E580" w:rsidR="00D155A5" w:rsidRPr="004E4D2A" w:rsidRDefault="00D155A5" w:rsidP="00B80EDA">
      <w:pPr>
        <w:pStyle w:val="ListParagraph"/>
        <w:numPr>
          <w:ilvl w:val="0"/>
          <w:numId w:val="3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0A61CC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data</w:t>
      </w:r>
      <w:r w:rsidR="0079732F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exists, the table will display information in table</w:t>
      </w: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D5363AE" w14:textId="1A5DADE6" w:rsidR="00D155A5" w:rsidRPr="004E4D2A" w:rsidRDefault="00D155A5" w:rsidP="00B80EDA">
      <w:pPr>
        <w:pStyle w:val="ListParagraph"/>
        <w:numPr>
          <w:ilvl w:val="0"/>
          <w:numId w:val="3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79732F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data does not </w:t>
      </w:r>
      <w:r w:rsidR="00C67AC9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exist</w:t>
      </w:r>
      <w:r w:rsidR="0079732F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the table will be empty</w:t>
      </w:r>
      <w:r w:rsidR="00C67AC9"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, thus, no data found</w:t>
      </w: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323F355" w14:textId="7C383057" w:rsidR="00D155A5" w:rsidRPr="004E4D2A" w:rsidRDefault="00D155A5" w:rsidP="00B80EDA">
      <w:pPr>
        <w:pStyle w:val="ListParagraph"/>
        <w:numPr>
          <w:ilvl w:val="0"/>
          <w:numId w:val="33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4E4D2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12A3795C" w14:textId="617D4955" w:rsidR="00C67AC9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28DA169" w14:textId="66786996" w:rsidR="00C67AC9" w:rsidRPr="005311FA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_APP_0</w:t>
      </w:r>
      <w:r>
        <w:rPr>
          <w:rFonts w:ascii="Arial Nova Light" w:eastAsia="Malgun Gothic" w:hAnsi="Arial Nova Light"/>
          <w:color w:val="auto"/>
          <w:sz w:val="24"/>
          <w:szCs w:val="20"/>
        </w:rPr>
        <w:t>9: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8469DB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Searching information on categories page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4E761109" w14:textId="77777777" w:rsidR="00C67AC9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22786295" w14:textId="77777777" w:rsidR="00C67AC9" w:rsidRPr="00ED62B3" w:rsidRDefault="00C67AC9" w:rsidP="00C67AC9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7F6ABF93" w14:textId="77777777" w:rsidR="00C67AC9" w:rsidRPr="005311FA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D445540" w14:textId="44B57CD2" w:rsidR="00C67AC9" w:rsidRPr="008469DB" w:rsidRDefault="00C67AC9" w:rsidP="00B80EDA">
      <w:pPr>
        <w:pStyle w:val="ListParagraph"/>
        <w:numPr>
          <w:ilvl w:val="0"/>
          <w:numId w:val="3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8469DB"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Categories</w:t>
      </w: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018752FE" w14:textId="2D0B4292" w:rsidR="00C67AC9" w:rsidRPr="008469DB" w:rsidRDefault="00C67AC9" w:rsidP="00B80EDA">
      <w:pPr>
        <w:pStyle w:val="ListParagraph"/>
        <w:numPr>
          <w:ilvl w:val="0"/>
          <w:numId w:val="3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display a page with all </w:t>
      </w:r>
      <w:r w:rsidR="008469DB"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categories.</w:t>
      </w:r>
    </w:p>
    <w:p w14:paraId="3F878C7A" w14:textId="77777777" w:rsidR="00C67AC9" w:rsidRPr="008469DB" w:rsidRDefault="00C67AC9" w:rsidP="00B80EDA">
      <w:pPr>
        <w:pStyle w:val="ListParagraph"/>
        <w:numPr>
          <w:ilvl w:val="0"/>
          <w:numId w:val="31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types word or letter in the search bar</w:t>
      </w:r>
    </w:p>
    <w:p w14:paraId="4E24F29F" w14:textId="77777777" w:rsidR="00C67AC9" w:rsidRPr="005311FA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7A7C9BF1" w14:textId="77777777" w:rsidR="00C67AC9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Searching:</w:t>
      </w:r>
    </w:p>
    <w:p w14:paraId="1977791E" w14:textId="77777777" w:rsidR="00C67AC9" w:rsidRPr="008469DB" w:rsidRDefault="00C67AC9" w:rsidP="00B80EDA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exists, the table will display information in table.</w:t>
      </w:r>
    </w:p>
    <w:p w14:paraId="176E4473" w14:textId="77777777" w:rsidR="00C67AC9" w:rsidRPr="008469DB" w:rsidRDefault="00C67AC9" w:rsidP="00B80EDA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does not exist, the table will be empty, thus, no data found.</w:t>
      </w:r>
    </w:p>
    <w:p w14:paraId="7C44AD5D" w14:textId="77777777" w:rsidR="00C67AC9" w:rsidRPr="008469DB" w:rsidRDefault="00C67AC9" w:rsidP="00B80EDA">
      <w:pPr>
        <w:pStyle w:val="ListParagraph"/>
        <w:numPr>
          <w:ilvl w:val="0"/>
          <w:numId w:val="32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8469DB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1E732636" w14:textId="1F9A1AC2" w:rsidR="00C67AC9" w:rsidRDefault="00C67AC9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6015984" w14:textId="2CD42360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15DEE9E" w14:textId="6B980DF2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35BE1FE" w14:textId="36F9A876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2C092E2" w14:textId="50CF9DAD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7E0CAD1" w14:textId="15D18D05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31BAB2C" w14:textId="76FB3425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E0C629C" w14:textId="77777777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196FE66" w14:textId="78AA7E2C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FB74623" w14:textId="60CD79DF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5C938F4" w14:textId="77777777" w:rsidR="00A847FE" w:rsidRDefault="00A847FE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0DDD697" w14:textId="71C3D561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945A7C9" w14:textId="2551D09B" w:rsidR="008469DB" w:rsidRDefault="008469DB" w:rsidP="00C67AC9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71BEC70" w14:textId="7B5FE6DC" w:rsidR="00816ABC" w:rsidRPr="00A847FE" w:rsidRDefault="00816ABC" w:rsidP="00A847FE">
      <w:pPr>
        <w:keepNext/>
        <w:keepLines/>
        <w:framePr w:w="4477" w:h="985" w:hRule="exact" w:hSpace="180" w:wrap="around" w:vAnchor="page" w:hAnchor="page" w:x="1033" w:y="1201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28" w:name="_Toc43934175"/>
      <w:r w:rsidRPr="00A847FE">
        <w:rPr>
          <w:rFonts w:asciiTheme="majorHAnsi" w:eastAsiaTheme="majorEastAsia" w:hAnsiTheme="majorHAnsi" w:cstheme="majorBidi"/>
          <w:bCs/>
          <w:sz w:val="40"/>
        </w:rPr>
        <w:t>Stock Use Cases (10-11)</w:t>
      </w:r>
      <w:bookmarkEnd w:id="28"/>
    </w:p>
    <w:p w14:paraId="104EB315" w14:textId="207EE746" w:rsidR="008469DB" w:rsidRPr="005311FA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10: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Searching information on orders page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638EC18" w14:textId="77777777" w:rsidR="008469DB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40C628CA" w14:textId="77777777" w:rsidR="008469DB" w:rsidRPr="00ED62B3" w:rsidRDefault="008469DB" w:rsidP="008469DB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0D179F95" w14:textId="77777777" w:rsidR="008469DB" w:rsidRPr="005311FA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5E51D492" w14:textId="2E11BEEA" w:rsidR="008469DB" w:rsidRPr="00730384" w:rsidRDefault="008469DB" w:rsidP="00B80EDA">
      <w:pPr>
        <w:pStyle w:val="ListParagraph"/>
        <w:numPr>
          <w:ilvl w:val="0"/>
          <w:numId w:val="3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Orders from the side-menu.</w:t>
      </w:r>
    </w:p>
    <w:p w14:paraId="0454BCC9" w14:textId="2234C14A" w:rsidR="008469DB" w:rsidRPr="00730384" w:rsidRDefault="008469DB" w:rsidP="00B80EDA">
      <w:pPr>
        <w:pStyle w:val="ListParagraph"/>
        <w:numPr>
          <w:ilvl w:val="0"/>
          <w:numId w:val="3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display a page with all </w:t>
      </w:r>
      <w:r w:rsidR="004E4D2A"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orders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41DB1308" w14:textId="77777777" w:rsidR="008469DB" w:rsidRPr="00730384" w:rsidRDefault="008469DB" w:rsidP="00B80EDA">
      <w:pPr>
        <w:pStyle w:val="ListParagraph"/>
        <w:numPr>
          <w:ilvl w:val="0"/>
          <w:numId w:val="34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types word or letter in the search bar</w:t>
      </w:r>
    </w:p>
    <w:p w14:paraId="0C75F399" w14:textId="77777777" w:rsidR="008469DB" w:rsidRPr="005311FA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240EF852" w14:textId="77777777" w:rsidR="008469DB" w:rsidRDefault="008469DB" w:rsidP="008469DB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Searching:</w:t>
      </w:r>
    </w:p>
    <w:p w14:paraId="6D591D0E" w14:textId="77777777" w:rsidR="008469DB" w:rsidRPr="00730384" w:rsidRDefault="008469DB" w:rsidP="00B80EDA">
      <w:pPr>
        <w:pStyle w:val="ListParagraph"/>
        <w:numPr>
          <w:ilvl w:val="0"/>
          <w:numId w:val="3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exists, the table will display information in table.</w:t>
      </w:r>
    </w:p>
    <w:p w14:paraId="0EBC95EE" w14:textId="77777777" w:rsidR="008469DB" w:rsidRPr="00730384" w:rsidRDefault="008469DB" w:rsidP="00B80EDA">
      <w:pPr>
        <w:pStyle w:val="ListParagraph"/>
        <w:numPr>
          <w:ilvl w:val="0"/>
          <w:numId w:val="3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data does not exist, the table will be empty, thus, no data found.</w:t>
      </w:r>
    </w:p>
    <w:p w14:paraId="73D0780A" w14:textId="14377A9D" w:rsidR="008469DB" w:rsidRPr="00730384" w:rsidRDefault="008469DB" w:rsidP="00B80EDA">
      <w:pPr>
        <w:pStyle w:val="ListParagraph"/>
        <w:numPr>
          <w:ilvl w:val="0"/>
          <w:numId w:val="35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2F679B93" w14:textId="64BA79F9" w:rsidR="00730384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AD4EF8A" w14:textId="664BCD60" w:rsidR="00730384" w:rsidRPr="005311FA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11: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Logging in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55F6871B" w14:textId="77777777" w:rsidR="00730384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2A3470FB" w14:textId="77777777" w:rsidR="00730384" w:rsidRPr="005311FA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8DF120B" w14:textId="6B718D39" w:rsidR="00730384" w:rsidRPr="00730384" w:rsidRDefault="005E7871" w:rsidP="00B80EDA">
      <w:pPr>
        <w:pStyle w:val="ListParagraph"/>
        <w:numPr>
          <w:ilvl w:val="0"/>
          <w:numId w:val="3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goes to site URL</w:t>
      </w:r>
      <w:r w:rsidR="00730384"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0C40710" w14:textId="42A22459" w:rsidR="00730384" w:rsidRPr="00730384" w:rsidRDefault="00730384" w:rsidP="00B80EDA">
      <w:pPr>
        <w:pStyle w:val="ListParagraph"/>
        <w:numPr>
          <w:ilvl w:val="0"/>
          <w:numId w:val="3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System will display a page with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an empty form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B4FCD33" w14:textId="256103C5" w:rsidR="00730384" w:rsidRDefault="00730384" w:rsidP="00B80EDA">
      <w:pPr>
        <w:pStyle w:val="ListParagraph"/>
        <w:numPr>
          <w:ilvl w:val="0"/>
          <w:numId w:val="3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types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passcode.</w:t>
      </w:r>
    </w:p>
    <w:p w14:paraId="15DA713D" w14:textId="578B7836" w:rsidR="005E7871" w:rsidRPr="00730384" w:rsidRDefault="005E7871" w:rsidP="00B80EDA">
      <w:pPr>
        <w:pStyle w:val="ListParagraph"/>
        <w:numPr>
          <w:ilvl w:val="0"/>
          <w:numId w:val="36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Managers logs in.</w:t>
      </w:r>
    </w:p>
    <w:p w14:paraId="1F7FF5F2" w14:textId="77777777" w:rsidR="00730384" w:rsidRPr="005311FA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0B0B0548" w14:textId="05B54D7F" w:rsidR="00730384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3a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Attempting to log in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0D64FC2" w14:textId="5307830C" w:rsidR="00730384" w:rsidRPr="00730384" w:rsidRDefault="00730384" w:rsidP="00B80EDA">
      <w:pPr>
        <w:pStyle w:val="ListParagraph"/>
        <w:numPr>
          <w:ilvl w:val="0"/>
          <w:numId w:val="3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passcode is correct, the manager will be logged in and redirected to </w:t>
      </w:r>
      <w:r w:rsidR="000B12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homepage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78BE8C95" w14:textId="623B3B53" w:rsidR="00730384" w:rsidRDefault="00730384" w:rsidP="00B80EDA">
      <w:pPr>
        <w:pStyle w:val="ListParagraph"/>
        <w:numPr>
          <w:ilvl w:val="0"/>
          <w:numId w:val="3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</w:t>
      </w:r>
      <w:r w:rsidR="005E787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passcode is incorrect the </w:t>
      </w:r>
      <w:r w:rsidR="000B12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page will be refreshed, thus the passcode is not valid</w:t>
      </w: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55FC26F" w14:textId="59E7EF31" w:rsidR="000B12FA" w:rsidRPr="00730384" w:rsidRDefault="000B12FA" w:rsidP="00B80EDA">
      <w:pPr>
        <w:pStyle w:val="ListParagraph"/>
        <w:numPr>
          <w:ilvl w:val="0"/>
          <w:numId w:val="3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If the passcode is not </w:t>
      </w:r>
      <w:r w:rsidR="004402CE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equal to a 4-digit number, the system will display an error. Please enter the correct passcode</w:t>
      </w:r>
    </w:p>
    <w:p w14:paraId="4124186E" w14:textId="77777777" w:rsidR="00730384" w:rsidRPr="00730384" w:rsidRDefault="00730384" w:rsidP="00B80EDA">
      <w:pPr>
        <w:pStyle w:val="ListParagraph"/>
        <w:numPr>
          <w:ilvl w:val="0"/>
          <w:numId w:val="3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730384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60E636E6" w14:textId="3DF058FE" w:rsidR="00730384" w:rsidRDefault="00730384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892D66C" w14:textId="4438D862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3D1F7B3" w14:textId="39186E89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95555CF" w14:textId="59C9D072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E4E9522" w14:textId="17BC0C86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4393BFC" w14:textId="42BEFB14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3B30183" w14:textId="754DD0DC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55272B2" w14:textId="0706EA5D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F59A124" w14:textId="1C87B421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D16057F" w14:textId="66069186" w:rsidR="00AB0587" w:rsidRDefault="00AB0587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509AF01" w14:textId="77777777" w:rsidR="00816ABC" w:rsidRPr="00730384" w:rsidRDefault="00816ABC" w:rsidP="00730384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73A90D8" w14:textId="77777777" w:rsidR="00816ABC" w:rsidRPr="00A847FE" w:rsidRDefault="00816ABC" w:rsidP="00A847FE">
      <w:pPr>
        <w:keepNext/>
        <w:keepLines/>
        <w:framePr w:w="4813" w:h="973" w:hRule="exact" w:hSpace="180" w:wrap="around" w:vAnchor="page" w:hAnchor="page" w:x="1045" w:y="123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29" w:name="_Toc43934176"/>
      <w:r w:rsidRPr="00A847FE">
        <w:rPr>
          <w:rFonts w:asciiTheme="majorHAnsi" w:eastAsiaTheme="majorEastAsia" w:hAnsiTheme="majorHAnsi" w:cstheme="majorBidi"/>
          <w:bCs/>
          <w:sz w:val="40"/>
        </w:rPr>
        <w:t>Stock Use Cases (12-13)</w:t>
      </w:r>
      <w:bookmarkEnd w:id="29"/>
    </w:p>
    <w:p w14:paraId="3526D5E3" w14:textId="0773E977" w:rsidR="004402CE" w:rsidRPr="005311FA" w:rsidRDefault="004402CE" w:rsidP="004402CE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</w:t>
      </w:r>
      <w:r w:rsidR="00145ECC">
        <w:rPr>
          <w:rFonts w:ascii="Arial Nova Light" w:eastAsia="Malgun Gothic" w:hAnsi="Arial Nova Light"/>
          <w:color w:val="auto"/>
          <w:sz w:val="24"/>
          <w:szCs w:val="20"/>
        </w:rPr>
        <w:t>2</w:t>
      </w:r>
      <w:r>
        <w:rPr>
          <w:rFonts w:ascii="Arial Nova Light" w:eastAsia="Malgun Gothic" w:hAnsi="Arial Nova Light"/>
          <w:color w:val="auto"/>
          <w:sz w:val="24"/>
          <w:szCs w:val="20"/>
        </w:rPr>
        <w:t>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="003B6123"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Logging out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2DE826A7" w14:textId="77777777" w:rsidR="004402CE" w:rsidRDefault="004402CE" w:rsidP="004402CE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3E1FAF8E" w14:textId="77777777" w:rsidR="004402CE" w:rsidRPr="00ED62B3" w:rsidRDefault="004402CE" w:rsidP="004402CE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609EC116" w14:textId="77777777" w:rsidR="004402CE" w:rsidRPr="005311FA" w:rsidRDefault="004402CE" w:rsidP="004402CE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4562556A" w14:textId="678CDEA5" w:rsidR="004402CE" w:rsidRPr="003B6123" w:rsidRDefault="004402CE" w:rsidP="00B80EDA">
      <w:pPr>
        <w:pStyle w:val="ListParagraph"/>
        <w:numPr>
          <w:ilvl w:val="0"/>
          <w:numId w:val="3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clicks on </w:t>
      </w:r>
      <w:r w:rsid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Logout</w:t>
      </w:r>
      <w:r w:rsidRP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from the side-menu.</w:t>
      </w:r>
    </w:p>
    <w:p w14:paraId="72E9D9A0" w14:textId="743FBCE2" w:rsidR="008469DB" w:rsidRPr="00145ECC" w:rsidRDefault="004402CE" w:rsidP="00B80EDA">
      <w:pPr>
        <w:pStyle w:val="ListParagraph"/>
        <w:numPr>
          <w:ilvl w:val="0"/>
          <w:numId w:val="3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</w:t>
      </w:r>
      <w:r w:rsid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will log manager out and redirect </w:t>
      </w:r>
      <w:r w:rsidR="00145EC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to the login page</w:t>
      </w:r>
      <w:r w:rsidRPr="003B6123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12145DD9" w14:textId="05190688" w:rsidR="00D155A5" w:rsidRDefault="00D155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A719476" w14:textId="745BBA83" w:rsidR="00AB0587" w:rsidRPr="005311FA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Use case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Fonts w:ascii="Arial Nova Light" w:eastAsia="Malgun Gothic" w:hAnsi="Arial Nova Light"/>
          <w:color w:val="auto"/>
          <w:sz w:val="24"/>
          <w:szCs w:val="20"/>
        </w:rPr>
        <w:t>UC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-</w:t>
      </w:r>
      <w:r>
        <w:rPr>
          <w:rFonts w:ascii="Arial Nova Light" w:eastAsia="Malgun Gothic" w:hAnsi="Arial Nova Light"/>
          <w:color w:val="auto"/>
          <w:sz w:val="24"/>
          <w:szCs w:val="20"/>
        </w:rPr>
        <w:t>STOCK</w:t>
      </w:r>
      <w:r w:rsidRPr="009337FD">
        <w:rPr>
          <w:rFonts w:ascii="Arial Nova Light" w:eastAsia="Malgun Gothic" w:hAnsi="Arial Nova Light"/>
          <w:color w:val="auto"/>
          <w:sz w:val="24"/>
          <w:szCs w:val="20"/>
        </w:rPr>
        <w:t>_APP_</w:t>
      </w:r>
      <w:r>
        <w:rPr>
          <w:rFonts w:ascii="Arial Nova Light" w:eastAsia="Malgun Gothic" w:hAnsi="Arial Nova Light"/>
          <w:color w:val="auto"/>
          <w:sz w:val="24"/>
          <w:szCs w:val="20"/>
        </w:rPr>
        <w:t>13: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>
        <w:rPr>
          <w:rStyle w:val="Strong"/>
          <w:rFonts w:ascii="Segoe UI" w:hAnsi="Segoe UI" w:cs="Segoe UI"/>
          <w:color w:val="auto"/>
          <w:sz w:val="21"/>
          <w:szCs w:val="21"/>
          <w:shd w:val="clear" w:color="auto" w:fill="FAFAFA"/>
        </w:rPr>
        <w:t>Update a category</w:t>
      </w:r>
      <w:r>
        <w:rPr>
          <w:rFonts w:ascii="Arial Nova Light" w:eastAsia="Malgun Gothic" w:hAnsi="Arial Nova Light"/>
          <w:b w:val="0"/>
          <w:bCs/>
          <w:color w:val="auto"/>
          <w:sz w:val="22"/>
          <w:szCs w:val="18"/>
        </w:rPr>
        <w:t>.</w:t>
      </w:r>
    </w:p>
    <w:p w14:paraId="32594092" w14:textId="77777777" w:rsidR="00AB0587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Actor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: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Stock Manager.</w:t>
      </w:r>
    </w:p>
    <w:p w14:paraId="250EE261" w14:textId="77777777" w:rsidR="00AB0587" w:rsidRPr="00ED62B3" w:rsidRDefault="00AB0587" w:rsidP="00AB0587">
      <w:pPr>
        <w:rPr>
          <w:rFonts w:ascii="Arial Nova Light" w:hAnsi="Arial Nova Light"/>
          <w:b w:val="0"/>
          <w:bCs/>
          <w:color w:val="auto"/>
          <w:sz w:val="22"/>
          <w:szCs w:val="18"/>
        </w:rPr>
      </w:pPr>
      <w:r w:rsidRPr="005311FA">
        <w:rPr>
          <w:rFonts w:ascii="Arial Nova Light" w:hAnsi="Arial Nova Light"/>
          <w:color w:val="2664B0" w:themeColor="accent6"/>
          <w:sz w:val="22"/>
          <w:szCs w:val="18"/>
        </w:rPr>
        <w:t>Pre-conditions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 xml:space="preserve">: </w:t>
      </w:r>
      <w:r>
        <w:rPr>
          <w:rFonts w:ascii="Arial Nova Light" w:hAnsi="Arial Nova Light"/>
          <w:b w:val="0"/>
          <w:bCs/>
          <w:color w:val="auto"/>
          <w:sz w:val="22"/>
          <w:szCs w:val="18"/>
        </w:rPr>
        <w:t>Manager is logged in</w:t>
      </w:r>
      <w:r w:rsidRPr="005311FA">
        <w:rPr>
          <w:rFonts w:ascii="Arial Nova Light" w:hAnsi="Arial Nova Light"/>
          <w:b w:val="0"/>
          <w:bCs/>
          <w:color w:val="auto"/>
          <w:sz w:val="22"/>
          <w:szCs w:val="18"/>
        </w:rPr>
        <w:t>.</w:t>
      </w:r>
    </w:p>
    <w:p w14:paraId="470F65B3" w14:textId="77777777" w:rsidR="00AB0587" w:rsidRPr="005311FA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Main Success Scenario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4BD624A" w14:textId="77777777" w:rsidR="00AB0587" w:rsidRPr="00CB3008" w:rsidRDefault="00AB0587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 on Categories from the side-menu.</w:t>
      </w:r>
    </w:p>
    <w:p w14:paraId="607077B0" w14:textId="77777777" w:rsidR="00AB0587" w:rsidRPr="00CB3008" w:rsidRDefault="00AB0587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System opens a page with categories information in a table.</w:t>
      </w:r>
    </w:p>
    <w:p w14:paraId="55AC8DBA" w14:textId="3A07D6B2" w:rsidR="00AB0587" w:rsidRPr="00CB3008" w:rsidRDefault="00AB0587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Manager clicks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“Edit” button from the table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57C5FCE6" w14:textId="29C396C8" w:rsidR="00AB0587" w:rsidRPr="00CB3008" w:rsidRDefault="00AB0587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The system opens a page with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pre-filled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inputs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(The selected category data)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.</w:t>
      </w:r>
    </w:p>
    <w:p w14:paraId="6183E5B6" w14:textId="00D7A5CF" w:rsidR="00AB0587" w:rsidRPr="00CB3008" w:rsidRDefault="00AB0587" w:rsidP="00B80EDA">
      <w:pPr>
        <w:pStyle w:val="ListParagraph"/>
        <w:numPr>
          <w:ilvl w:val="0"/>
          <w:numId w:val="27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Manager fills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new informat</w:t>
      </w:r>
      <w:r w:rsidR="00816AB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ion 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in</w:t>
      </w:r>
      <w:r w:rsidR="00816ABC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</w:t>
      </w: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and submits.</w:t>
      </w:r>
    </w:p>
    <w:p w14:paraId="1C104F03" w14:textId="77777777" w:rsidR="00AB0587" w:rsidRPr="005311FA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color w:val="2664B0" w:themeColor="accent6"/>
          <w:sz w:val="22"/>
        </w:rPr>
        <w:t>Extensions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:</w:t>
      </w:r>
    </w:p>
    <w:p w14:paraId="38B3DC0A" w14:textId="318B6CCA" w:rsidR="00AB0587" w:rsidRDefault="00AB0587" w:rsidP="00AB0587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     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5a</w:t>
      </w:r>
      <w:r w:rsidRPr="005311FA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 xml:space="preserve">.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Submitting the updated category:</w:t>
      </w:r>
    </w:p>
    <w:p w14:paraId="670D3D14" w14:textId="77777777" w:rsidR="00AB0587" w:rsidRPr="00CB3008" w:rsidRDefault="00AB0587" w:rsidP="00B80EDA">
      <w:pPr>
        <w:pStyle w:val="ListParagraph"/>
        <w:numPr>
          <w:ilvl w:val="0"/>
          <w:numId w:val="2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inputs are filled, the request will be submitted.</w:t>
      </w:r>
    </w:p>
    <w:p w14:paraId="01ED131E" w14:textId="77777777" w:rsidR="00AB0587" w:rsidRPr="00CB3008" w:rsidRDefault="00AB0587" w:rsidP="00B80EDA">
      <w:pPr>
        <w:pStyle w:val="ListParagraph"/>
        <w:numPr>
          <w:ilvl w:val="0"/>
          <w:numId w:val="2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If inputs are empty, the request will fail, and error message will notify user that request is failed.</w:t>
      </w:r>
    </w:p>
    <w:p w14:paraId="7F031A1F" w14:textId="77777777" w:rsidR="00AB0587" w:rsidRPr="00CB3008" w:rsidRDefault="00AB0587" w:rsidP="00B80EDA">
      <w:pPr>
        <w:pStyle w:val="ListParagraph"/>
        <w:numPr>
          <w:ilvl w:val="0"/>
          <w:numId w:val="28"/>
        </w:num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 w:rsidRPr="00CB3008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t>End of step 3.</w:t>
      </w:r>
    </w:p>
    <w:p w14:paraId="2C1C46A1" w14:textId="53CE634E" w:rsidR="00145ECC" w:rsidRDefault="00145EC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FC498DB" w14:textId="2428C428" w:rsidR="00145ECC" w:rsidRDefault="00145EC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AF9E7A8" w14:textId="29287D22" w:rsidR="00145ECC" w:rsidRDefault="00145EC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1555AE5" w14:textId="128CB8FE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BA1ABC9" w14:textId="44480ABF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AD11B3A" w14:textId="630E51BE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762BF6A" w14:textId="625613BB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B3FDF0D" w14:textId="7C5CC1B2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D7FD0EA" w14:textId="7B7E4F3C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7B2B3C6" w14:textId="5DA779E3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CFBD3D3" w14:textId="63FA481A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3ACF06E" w14:textId="6C905D69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95C80D9" w14:textId="6CC800D6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FD50342" w14:textId="3C5D16F8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A47024E" w14:textId="77777777" w:rsidR="00262992" w:rsidRDefault="00262992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2071B30" w14:textId="65AAA779" w:rsidR="00816ABC" w:rsidRDefault="00816ABC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EE7BF26" w14:textId="3EA7F568" w:rsidR="00816ABC" w:rsidRDefault="00A3647A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795EB65A" wp14:editId="43FF97CF">
            <wp:extent cx="6301740" cy="2399665"/>
            <wp:effectExtent l="0" t="0" r="381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285" cy="241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1D1ACEC9" w14:textId="20059652" w:rsidR="00A3647A" w:rsidRPr="00262992" w:rsidRDefault="00A3647A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This is the login page, where user will enter their passcode to log in. Later implementation will be that user receives an email with another code (</w:t>
      </w:r>
      <w:r w:rsidR="009C7139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two-step verification).</w:t>
      </w:r>
    </w:p>
    <w:p w14:paraId="11647C64" w14:textId="5704CF6F" w:rsidR="009C7139" w:rsidRDefault="009C713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E96BD9F" w14:textId="77777777" w:rsidR="009C7139" w:rsidRDefault="009C7139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1D1EBCE" w14:textId="77777777" w:rsidR="0075412F" w:rsidRPr="00A847FE" w:rsidRDefault="0075412F" w:rsidP="0075412F">
      <w:pPr>
        <w:keepNext/>
        <w:keepLines/>
        <w:framePr w:w="5053" w:h="697" w:hRule="exact" w:hSpace="180" w:wrap="around" w:vAnchor="page" w:hAnchor="page" w:x="961" w:y="128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0" w:name="_Toc43934177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0"/>
    </w:p>
    <w:p w14:paraId="50E605CF" w14:textId="0C7153BF" w:rsidR="00816ABC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694FD27D" wp14:editId="16E2673C">
            <wp:extent cx="6309360" cy="3230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384A2B02" w14:textId="24D52F85" w:rsidR="0075412F" w:rsidRDefault="00FF341D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is the homepage with </w:t>
      </w:r>
      <w:r w:rsidR="0075412F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information about products and the number of units in stock per product.</w:t>
      </w:r>
    </w:p>
    <w:p w14:paraId="218CD2FE" w14:textId="77777777" w:rsidR="00874F86" w:rsidRPr="00874F86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</w:p>
    <w:p w14:paraId="7971044D" w14:textId="3B52247E" w:rsidR="00AE69A4" w:rsidRDefault="005E727A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55A5C434" wp14:editId="409EAE4D">
            <wp:extent cx="6309360" cy="1478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2D649B60" w14:textId="77DF0AD6" w:rsidR="005E727A" w:rsidRPr="00262992" w:rsidRDefault="005E727A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</w:t>
      </w:r>
      <w:r w:rsidR="0000502A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page displays detailed information about a product with a back button.</w:t>
      </w:r>
    </w:p>
    <w:p w14:paraId="42AFB345" w14:textId="7663C3BB" w:rsidR="00F016D7" w:rsidRDefault="00F016D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C58E60D" w14:textId="77777777" w:rsidR="00F016D7" w:rsidRDefault="00F016D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4BC869C" w14:textId="211B9C91" w:rsidR="00F016D7" w:rsidRDefault="00F016D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02FBFF4E" wp14:editId="14B81E01">
            <wp:extent cx="6309360" cy="2766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71BAFD28" w14:textId="2846E756" w:rsidR="00F016D7" w:rsidRPr="00262992" w:rsidRDefault="00F016D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page displays information about all order, it’s </w:t>
      </w:r>
      <w:proofErr w:type="gramStart"/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a</w:t>
      </w:r>
      <w:proofErr w:type="gramEnd"/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order history page</w:t>
      </w:r>
      <w:r w:rsidR="00C57BE7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where user can search for order by date, id, name or price.</w:t>
      </w:r>
    </w:p>
    <w:p w14:paraId="0367F204" w14:textId="77777777" w:rsidR="00C57BE7" w:rsidRPr="00A847FE" w:rsidRDefault="00C57BE7" w:rsidP="00C57BE7">
      <w:pPr>
        <w:keepNext/>
        <w:keepLines/>
        <w:framePr w:w="5053" w:h="697" w:hRule="exact" w:hSpace="180" w:wrap="around" w:vAnchor="page" w:hAnchor="page" w:x="793" w:y="1213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1" w:name="_Toc43934178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1"/>
    </w:p>
    <w:p w14:paraId="1ED510B7" w14:textId="43258923" w:rsidR="0075412F" w:rsidRDefault="0075412F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20AD4B7" w14:textId="448F3185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46B8845" w14:textId="6C578772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4F40C15" w14:textId="51808294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A1E58D5" w14:textId="0942C0E5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1207A1" w14:textId="51BB8A7F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5B26B80" w14:textId="4A3B6556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3AB6CF5" w14:textId="427FCF3E" w:rsidR="00262992" w:rsidRDefault="00262992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C3E4801" w14:textId="77777777" w:rsidR="00262992" w:rsidRDefault="00262992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6FD393C" w14:textId="77777777" w:rsidR="009E005E" w:rsidRPr="00A847FE" w:rsidRDefault="009E005E" w:rsidP="00446FD8">
      <w:pPr>
        <w:keepNext/>
        <w:keepLines/>
        <w:framePr w:w="5053" w:h="553" w:hRule="exact" w:hSpace="180" w:wrap="around" w:vAnchor="page" w:hAnchor="page" w:x="721" w:y="1177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2" w:name="_Toc43934179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2"/>
    </w:p>
    <w:p w14:paraId="36453F62" w14:textId="1D109830" w:rsidR="00C57BE7" w:rsidRDefault="008301DB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416407F9" wp14:editId="7EAF1048">
            <wp:extent cx="6309360" cy="29870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27C185EB" w14:textId="69F9CA27" w:rsidR="008301DB" w:rsidRPr="00262992" w:rsidRDefault="008301DB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is the categories </w:t>
      </w:r>
      <w:r w:rsidR="00EE4BA8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page;</w:t>
      </w: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</w:t>
      </w:r>
      <w:r w:rsidR="00A82488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page displays information about all categories in a table with an edit button and a add category button. Also, user can click </w:t>
      </w:r>
      <w:r w:rsidR="00EE4BA8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on a category name to open a page with all products within that category</w:t>
      </w:r>
    </w:p>
    <w:p w14:paraId="4571F945" w14:textId="2ECD2817" w:rsidR="00C57BE7" w:rsidRDefault="00C57BE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F87D6BF" w14:textId="77777777" w:rsidR="00EE4BA8" w:rsidRDefault="00EE4BA8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649E43C" w14:textId="20AB30FF" w:rsidR="00C57BE7" w:rsidRDefault="009E792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115BC0F7" wp14:editId="270E2870">
            <wp:extent cx="6309360" cy="1958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E1"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  <w:br/>
      </w:r>
    </w:p>
    <w:p w14:paraId="06C453D4" w14:textId="513565C5" w:rsidR="009E7927" w:rsidRPr="00262992" w:rsidRDefault="009E7927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After clicking category name, the system will open this page</w:t>
      </w:r>
      <w:r w:rsidR="00840327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. This page </w:t>
      </w:r>
      <w:r w:rsidR="00EF21E1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displays</w:t>
      </w:r>
      <w:r w:rsidR="00840327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all the products within a category</w:t>
      </w:r>
      <w:r w:rsidR="00EF21E1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and back button.</w:t>
      </w:r>
    </w:p>
    <w:p w14:paraId="088E1940" w14:textId="4E6B6831" w:rsidR="00EF21E1" w:rsidRDefault="00EF21E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98905A2" w14:textId="68A9C58E" w:rsidR="00EF21E1" w:rsidRDefault="00EF21E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109FB4A2" w14:textId="59E152DD" w:rsidR="00EF21E1" w:rsidRDefault="00EF21E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C376473" w14:textId="77777777" w:rsidR="005D6703" w:rsidRPr="00A847FE" w:rsidRDefault="005D6703" w:rsidP="005D6703">
      <w:pPr>
        <w:keepNext/>
        <w:keepLines/>
        <w:framePr w:w="5053" w:h="553" w:hRule="exact" w:hSpace="180" w:wrap="around" w:vAnchor="page" w:hAnchor="page" w:x="901" w:y="1273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3" w:name="_Toc43934180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3"/>
    </w:p>
    <w:p w14:paraId="3434C1FA" w14:textId="09EBD363" w:rsidR="00EF21E1" w:rsidRDefault="000667F4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17DE8DD2" wp14:editId="1799AB08">
            <wp:extent cx="6309360" cy="15468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3696" w14:textId="5D4FE61E" w:rsidR="000667F4" w:rsidRDefault="000667F4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6BE2FDB" w14:textId="179C92E2" w:rsidR="00012045" w:rsidRPr="00874F86" w:rsidRDefault="000667F4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After manager clicks the edit button</w:t>
      </w:r>
      <w:r w:rsidR="00AF42CA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on the table. This page will open with pre-filled information about the </w:t>
      </w:r>
      <w:r w:rsidR="009E005E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category.</w:t>
      </w:r>
    </w:p>
    <w:p w14:paraId="5FE5C437" w14:textId="3BE76B5C" w:rsidR="00EF21E1" w:rsidRDefault="00EF21E1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80E6ACF" w14:textId="493E9543" w:rsidR="00012045" w:rsidRDefault="0001204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51CE49E7" wp14:editId="7C431767">
            <wp:extent cx="6309360" cy="17754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07BB" w14:textId="4E037216" w:rsidR="00012045" w:rsidRDefault="0001204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53C948C" w14:textId="772AE82E" w:rsidR="00012045" w:rsidRPr="00262992" w:rsidRDefault="0001204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After clicking the add category button. This page will open with empty inputs</w:t>
      </w:r>
      <w:r w:rsidR="005D6703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.</w:t>
      </w:r>
    </w:p>
    <w:p w14:paraId="441A13D0" w14:textId="3776EA01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7FC013A" w14:textId="65370D99" w:rsidR="005D6703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35B71687" wp14:editId="01AED530">
            <wp:extent cx="6309360" cy="1813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4B20" w14:textId="55CDD3FB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32ECDEFB" w14:textId="6A68617D" w:rsidR="00874F86" w:rsidRPr="00262992" w:rsidRDefault="00874F86" w:rsidP="00874F86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After clicking the add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product</w:t>
      </w: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button. This page will open with empty inputs.</w:t>
      </w:r>
    </w:p>
    <w:p w14:paraId="544A175A" w14:textId="396EC95D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A2FBD50" w14:textId="447E9FAC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8C05BC1" w14:textId="527BDFC9" w:rsidR="005D6703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7D69B209" wp14:editId="33EC2372">
            <wp:extent cx="6309360" cy="22631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5005A" w14:textId="77777777" w:rsidR="00874F86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BC4A85D" w14:textId="7709547D" w:rsidR="00874F86" w:rsidRPr="00874F86" w:rsidRDefault="00874F86" w:rsidP="00874F86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After manager clicks the edit button on the table. This page will open with pre-filled information about the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product</w:t>
      </w: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.</w:t>
      </w:r>
    </w:p>
    <w:p w14:paraId="4790CEFB" w14:textId="77777777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61F1809" w14:textId="6775F5A3" w:rsidR="001E3E65" w:rsidRDefault="001E3E6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044D3ABD" wp14:editId="19CC80BA">
            <wp:extent cx="6309360" cy="2247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D6667" w14:textId="6CAE7C91" w:rsidR="001E3E65" w:rsidRDefault="001E3E6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F8CBA79" w14:textId="78C5C272" w:rsidR="005D6703" w:rsidRPr="005926A5" w:rsidRDefault="001E3E6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</w:t>
      </w:r>
      <w:r w:rsidR="00C53B00"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is the page where manager can make a stock request. </w:t>
      </w:r>
    </w:p>
    <w:p w14:paraId="31C6F025" w14:textId="77777777" w:rsidR="00874F86" w:rsidRPr="00A847FE" w:rsidRDefault="00874F86" w:rsidP="00874F86">
      <w:pPr>
        <w:keepNext/>
        <w:keepLines/>
        <w:framePr w:w="5053" w:h="553" w:hRule="exact" w:hSpace="180" w:wrap="around" w:vAnchor="page" w:hAnchor="page" w:x="649" w:y="1369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4" w:name="_Toc43934181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4"/>
    </w:p>
    <w:p w14:paraId="3FD7B8C6" w14:textId="55C178D6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A459975" w14:textId="7BF7824C" w:rsidR="005926A5" w:rsidRDefault="005926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614E9F62" w14:textId="20456F0F" w:rsidR="00874F86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2C260FA" w14:textId="160F1816" w:rsidR="00874F86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C1BBF7C" w14:textId="2F8DDA6E" w:rsidR="00874F86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0017464" w14:textId="02DB16A5" w:rsidR="00874F86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A00643A" w14:textId="6C11C5F5" w:rsidR="00874F86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0E44464" w14:textId="50205185" w:rsidR="00874F86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733DE8ED" w14:textId="69F42375" w:rsidR="00874F86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4BB10D74" w14:textId="77777777" w:rsidR="00874F86" w:rsidRPr="00A847FE" w:rsidRDefault="00874F86" w:rsidP="00874F86">
      <w:pPr>
        <w:keepNext/>
        <w:keepLines/>
        <w:framePr w:w="5053" w:h="553" w:hRule="exact" w:hSpace="180" w:wrap="around" w:vAnchor="page" w:hAnchor="page" w:x="841" w:y="1285"/>
        <w:contextualSpacing/>
        <w:jc w:val="both"/>
        <w:outlineLvl w:val="0"/>
        <w:rPr>
          <w:rFonts w:asciiTheme="majorHAnsi" w:eastAsiaTheme="majorEastAsia" w:hAnsiTheme="majorHAnsi" w:cstheme="majorBidi"/>
          <w:bCs/>
          <w:sz w:val="44"/>
          <w:szCs w:val="24"/>
        </w:rPr>
      </w:pPr>
      <w:bookmarkStart w:id="35" w:name="_Toc43934182"/>
      <w:r w:rsidRPr="00A847FE">
        <w:rPr>
          <w:rFonts w:asciiTheme="majorHAnsi" w:eastAsiaTheme="majorEastAsia" w:hAnsiTheme="majorHAnsi" w:cstheme="majorBidi"/>
          <w:bCs/>
          <w:sz w:val="40"/>
        </w:rPr>
        <w:t>GUI (Admin-Stock App)</w:t>
      </w:r>
      <w:bookmarkEnd w:id="35"/>
    </w:p>
    <w:p w14:paraId="463F5BC0" w14:textId="5B1D1709" w:rsidR="005D6703" w:rsidRDefault="00645D4E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4918D2EE" wp14:editId="7B7918BC">
            <wp:extent cx="6301740" cy="17983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A617" w14:textId="3B357076" w:rsidR="005926A5" w:rsidRDefault="005926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0A36978D" w14:textId="1F5BF5D4" w:rsidR="005D6703" w:rsidRPr="00874F86" w:rsidRDefault="005926A5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874F86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After making </w:t>
      </w:r>
      <w:r w:rsidR="007E52CD" w:rsidRPr="00874F86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a</w:t>
      </w:r>
      <w:r w:rsidRPr="00874F86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request and if confirmed, the user will receive this email with the order ID.</w:t>
      </w:r>
    </w:p>
    <w:p w14:paraId="7A8B71CE" w14:textId="5299D975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54E0E728" w14:textId="0C3073E8" w:rsidR="005D6703" w:rsidRDefault="00874F86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  <w:r>
        <w:rPr>
          <w:rFonts w:ascii="Arial Nova Light" w:eastAsia="Malgun Gothic" w:hAnsi="Arial Nova Light"/>
          <w:b w:val="0"/>
          <w:bCs/>
          <w:noProof/>
          <w:color w:val="181818" w:themeColor="background2" w:themeShade="1A"/>
          <w:sz w:val="22"/>
        </w:rPr>
        <w:drawing>
          <wp:inline distT="0" distB="0" distL="0" distR="0" wp14:anchorId="39DB5456" wp14:editId="70C4E359">
            <wp:extent cx="6309360" cy="3550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5F8C" w14:textId="0BB7754C" w:rsidR="005D6703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p w14:paraId="25F27AEB" w14:textId="01CDA796" w:rsidR="00874F86" w:rsidRPr="00262992" w:rsidRDefault="00874F86" w:rsidP="00874F86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</w:pP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This is the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products</w:t>
      </w: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page; this page displays information about all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products</w:t>
      </w: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in a table with an edit button and a add </w:t>
      </w:r>
      <w:r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>product</w:t>
      </w:r>
      <w:r w:rsidRPr="00262992">
        <w:rPr>
          <w:rFonts w:ascii="Arial Nova Light" w:eastAsia="Malgun Gothic" w:hAnsi="Arial Nova Light"/>
          <w:b w:val="0"/>
          <w:bCs/>
          <w:color w:val="181818" w:themeColor="background2" w:themeShade="1A"/>
          <w:sz w:val="24"/>
          <w:szCs w:val="24"/>
        </w:rPr>
        <w:t xml:space="preserve"> button.</w:t>
      </w:r>
    </w:p>
    <w:p w14:paraId="181BACC5" w14:textId="77777777" w:rsidR="005D6703" w:rsidRPr="000E30FD" w:rsidRDefault="005D6703" w:rsidP="000E30FD">
      <w:pPr>
        <w:rPr>
          <w:rFonts w:ascii="Arial Nova Light" w:eastAsia="Malgun Gothic" w:hAnsi="Arial Nova Light"/>
          <w:b w:val="0"/>
          <w:bCs/>
          <w:color w:val="181818" w:themeColor="background2" w:themeShade="1A"/>
          <w:sz w:val="22"/>
        </w:rPr>
      </w:pPr>
    </w:p>
    <w:sectPr w:rsidR="005D6703" w:rsidRPr="000E30FD" w:rsidSect="007C7473">
      <w:headerReference w:type="even" r:id="rId48"/>
      <w:headerReference w:type="default" r:id="rId49"/>
      <w:footerReference w:type="even" r:id="rId50"/>
      <w:footerReference w:type="default" r:id="rId51"/>
      <w:pgSz w:w="12240" w:h="15840" w:code="1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856154" w14:textId="77777777" w:rsidR="0069313C" w:rsidRDefault="0069313C" w:rsidP="007057F4">
      <w:r>
        <w:separator/>
      </w:r>
    </w:p>
  </w:endnote>
  <w:endnote w:type="continuationSeparator" w:id="0">
    <w:p w14:paraId="7637FCCE" w14:textId="77777777" w:rsidR="0069313C" w:rsidRDefault="0069313C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 Light">
    <w:altName w:val="Arial Nova Light"/>
    <w:charset w:val="00"/>
    <w:family w:val="swiss"/>
    <w:pitch w:val="variable"/>
    <w:sig w:usb0="0000028F" w:usb1="00000002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36313" w14:textId="77777777" w:rsidR="00874F86" w:rsidRDefault="0069313C" w:rsidP="007057F4">
    <w:pPr>
      <w:pStyle w:val="Footer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4C33155325C9407EBBEA22397B722D2E"/>
        </w:placeholder>
        <w:temporary/>
        <w:showingPlcHdr/>
      </w:sdtPr>
      <w:sdtEndPr/>
      <w:sdtContent>
        <w:r w:rsidR="00874F86">
          <w:t>Title</w:t>
        </w:r>
      </w:sdtContent>
    </w:sdt>
    <w:r w:rsidR="00874F86">
      <w:rPr>
        <w:rFonts w:asciiTheme="majorHAnsi" w:eastAsiaTheme="majorEastAsia" w:hAnsiTheme="majorHAnsi" w:cstheme="majorBidi"/>
      </w:rPr>
      <w:ptab w:relativeTo="margin" w:alignment="right" w:leader="none"/>
    </w:r>
    <w:r w:rsidR="00874F86">
      <w:rPr>
        <w:rFonts w:asciiTheme="majorHAnsi" w:eastAsiaTheme="majorEastAsia" w:hAnsiTheme="majorHAnsi" w:cstheme="majorBidi"/>
      </w:rPr>
      <w:t xml:space="preserve">Page </w:t>
    </w:r>
    <w:r w:rsidR="00874F86">
      <w:fldChar w:fldCharType="begin"/>
    </w:r>
    <w:r w:rsidR="00874F86">
      <w:instrText xml:space="preserve"> PAGE   \* MERGEFORMAT </w:instrText>
    </w:r>
    <w:r w:rsidR="00874F86">
      <w:fldChar w:fldCharType="separate"/>
    </w:r>
    <w:r w:rsidR="00874F86">
      <w:rPr>
        <w:rFonts w:asciiTheme="majorHAnsi" w:eastAsiaTheme="majorEastAsia" w:hAnsiTheme="majorHAnsi" w:cstheme="majorBidi"/>
        <w:noProof/>
      </w:rPr>
      <w:t>4</w:t>
    </w:r>
    <w:r w:rsidR="00874F86">
      <w:rPr>
        <w:rFonts w:asciiTheme="majorHAnsi" w:eastAsiaTheme="majorEastAsia" w:hAnsiTheme="majorHAnsi" w:cstheme="majorBidi"/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b w:val="0"/>
      </w:rPr>
      <w:id w:val="-4985032"/>
      <w:docPartObj>
        <w:docPartGallery w:val="Page Numbers (Bottom of Page)"/>
        <w:docPartUnique/>
      </w:docPartObj>
    </w:sdtPr>
    <w:sdtEndPr>
      <w:rPr>
        <w:b/>
        <w:color w:val="7F7F7F" w:themeColor="background1" w:themeShade="7F"/>
        <w:spacing w:val="60"/>
      </w:rPr>
    </w:sdtEndPr>
    <w:sdtContent>
      <w:p w14:paraId="153573D5" w14:textId="0402F0BE" w:rsidR="00874F86" w:rsidRDefault="00874F86">
        <w:pPr>
          <w:pStyle w:val="Footer"/>
          <w:pBdr>
            <w:top w:val="single" w:sz="4" w:space="1" w:color="D9D9D9" w:themeColor="background1" w:themeShade="D9"/>
          </w:pBdr>
          <w:rPr>
            <w:b w:val="0"/>
            <w:bCs/>
          </w:rPr>
        </w:pPr>
        <w:r>
          <w:rPr>
            <w:b w:val="0"/>
          </w:rPr>
          <w:fldChar w:fldCharType="begin"/>
        </w:r>
        <w:r>
          <w:instrText xml:space="preserve"> PAGE   \* MERGEFORMAT </w:instrText>
        </w:r>
        <w:r>
          <w:rPr>
            <w:b w:val="0"/>
          </w:rPr>
          <w:fldChar w:fldCharType="separate"/>
        </w:r>
        <w:r>
          <w:rPr>
            <w:bCs/>
            <w:noProof/>
          </w:rPr>
          <w:t>2</w:t>
        </w:r>
        <w:r>
          <w:rPr>
            <w:b w:val="0"/>
            <w:bCs/>
            <w:noProof/>
          </w:rPr>
          <w:fldChar w:fldCharType="end"/>
        </w:r>
        <w:r>
          <w:rPr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383CAB0" w14:textId="77777777" w:rsidR="00874F86" w:rsidRDefault="00874F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BF661D" w14:textId="77777777" w:rsidR="0069313C" w:rsidRDefault="0069313C" w:rsidP="007057F4">
      <w:r>
        <w:separator/>
      </w:r>
    </w:p>
  </w:footnote>
  <w:footnote w:type="continuationSeparator" w:id="0">
    <w:p w14:paraId="2BDDD3CA" w14:textId="77777777" w:rsidR="0069313C" w:rsidRDefault="0069313C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6A04AE" w14:textId="77777777" w:rsidR="00874F86" w:rsidRDefault="00874F86" w:rsidP="007057F4">
    <w:pPr>
      <w:pStyle w:val="Header"/>
    </w:pPr>
    <w:r>
      <w:t>Adventure Works Marketing Plan</w:t>
    </w:r>
  </w:p>
  <w:p w14:paraId="6B4255E2" w14:textId="77777777" w:rsidR="00874F86" w:rsidRDefault="00874F86" w:rsidP="007057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874F86" w14:paraId="789A7A96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0950B773" w14:textId="73DF5396" w:rsidR="00874F86" w:rsidRDefault="00874F86" w:rsidP="007C68F0">
          <w:pPr>
            <w:pStyle w:val="Header"/>
            <w:jc w:val="left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4352" behindDoc="0" locked="0" layoutInCell="1" allowOverlap="1" wp14:anchorId="41E49F8F" wp14:editId="144D8797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0</wp:posOffset>
                    </wp:positionV>
                    <wp:extent cx="8034655" cy="1540510"/>
                    <wp:effectExtent l="0" t="0" r="4445" b="2540"/>
                    <wp:wrapThrough wrapText="bothSides">
                      <wp:wrapPolygon edited="0">
                        <wp:start x="11779" y="0"/>
                        <wp:lineTo x="0" y="2671"/>
                        <wp:lineTo x="0" y="16828"/>
                        <wp:lineTo x="9833" y="17095"/>
                        <wp:lineTo x="9372" y="21369"/>
                        <wp:lineTo x="9987" y="21369"/>
                        <wp:lineTo x="10038" y="21369"/>
                        <wp:lineTo x="10960" y="12821"/>
                        <wp:lineTo x="21561" y="11486"/>
                        <wp:lineTo x="21561" y="0"/>
                        <wp:lineTo x="11779" y="0"/>
                      </wp:wrapPolygon>
                    </wp:wrapThrough>
                    <wp:docPr id="20" name="Group 20" descr="colored rectangle heade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4655" cy="154051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6" name="Graphic 16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c 19" descr="gray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" name="Graphic 14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5589C4D0" id="Group 20" o:spid="_x0000_s1026" alt="colored rectangle header" style="position:absolute;margin-left:0;margin-top:0;width:632.65pt;height:121.3pt;z-index:251684352" coordsize="78849,15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6" o:spid="_x0000_s1027" type="#_x0000_t75" alt="colored rectangle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">
                      <v:imagedata r:id="rId7" o:title="colored rectangle"/>
                    </v:shape>
                    <v:shape id="Graphic 19" o:spid="_x0000_s1028" type="#_x0000_t75" alt="gray rectangle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">
                      <v:imagedata r:id="rId8" o:title="gray rectangle"/>
                    </v:shape>
                    <v:shape id="Graphic 14" o:spid="_x0000_s1029" type="#_x0000_t75" alt="colored rectangle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">
                      <v:imagedata r:id="rId9" o:title="colored rectangle"/>
                    </v:shape>
                    <w10:wrap type="through"/>
                  </v:group>
                </w:pict>
              </mc:Fallback>
            </mc:AlternateContent>
          </w:r>
          <w:r>
            <w:rPr>
              <w:noProof/>
            </w:rPr>
            <w:t xml:space="preserve"> </w: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328" behindDoc="0" locked="0" layoutInCell="1" allowOverlap="1" wp14:anchorId="1539AE0D" wp14:editId="5C430892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89BA2EA" w14:textId="77777777" w:rsidR="00874F86" w:rsidRPr="004F2231" w:rsidRDefault="00874F86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sz w:val="32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end"/>
                                </w:r>
                              </w:p>
                              <w:p w14:paraId="15C5BE42" w14:textId="77777777" w:rsidR="00874F86" w:rsidRPr="004F2231" w:rsidRDefault="00874F86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539AE0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8" type="#_x0000_t202" style="position:absolute;margin-left:560.5pt;margin-top:19.1pt;width:61.3pt;height:23.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" filled="f" stroked="f" strokeweight=".5pt">
                    <v:textbox>
                      <w:txbxContent>
                        <w:p w14:paraId="489BA2EA" w14:textId="77777777" w:rsidR="00874F86" w:rsidRPr="004F2231" w:rsidRDefault="00874F86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32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</w:rPr>
                            <w:fldChar w:fldCharType="end"/>
                          </w:r>
                        </w:p>
                        <w:p w14:paraId="15C5BE42" w14:textId="77777777" w:rsidR="00874F86" w:rsidRPr="004F2231" w:rsidRDefault="00874F86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</w:tc>
    </w:tr>
  </w:tbl>
  <w:p w14:paraId="595DB517" w14:textId="0862A364" w:rsidR="00874F86" w:rsidRDefault="00874F86" w:rsidP="007057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E6BDB"/>
    <w:multiLevelType w:val="hybridMultilevel"/>
    <w:tmpl w:val="F5AC6A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C3564F"/>
    <w:multiLevelType w:val="hybridMultilevel"/>
    <w:tmpl w:val="9E468E40"/>
    <w:lvl w:ilvl="0" w:tplc="704C92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22B6AD8"/>
    <w:multiLevelType w:val="hybridMultilevel"/>
    <w:tmpl w:val="9E468E40"/>
    <w:lvl w:ilvl="0" w:tplc="704C92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055C21"/>
    <w:multiLevelType w:val="hybridMultilevel"/>
    <w:tmpl w:val="929CFCD6"/>
    <w:lvl w:ilvl="0" w:tplc="780CD1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DB5D0D"/>
    <w:multiLevelType w:val="hybridMultilevel"/>
    <w:tmpl w:val="A1BADEB6"/>
    <w:lvl w:ilvl="0" w:tplc="704C92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434BF7"/>
    <w:multiLevelType w:val="hybridMultilevel"/>
    <w:tmpl w:val="F5D8124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BC114D4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693620"/>
    <w:multiLevelType w:val="hybridMultilevel"/>
    <w:tmpl w:val="55088C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FD21B39"/>
    <w:multiLevelType w:val="hybridMultilevel"/>
    <w:tmpl w:val="9E468E40"/>
    <w:lvl w:ilvl="0" w:tplc="704C92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1785043"/>
    <w:multiLevelType w:val="hybridMultilevel"/>
    <w:tmpl w:val="E5324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6F7580"/>
    <w:multiLevelType w:val="hybridMultilevel"/>
    <w:tmpl w:val="252690E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B10869"/>
    <w:multiLevelType w:val="hybridMultilevel"/>
    <w:tmpl w:val="CA2474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B0BC5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4525C6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65211C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AA5C6C"/>
    <w:multiLevelType w:val="hybridMultilevel"/>
    <w:tmpl w:val="71A0AB80"/>
    <w:lvl w:ilvl="0" w:tplc="4282E3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8DA66B3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D25AE5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D16894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24669F"/>
    <w:multiLevelType w:val="hybridMultilevel"/>
    <w:tmpl w:val="6B8E9B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89B5640"/>
    <w:multiLevelType w:val="hybridMultilevel"/>
    <w:tmpl w:val="4A9E1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ACE2DD0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B81C66"/>
    <w:multiLevelType w:val="hybridMultilevel"/>
    <w:tmpl w:val="9E468E40"/>
    <w:lvl w:ilvl="0" w:tplc="704C92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D3845F9"/>
    <w:multiLevelType w:val="hybridMultilevel"/>
    <w:tmpl w:val="5508A4A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B6D4F63"/>
    <w:multiLevelType w:val="hybridMultilevel"/>
    <w:tmpl w:val="AB5ECE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D8533EA"/>
    <w:multiLevelType w:val="hybridMultilevel"/>
    <w:tmpl w:val="5486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AC6D46"/>
    <w:multiLevelType w:val="hybridMultilevel"/>
    <w:tmpl w:val="C212E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007DFC"/>
    <w:multiLevelType w:val="hybridMultilevel"/>
    <w:tmpl w:val="4B60F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215B0C"/>
    <w:multiLevelType w:val="hybridMultilevel"/>
    <w:tmpl w:val="5A82BF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199202A"/>
    <w:multiLevelType w:val="hybridMultilevel"/>
    <w:tmpl w:val="399216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26240E5"/>
    <w:multiLevelType w:val="hybridMultilevel"/>
    <w:tmpl w:val="DCFEADB2"/>
    <w:lvl w:ilvl="0" w:tplc="21E6E29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49943F1"/>
    <w:multiLevelType w:val="hybridMultilevel"/>
    <w:tmpl w:val="874000F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6997730"/>
    <w:multiLevelType w:val="hybridMultilevel"/>
    <w:tmpl w:val="8B5250E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9304E07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450E53"/>
    <w:multiLevelType w:val="hybridMultilevel"/>
    <w:tmpl w:val="5486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5D3711"/>
    <w:multiLevelType w:val="hybridMultilevel"/>
    <w:tmpl w:val="F89E80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C41161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B66AEC"/>
    <w:multiLevelType w:val="hybridMultilevel"/>
    <w:tmpl w:val="5486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9C1BBB"/>
    <w:multiLevelType w:val="hybridMultilevel"/>
    <w:tmpl w:val="5A82BF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9AC0104"/>
    <w:multiLevelType w:val="multilevel"/>
    <w:tmpl w:val="C37E5F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40" w15:restartNumberingAfterBreak="0">
    <w:nsid w:val="7A0E4477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BF1100F"/>
    <w:multiLevelType w:val="hybridMultilevel"/>
    <w:tmpl w:val="9B2A3BD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DD114FD"/>
    <w:multiLevelType w:val="hybridMultilevel"/>
    <w:tmpl w:val="4CFA7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9"/>
  </w:num>
  <w:num w:numId="2">
    <w:abstractNumId w:val="30"/>
  </w:num>
  <w:num w:numId="3">
    <w:abstractNumId w:val="35"/>
  </w:num>
  <w:num w:numId="4">
    <w:abstractNumId w:val="3"/>
  </w:num>
  <w:num w:numId="5">
    <w:abstractNumId w:val="26"/>
  </w:num>
  <w:num w:numId="6">
    <w:abstractNumId w:val="11"/>
  </w:num>
  <w:num w:numId="7">
    <w:abstractNumId w:val="27"/>
  </w:num>
  <w:num w:numId="8">
    <w:abstractNumId w:val="9"/>
  </w:num>
  <w:num w:numId="9">
    <w:abstractNumId w:val="40"/>
  </w:num>
  <w:num w:numId="10">
    <w:abstractNumId w:val="8"/>
  </w:num>
  <w:num w:numId="11">
    <w:abstractNumId w:val="6"/>
  </w:num>
  <w:num w:numId="12">
    <w:abstractNumId w:val="12"/>
  </w:num>
  <w:num w:numId="13">
    <w:abstractNumId w:val="33"/>
  </w:num>
  <w:num w:numId="14">
    <w:abstractNumId w:val="16"/>
  </w:num>
  <w:num w:numId="15">
    <w:abstractNumId w:val="17"/>
  </w:num>
  <w:num w:numId="16">
    <w:abstractNumId w:val="13"/>
  </w:num>
  <w:num w:numId="17">
    <w:abstractNumId w:val="14"/>
  </w:num>
  <w:num w:numId="18">
    <w:abstractNumId w:val="2"/>
  </w:num>
  <w:num w:numId="19">
    <w:abstractNumId w:val="1"/>
  </w:num>
  <w:num w:numId="20">
    <w:abstractNumId w:val="18"/>
  </w:num>
  <w:num w:numId="21">
    <w:abstractNumId w:val="15"/>
  </w:num>
  <w:num w:numId="22">
    <w:abstractNumId w:val="34"/>
  </w:num>
  <w:num w:numId="23">
    <w:abstractNumId w:val="25"/>
  </w:num>
  <w:num w:numId="24">
    <w:abstractNumId w:val="28"/>
  </w:num>
  <w:num w:numId="25">
    <w:abstractNumId w:val="29"/>
  </w:num>
  <w:num w:numId="26">
    <w:abstractNumId w:val="37"/>
  </w:num>
  <w:num w:numId="27">
    <w:abstractNumId w:val="5"/>
  </w:num>
  <w:num w:numId="28">
    <w:abstractNumId w:val="31"/>
  </w:num>
  <w:num w:numId="29">
    <w:abstractNumId w:val="38"/>
  </w:num>
  <w:num w:numId="30">
    <w:abstractNumId w:val="41"/>
  </w:num>
  <w:num w:numId="31">
    <w:abstractNumId w:val="32"/>
  </w:num>
  <w:num w:numId="32">
    <w:abstractNumId w:val="24"/>
  </w:num>
  <w:num w:numId="33">
    <w:abstractNumId w:val="7"/>
  </w:num>
  <w:num w:numId="34">
    <w:abstractNumId w:val="20"/>
  </w:num>
  <w:num w:numId="35">
    <w:abstractNumId w:val="10"/>
  </w:num>
  <w:num w:numId="36">
    <w:abstractNumId w:val="19"/>
  </w:num>
  <w:num w:numId="37">
    <w:abstractNumId w:val="23"/>
  </w:num>
  <w:num w:numId="38">
    <w:abstractNumId w:val="0"/>
  </w:num>
  <w:num w:numId="39">
    <w:abstractNumId w:val="21"/>
  </w:num>
  <w:num w:numId="40">
    <w:abstractNumId w:val="42"/>
  </w:num>
  <w:num w:numId="41">
    <w:abstractNumId w:val="36"/>
  </w:num>
  <w:num w:numId="42">
    <w:abstractNumId w:val="22"/>
  </w:num>
  <w:num w:numId="43">
    <w:abstractNumId w:val="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MwNbY0NjA2s7QwNDJQ0lEKTi0uzszPAykwrwUAhMhqyywAAAA="/>
  </w:docVars>
  <w:rsids>
    <w:rsidRoot w:val="004968B5"/>
    <w:rsid w:val="00001502"/>
    <w:rsid w:val="0000502A"/>
    <w:rsid w:val="000112C4"/>
    <w:rsid w:val="00012045"/>
    <w:rsid w:val="00014767"/>
    <w:rsid w:val="00014B47"/>
    <w:rsid w:val="000174F2"/>
    <w:rsid w:val="00021548"/>
    <w:rsid w:val="0002237E"/>
    <w:rsid w:val="000261A4"/>
    <w:rsid w:val="00026832"/>
    <w:rsid w:val="000303DD"/>
    <w:rsid w:val="00031107"/>
    <w:rsid w:val="00035CB9"/>
    <w:rsid w:val="00043F3F"/>
    <w:rsid w:val="00043FD1"/>
    <w:rsid w:val="00047D4B"/>
    <w:rsid w:val="00052F98"/>
    <w:rsid w:val="000542BC"/>
    <w:rsid w:val="00057DF4"/>
    <w:rsid w:val="000612A5"/>
    <w:rsid w:val="00061DC4"/>
    <w:rsid w:val="00062A85"/>
    <w:rsid w:val="000634E1"/>
    <w:rsid w:val="000667F4"/>
    <w:rsid w:val="00066E09"/>
    <w:rsid w:val="00067C92"/>
    <w:rsid w:val="00072A57"/>
    <w:rsid w:val="0007644F"/>
    <w:rsid w:val="0007748B"/>
    <w:rsid w:val="00082DED"/>
    <w:rsid w:val="0008309A"/>
    <w:rsid w:val="0008312A"/>
    <w:rsid w:val="00095222"/>
    <w:rsid w:val="000A25D1"/>
    <w:rsid w:val="000A4BAC"/>
    <w:rsid w:val="000A6018"/>
    <w:rsid w:val="000A61CC"/>
    <w:rsid w:val="000B12FA"/>
    <w:rsid w:val="000B1A74"/>
    <w:rsid w:val="000B2ECD"/>
    <w:rsid w:val="000B4924"/>
    <w:rsid w:val="000B759D"/>
    <w:rsid w:val="000B7DBC"/>
    <w:rsid w:val="000C0240"/>
    <w:rsid w:val="000C62F9"/>
    <w:rsid w:val="000D136D"/>
    <w:rsid w:val="000D1BE1"/>
    <w:rsid w:val="000D52D5"/>
    <w:rsid w:val="000D7041"/>
    <w:rsid w:val="000D7877"/>
    <w:rsid w:val="000E051F"/>
    <w:rsid w:val="000E1C33"/>
    <w:rsid w:val="000E30FD"/>
    <w:rsid w:val="000E3FC9"/>
    <w:rsid w:val="000E47CC"/>
    <w:rsid w:val="000E634F"/>
    <w:rsid w:val="000E7A7F"/>
    <w:rsid w:val="00105922"/>
    <w:rsid w:val="00115683"/>
    <w:rsid w:val="00121BA1"/>
    <w:rsid w:val="001242CB"/>
    <w:rsid w:val="001311F0"/>
    <w:rsid w:val="001323B9"/>
    <w:rsid w:val="00135BA0"/>
    <w:rsid w:val="00135D64"/>
    <w:rsid w:val="00136006"/>
    <w:rsid w:val="00136347"/>
    <w:rsid w:val="00137FE3"/>
    <w:rsid w:val="00143C6E"/>
    <w:rsid w:val="001449EC"/>
    <w:rsid w:val="00145ECC"/>
    <w:rsid w:val="00146CD2"/>
    <w:rsid w:val="00146DB3"/>
    <w:rsid w:val="00153939"/>
    <w:rsid w:val="0015440C"/>
    <w:rsid w:val="00155C12"/>
    <w:rsid w:val="00157C32"/>
    <w:rsid w:val="00160D68"/>
    <w:rsid w:val="001618AF"/>
    <w:rsid w:val="001670A7"/>
    <w:rsid w:val="00167130"/>
    <w:rsid w:val="00167183"/>
    <w:rsid w:val="00171ED3"/>
    <w:rsid w:val="0017594B"/>
    <w:rsid w:val="001762B1"/>
    <w:rsid w:val="00177E18"/>
    <w:rsid w:val="0018056F"/>
    <w:rsid w:val="00182714"/>
    <w:rsid w:val="00185C37"/>
    <w:rsid w:val="00187390"/>
    <w:rsid w:val="00193C8F"/>
    <w:rsid w:val="001951C1"/>
    <w:rsid w:val="00196695"/>
    <w:rsid w:val="0019706F"/>
    <w:rsid w:val="001971B0"/>
    <w:rsid w:val="0019758A"/>
    <w:rsid w:val="001A2F1C"/>
    <w:rsid w:val="001B361F"/>
    <w:rsid w:val="001B6F06"/>
    <w:rsid w:val="001C3843"/>
    <w:rsid w:val="001C5656"/>
    <w:rsid w:val="001D1067"/>
    <w:rsid w:val="001D19E0"/>
    <w:rsid w:val="001D4DE6"/>
    <w:rsid w:val="001D693D"/>
    <w:rsid w:val="001E3E65"/>
    <w:rsid w:val="001E6813"/>
    <w:rsid w:val="001E7063"/>
    <w:rsid w:val="001E7A03"/>
    <w:rsid w:val="001F0AF0"/>
    <w:rsid w:val="00202E05"/>
    <w:rsid w:val="002041F8"/>
    <w:rsid w:val="00205926"/>
    <w:rsid w:val="0021182D"/>
    <w:rsid w:val="002139D7"/>
    <w:rsid w:val="00216E13"/>
    <w:rsid w:val="002178B9"/>
    <w:rsid w:val="0022019D"/>
    <w:rsid w:val="002346F0"/>
    <w:rsid w:val="00242E8E"/>
    <w:rsid w:val="00245AA2"/>
    <w:rsid w:val="00247806"/>
    <w:rsid w:val="00252435"/>
    <w:rsid w:val="00253D56"/>
    <w:rsid w:val="00262992"/>
    <w:rsid w:val="00271563"/>
    <w:rsid w:val="002800D7"/>
    <w:rsid w:val="00280557"/>
    <w:rsid w:val="00281AA0"/>
    <w:rsid w:val="002846C5"/>
    <w:rsid w:val="002854FF"/>
    <w:rsid w:val="0028619D"/>
    <w:rsid w:val="002868BC"/>
    <w:rsid w:val="00291712"/>
    <w:rsid w:val="00294E9D"/>
    <w:rsid w:val="0029528B"/>
    <w:rsid w:val="00295608"/>
    <w:rsid w:val="002A174D"/>
    <w:rsid w:val="002A2C88"/>
    <w:rsid w:val="002A61C4"/>
    <w:rsid w:val="002A75AE"/>
    <w:rsid w:val="002C03C6"/>
    <w:rsid w:val="002C358A"/>
    <w:rsid w:val="002C554E"/>
    <w:rsid w:val="002D0448"/>
    <w:rsid w:val="002D43A4"/>
    <w:rsid w:val="002D7073"/>
    <w:rsid w:val="002E0194"/>
    <w:rsid w:val="002F0A13"/>
    <w:rsid w:val="002F6CBE"/>
    <w:rsid w:val="002F7418"/>
    <w:rsid w:val="00300AFC"/>
    <w:rsid w:val="00303EF8"/>
    <w:rsid w:val="00305351"/>
    <w:rsid w:val="00313DED"/>
    <w:rsid w:val="00314E49"/>
    <w:rsid w:val="003179F1"/>
    <w:rsid w:val="00322A51"/>
    <w:rsid w:val="0032739D"/>
    <w:rsid w:val="00327620"/>
    <w:rsid w:val="00331040"/>
    <w:rsid w:val="00333355"/>
    <w:rsid w:val="0033367B"/>
    <w:rsid w:val="00337BA4"/>
    <w:rsid w:val="0034741B"/>
    <w:rsid w:val="00351432"/>
    <w:rsid w:val="003540F6"/>
    <w:rsid w:val="003556B5"/>
    <w:rsid w:val="00355E97"/>
    <w:rsid w:val="00361E68"/>
    <w:rsid w:val="003620E2"/>
    <w:rsid w:val="00365E8E"/>
    <w:rsid w:val="003679B7"/>
    <w:rsid w:val="00380C54"/>
    <w:rsid w:val="003810D6"/>
    <w:rsid w:val="0039562D"/>
    <w:rsid w:val="003957AA"/>
    <w:rsid w:val="003A0B5F"/>
    <w:rsid w:val="003A2497"/>
    <w:rsid w:val="003B2EB8"/>
    <w:rsid w:val="003B6123"/>
    <w:rsid w:val="003B718E"/>
    <w:rsid w:val="003B7472"/>
    <w:rsid w:val="003B7661"/>
    <w:rsid w:val="003C2352"/>
    <w:rsid w:val="003C7777"/>
    <w:rsid w:val="003D0424"/>
    <w:rsid w:val="003E1737"/>
    <w:rsid w:val="003E3531"/>
    <w:rsid w:val="003E4041"/>
    <w:rsid w:val="003E4D76"/>
    <w:rsid w:val="003E54B5"/>
    <w:rsid w:val="003F0F66"/>
    <w:rsid w:val="003F5051"/>
    <w:rsid w:val="003F6967"/>
    <w:rsid w:val="00404AA7"/>
    <w:rsid w:val="00413C72"/>
    <w:rsid w:val="00415B8C"/>
    <w:rsid w:val="00420DF5"/>
    <w:rsid w:val="00421F02"/>
    <w:rsid w:val="00423915"/>
    <w:rsid w:val="0042419F"/>
    <w:rsid w:val="0043232D"/>
    <w:rsid w:val="00432DF9"/>
    <w:rsid w:val="00433912"/>
    <w:rsid w:val="00435433"/>
    <w:rsid w:val="00435775"/>
    <w:rsid w:val="004358A3"/>
    <w:rsid w:val="00436282"/>
    <w:rsid w:val="00436295"/>
    <w:rsid w:val="004371B6"/>
    <w:rsid w:val="004402CE"/>
    <w:rsid w:val="004415D7"/>
    <w:rsid w:val="00442A4C"/>
    <w:rsid w:val="00442D25"/>
    <w:rsid w:val="00443809"/>
    <w:rsid w:val="00444C7B"/>
    <w:rsid w:val="00446FD8"/>
    <w:rsid w:val="00455202"/>
    <w:rsid w:val="0045692D"/>
    <w:rsid w:val="004647DC"/>
    <w:rsid w:val="004668C0"/>
    <w:rsid w:val="004674AD"/>
    <w:rsid w:val="0047505C"/>
    <w:rsid w:val="004860AC"/>
    <w:rsid w:val="0048718B"/>
    <w:rsid w:val="00487496"/>
    <w:rsid w:val="0049185C"/>
    <w:rsid w:val="004960C4"/>
    <w:rsid w:val="004968B5"/>
    <w:rsid w:val="004A16CD"/>
    <w:rsid w:val="004A4EB8"/>
    <w:rsid w:val="004A55CE"/>
    <w:rsid w:val="004A6417"/>
    <w:rsid w:val="004B098C"/>
    <w:rsid w:val="004B139F"/>
    <w:rsid w:val="004B1426"/>
    <w:rsid w:val="004B3F36"/>
    <w:rsid w:val="004B76C1"/>
    <w:rsid w:val="004D16D2"/>
    <w:rsid w:val="004D20B3"/>
    <w:rsid w:val="004D3557"/>
    <w:rsid w:val="004D70A3"/>
    <w:rsid w:val="004E08BD"/>
    <w:rsid w:val="004E4D2A"/>
    <w:rsid w:val="004E6A6F"/>
    <w:rsid w:val="004F2231"/>
    <w:rsid w:val="004F4CC9"/>
    <w:rsid w:val="00500FF0"/>
    <w:rsid w:val="00505964"/>
    <w:rsid w:val="005112D1"/>
    <w:rsid w:val="00512E39"/>
    <w:rsid w:val="005133C8"/>
    <w:rsid w:val="00516DFD"/>
    <w:rsid w:val="005208A4"/>
    <w:rsid w:val="00520FD1"/>
    <w:rsid w:val="00522B0F"/>
    <w:rsid w:val="00524B4F"/>
    <w:rsid w:val="00526313"/>
    <w:rsid w:val="0052683E"/>
    <w:rsid w:val="005311FA"/>
    <w:rsid w:val="00531D0E"/>
    <w:rsid w:val="00532EA5"/>
    <w:rsid w:val="00540650"/>
    <w:rsid w:val="00546050"/>
    <w:rsid w:val="00547084"/>
    <w:rsid w:val="00547F95"/>
    <w:rsid w:val="0055035B"/>
    <w:rsid w:val="00550995"/>
    <w:rsid w:val="00552F28"/>
    <w:rsid w:val="00553243"/>
    <w:rsid w:val="00557700"/>
    <w:rsid w:val="0056076D"/>
    <w:rsid w:val="00566B8E"/>
    <w:rsid w:val="00572C46"/>
    <w:rsid w:val="00573829"/>
    <w:rsid w:val="0057466F"/>
    <w:rsid w:val="00575850"/>
    <w:rsid w:val="00575FBF"/>
    <w:rsid w:val="00580BF8"/>
    <w:rsid w:val="00585B80"/>
    <w:rsid w:val="00591606"/>
    <w:rsid w:val="005926A5"/>
    <w:rsid w:val="00594566"/>
    <w:rsid w:val="005A1B7A"/>
    <w:rsid w:val="005A200A"/>
    <w:rsid w:val="005A2229"/>
    <w:rsid w:val="005A6817"/>
    <w:rsid w:val="005B1907"/>
    <w:rsid w:val="005B27EA"/>
    <w:rsid w:val="005B321A"/>
    <w:rsid w:val="005B3A9C"/>
    <w:rsid w:val="005B58CF"/>
    <w:rsid w:val="005C3643"/>
    <w:rsid w:val="005C654B"/>
    <w:rsid w:val="005D13D6"/>
    <w:rsid w:val="005D3E68"/>
    <w:rsid w:val="005D483B"/>
    <w:rsid w:val="005D6703"/>
    <w:rsid w:val="005E359A"/>
    <w:rsid w:val="005E3757"/>
    <w:rsid w:val="005E41A6"/>
    <w:rsid w:val="005E4307"/>
    <w:rsid w:val="005E47D9"/>
    <w:rsid w:val="005E4BF3"/>
    <w:rsid w:val="005E4DD1"/>
    <w:rsid w:val="005E5B1F"/>
    <w:rsid w:val="005E7219"/>
    <w:rsid w:val="005E727A"/>
    <w:rsid w:val="005E7871"/>
    <w:rsid w:val="005F1E1E"/>
    <w:rsid w:val="005F3276"/>
    <w:rsid w:val="005F3540"/>
    <w:rsid w:val="00602B07"/>
    <w:rsid w:val="00605CF7"/>
    <w:rsid w:val="00607CF4"/>
    <w:rsid w:val="0061105E"/>
    <w:rsid w:val="006150D3"/>
    <w:rsid w:val="00617411"/>
    <w:rsid w:val="00617DE8"/>
    <w:rsid w:val="006203D7"/>
    <w:rsid w:val="0062195C"/>
    <w:rsid w:val="00623319"/>
    <w:rsid w:val="00626EE8"/>
    <w:rsid w:val="00630A4C"/>
    <w:rsid w:val="006339EB"/>
    <w:rsid w:val="00633A70"/>
    <w:rsid w:val="006346F8"/>
    <w:rsid w:val="006417B7"/>
    <w:rsid w:val="006426EE"/>
    <w:rsid w:val="00642D57"/>
    <w:rsid w:val="006449B1"/>
    <w:rsid w:val="00645D4E"/>
    <w:rsid w:val="0064654F"/>
    <w:rsid w:val="00652F97"/>
    <w:rsid w:val="00655629"/>
    <w:rsid w:val="00655B06"/>
    <w:rsid w:val="00661607"/>
    <w:rsid w:val="00667584"/>
    <w:rsid w:val="00670872"/>
    <w:rsid w:val="006709FB"/>
    <w:rsid w:val="006715C6"/>
    <w:rsid w:val="00676A6E"/>
    <w:rsid w:val="00680216"/>
    <w:rsid w:val="006842FA"/>
    <w:rsid w:val="0068500D"/>
    <w:rsid w:val="00686222"/>
    <w:rsid w:val="0068788D"/>
    <w:rsid w:val="00691681"/>
    <w:rsid w:val="0069313C"/>
    <w:rsid w:val="006A1925"/>
    <w:rsid w:val="006A4528"/>
    <w:rsid w:val="006A46FF"/>
    <w:rsid w:val="006A5421"/>
    <w:rsid w:val="006B13A9"/>
    <w:rsid w:val="006C2B62"/>
    <w:rsid w:val="006C445D"/>
    <w:rsid w:val="006C560F"/>
    <w:rsid w:val="006C79B9"/>
    <w:rsid w:val="006D149E"/>
    <w:rsid w:val="006D274E"/>
    <w:rsid w:val="006E5950"/>
    <w:rsid w:val="006F2829"/>
    <w:rsid w:val="006F4FBF"/>
    <w:rsid w:val="007026FF"/>
    <w:rsid w:val="007057F4"/>
    <w:rsid w:val="00705D20"/>
    <w:rsid w:val="00710E3D"/>
    <w:rsid w:val="007122A3"/>
    <w:rsid w:val="00713F09"/>
    <w:rsid w:val="007168E8"/>
    <w:rsid w:val="00720D6C"/>
    <w:rsid w:val="00721C65"/>
    <w:rsid w:val="0072218D"/>
    <w:rsid w:val="007229AC"/>
    <w:rsid w:val="0072686A"/>
    <w:rsid w:val="00730384"/>
    <w:rsid w:val="00730911"/>
    <w:rsid w:val="00734686"/>
    <w:rsid w:val="007369F0"/>
    <w:rsid w:val="00736AA8"/>
    <w:rsid w:val="00737526"/>
    <w:rsid w:val="00740106"/>
    <w:rsid w:val="007417B3"/>
    <w:rsid w:val="00742102"/>
    <w:rsid w:val="00744A4F"/>
    <w:rsid w:val="00746307"/>
    <w:rsid w:val="007509DD"/>
    <w:rsid w:val="00750AC4"/>
    <w:rsid w:val="00751A44"/>
    <w:rsid w:val="0075412F"/>
    <w:rsid w:val="007568BF"/>
    <w:rsid w:val="00764412"/>
    <w:rsid w:val="0076466C"/>
    <w:rsid w:val="00773B66"/>
    <w:rsid w:val="00774F5A"/>
    <w:rsid w:val="00794E15"/>
    <w:rsid w:val="0079732F"/>
    <w:rsid w:val="00797A8D"/>
    <w:rsid w:val="007A1B2A"/>
    <w:rsid w:val="007B2D7E"/>
    <w:rsid w:val="007B56CF"/>
    <w:rsid w:val="007C1136"/>
    <w:rsid w:val="007C3571"/>
    <w:rsid w:val="007C68F0"/>
    <w:rsid w:val="007C7473"/>
    <w:rsid w:val="007D26F1"/>
    <w:rsid w:val="007D3BEA"/>
    <w:rsid w:val="007D647D"/>
    <w:rsid w:val="007E0251"/>
    <w:rsid w:val="007E15D2"/>
    <w:rsid w:val="007E3EB9"/>
    <w:rsid w:val="007E52CD"/>
    <w:rsid w:val="007E5499"/>
    <w:rsid w:val="007E6036"/>
    <w:rsid w:val="007F49CD"/>
    <w:rsid w:val="007F58CE"/>
    <w:rsid w:val="0080466E"/>
    <w:rsid w:val="00804C08"/>
    <w:rsid w:val="00806936"/>
    <w:rsid w:val="0081088A"/>
    <w:rsid w:val="008164D6"/>
    <w:rsid w:val="008166ED"/>
    <w:rsid w:val="00816ABC"/>
    <w:rsid w:val="00822819"/>
    <w:rsid w:val="0082359B"/>
    <w:rsid w:val="0082440B"/>
    <w:rsid w:val="008253A5"/>
    <w:rsid w:val="00826CCE"/>
    <w:rsid w:val="008301DB"/>
    <w:rsid w:val="00831DAC"/>
    <w:rsid w:val="00836C02"/>
    <w:rsid w:val="00840327"/>
    <w:rsid w:val="008417CE"/>
    <w:rsid w:val="0084277E"/>
    <w:rsid w:val="00844EE2"/>
    <w:rsid w:val="008469DB"/>
    <w:rsid w:val="00850B98"/>
    <w:rsid w:val="008559D9"/>
    <w:rsid w:val="00855B8C"/>
    <w:rsid w:val="00857867"/>
    <w:rsid w:val="008635FF"/>
    <w:rsid w:val="00863E89"/>
    <w:rsid w:val="00871AE5"/>
    <w:rsid w:val="00873FC2"/>
    <w:rsid w:val="00874F86"/>
    <w:rsid w:val="0087704C"/>
    <w:rsid w:val="0088090E"/>
    <w:rsid w:val="00880BAA"/>
    <w:rsid w:val="00893A81"/>
    <w:rsid w:val="008A3C95"/>
    <w:rsid w:val="008A7C87"/>
    <w:rsid w:val="008B1057"/>
    <w:rsid w:val="008C386D"/>
    <w:rsid w:val="008C4875"/>
    <w:rsid w:val="008C4B71"/>
    <w:rsid w:val="008C5106"/>
    <w:rsid w:val="008D0693"/>
    <w:rsid w:val="008D5829"/>
    <w:rsid w:val="008D7D2E"/>
    <w:rsid w:val="008E0706"/>
    <w:rsid w:val="008E2B72"/>
    <w:rsid w:val="008E582F"/>
    <w:rsid w:val="008E6A83"/>
    <w:rsid w:val="008F63FE"/>
    <w:rsid w:val="008F6BD1"/>
    <w:rsid w:val="009028BE"/>
    <w:rsid w:val="00906738"/>
    <w:rsid w:val="00924128"/>
    <w:rsid w:val="00925B9C"/>
    <w:rsid w:val="00932B95"/>
    <w:rsid w:val="00933778"/>
    <w:rsid w:val="009337FD"/>
    <w:rsid w:val="00933C8D"/>
    <w:rsid w:val="0093766B"/>
    <w:rsid w:val="00940CF4"/>
    <w:rsid w:val="009410E5"/>
    <w:rsid w:val="00942135"/>
    <w:rsid w:val="00943A29"/>
    <w:rsid w:val="00943B34"/>
    <w:rsid w:val="00943F57"/>
    <w:rsid w:val="00946F55"/>
    <w:rsid w:val="00955804"/>
    <w:rsid w:val="009576B5"/>
    <w:rsid w:val="00960BAE"/>
    <w:rsid w:val="00961BE7"/>
    <w:rsid w:val="0096267E"/>
    <w:rsid w:val="0096392E"/>
    <w:rsid w:val="00965BD5"/>
    <w:rsid w:val="00966025"/>
    <w:rsid w:val="00966AD2"/>
    <w:rsid w:val="00967358"/>
    <w:rsid w:val="00972080"/>
    <w:rsid w:val="00972430"/>
    <w:rsid w:val="009743FE"/>
    <w:rsid w:val="00980BBA"/>
    <w:rsid w:val="0098254A"/>
    <w:rsid w:val="00986248"/>
    <w:rsid w:val="0098695B"/>
    <w:rsid w:val="009875C8"/>
    <w:rsid w:val="0099074B"/>
    <w:rsid w:val="00991D08"/>
    <w:rsid w:val="009A065D"/>
    <w:rsid w:val="009A66F4"/>
    <w:rsid w:val="009C03DE"/>
    <w:rsid w:val="009C60F2"/>
    <w:rsid w:val="009C7139"/>
    <w:rsid w:val="009D12D4"/>
    <w:rsid w:val="009D7D34"/>
    <w:rsid w:val="009E005E"/>
    <w:rsid w:val="009E01EE"/>
    <w:rsid w:val="009E2695"/>
    <w:rsid w:val="009E4816"/>
    <w:rsid w:val="009E4C84"/>
    <w:rsid w:val="009E7927"/>
    <w:rsid w:val="009F1B56"/>
    <w:rsid w:val="009F2244"/>
    <w:rsid w:val="009F43A2"/>
    <w:rsid w:val="009F4639"/>
    <w:rsid w:val="00A00575"/>
    <w:rsid w:val="00A0733F"/>
    <w:rsid w:val="00A1157F"/>
    <w:rsid w:val="00A13B09"/>
    <w:rsid w:val="00A22081"/>
    <w:rsid w:val="00A2461A"/>
    <w:rsid w:val="00A26EDB"/>
    <w:rsid w:val="00A31D5E"/>
    <w:rsid w:val="00A32007"/>
    <w:rsid w:val="00A33BE6"/>
    <w:rsid w:val="00A34F9A"/>
    <w:rsid w:val="00A360ED"/>
    <w:rsid w:val="00A3647A"/>
    <w:rsid w:val="00A37505"/>
    <w:rsid w:val="00A37A03"/>
    <w:rsid w:val="00A44CCC"/>
    <w:rsid w:val="00A45ED2"/>
    <w:rsid w:val="00A506B9"/>
    <w:rsid w:val="00A509AE"/>
    <w:rsid w:val="00A533B4"/>
    <w:rsid w:val="00A57863"/>
    <w:rsid w:val="00A6302A"/>
    <w:rsid w:val="00A63DE6"/>
    <w:rsid w:val="00A653FE"/>
    <w:rsid w:val="00A701B8"/>
    <w:rsid w:val="00A719C6"/>
    <w:rsid w:val="00A71C26"/>
    <w:rsid w:val="00A77ED2"/>
    <w:rsid w:val="00A82488"/>
    <w:rsid w:val="00A82687"/>
    <w:rsid w:val="00A82B37"/>
    <w:rsid w:val="00A83324"/>
    <w:rsid w:val="00A847FE"/>
    <w:rsid w:val="00A876FE"/>
    <w:rsid w:val="00A910F2"/>
    <w:rsid w:val="00A92C0A"/>
    <w:rsid w:val="00A93369"/>
    <w:rsid w:val="00A95ECB"/>
    <w:rsid w:val="00A96CFE"/>
    <w:rsid w:val="00AA094F"/>
    <w:rsid w:val="00AA0BA4"/>
    <w:rsid w:val="00AA5147"/>
    <w:rsid w:val="00AB0587"/>
    <w:rsid w:val="00AB1CFC"/>
    <w:rsid w:val="00AB1E9D"/>
    <w:rsid w:val="00AB2A97"/>
    <w:rsid w:val="00AB2E57"/>
    <w:rsid w:val="00AB37B1"/>
    <w:rsid w:val="00AB40DB"/>
    <w:rsid w:val="00AC1E61"/>
    <w:rsid w:val="00AD3516"/>
    <w:rsid w:val="00AD539E"/>
    <w:rsid w:val="00AD69ED"/>
    <w:rsid w:val="00AD6C4E"/>
    <w:rsid w:val="00AD75D6"/>
    <w:rsid w:val="00AE1307"/>
    <w:rsid w:val="00AE31F2"/>
    <w:rsid w:val="00AE69A4"/>
    <w:rsid w:val="00AE721D"/>
    <w:rsid w:val="00AF1D24"/>
    <w:rsid w:val="00AF404B"/>
    <w:rsid w:val="00AF42CA"/>
    <w:rsid w:val="00AF72DE"/>
    <w:rsid w:val="00B00CF7"/>
    <w:rsid w:val="00B04453"/>
    <w:rsid w:val="00B0688D"/>
    <w:rsid w:val="00B12359"/>
    <w:rsid w:val="00B21590"/>
    <w:rsid w:val="00B223D3"/>
    <w:rsid w:val="00B22E19"/>
    <w:rsid w:val="00B25489"/>
    <w:rsid w:val="00B26BF7"/>
    <w:rsid w:val="00B27C1A"/>
    <w:rsid w:val="00B40525"/>
    <w:rsid w:val="00B41584"/>
    <w:rsid w:val="00B41D82"/>
    <w:rsid w:val="00B654F4"/>
    <w:rsid w:val="00B65B86"/>
    <w:rsid w:val="00B73E98"/>
    <w:rsid w:val="00B80EDA"/>
    <w:rsid w:val="00B90346"/>
    <w:rsid w:val="00B92509"/>
    <w:rsid w:val="00BA540D"/>
    <w:rsid w:val="00BA5723"/>
    <w:rsid w:val="00BA7510"/>
    <w:rsid w:val="00BB146B"/>
    <w:rsid w:val="00BB228F"/>
    <w:rsid w:val="00BB4EDC"/>
    <w:rsid w:val="00BB69DC"/>
    <w:rsid w:val="00BB6CAC"/>
    <w:rsid w:val="00BB7555"/>
    <w:rsid w:val="00BC13E4"/>
    <w:rsid w:val="00BC1E09"/>
    <w:rsid w:val="00BC26FC"/>
    <w:rsid w:val="00BC2CA7"/>
    <w:rsid w:val="00BC49A9"/>
    <w:rsid w:val="00BC4DF3"/>
    <w:rsid w:val="00BD2C74"/>
    <w:rsid w:val="00BD370C"/>
    <w:rsid w:val="00BE0BBF"/>
    <w:rsid w:val="00BE34AE"/>
    <w:rsid w:val="00BE4EE4"/>
    <w:rsid w:val="00BE7253"/>
    <w:rsid w:val="00BF10AC"/>
    <w:rsid w:val="00BF497D"/>
    <w:rsid w:val="00C12AE3"/>
    <w:rsid w:val="00C13250"/>
    <w:rsid w:val="00C17B45"/>
    <w:rsid w:val="00C21693"/>
    <w:rsid w:val="00C2302A"/>
    <w:rsid w:val="00C25BE0"/>
    <w:rsid w:val="00C2649A"/>
    <w:rsid w:val="00C27981"/>
    <w:rsid w:val="00C30F2C"/>
    <w:rsid w:val="00C32FEE"/>
    <w:rsid w:val="00C33F78"/>
    <w:rsid w:val="00C3486E"/>
    <w:rsid w:val="00C362FC"/>
    <w:rsid w:val="00C376EA"/>
    <w:rsid w:val="00C40430"/>
    <w:rsid w:val="00C42CD7"/>
    <w:rsid w:val="00C4705D"/>
    <w:rsid w:val="00C53B00"/>
    <w:rsid w:val="00C562F9"/>
    <w:rsid w:val="00C57829"/>
    <w:rsid w:val="00C57BE7"/>
    <w:rsid w:val="00C61B40"/>
    <w:rsid w:val="00C61F2B"/>
    <w:rsid w:val="00C64E2C"/>
    <w:rsid w:val="00C67AC9"/>
    <w:rsid w:val="00C7493B"/>
    <w:rsid w:val="00C76E80"/>
    <w:rsid w:val="00C81654"/>
    <w:rsid w:val="00C86E05"/>
    <w:rsid w:val="00C92E14"/>
    <w:rsid w:val="00C937EE"/>
    <w:rsid w:val="00C97040"/>
    <w:rsid w:val="00CA143C"/>
    <w:rsid w:val="00CA1617"/>
    <w:rsid w:val="00CA16E0"/>
    <w:rsid w:val="00CA225E"/>
    <w:rsid w:val="00CA71A6"/>
    <w:rsid w:val="00CB3008"/>
    <w:rsid w:val="00CC2A9A"/>
    <w:rsid w:val="00CC2C63"/>
    <w:rsid w:val="00CD0088"/>
    <w:rsid w:val="00CD1726"/>
    <w:rsid w:val="00CD4E28"/>
    <w:rsid w:val="00CE0BC9"/>
    <w:rsid w:val="00CE2BAB"/>
    <w:rsid w:val="00CE44AD"/>
    <w:rsid w:val="00CF7F8C"/>
    <w:rsid w:val="00D004C2"/>
    <w:rsid w:val="00D012CE"/>
    <w:rsid w:val="00D03BF8"/>
    <w:rsid w:val="00D155A5"/>
    <w:rsid w:val="00D15601"/>
    <w:rsid w:val="00D2045C"/>
    <w:rsid w:val="00D225FB"/>
    <w:rsid w:val="00D274AB"/>
    <w:rsid w:val="00D328DE"/>
    <w:rsid w:val="00D360AA"/>
    <w:rsid w:val="00D36B66"/>
    <w:rsid w:val="00D36D54"/>
    <w:rsid w:val="00D376F0"/>
    <w:rsid w:val="00D41B18"/>
    <w:rsid w:val="00D43948"/>
    <w:rsid w:val="00D445ED"/>
    <w:rsid w:val="00D456AD"/>
    <w:rsid w:val="00D464B1"/>
    <w:rsid w:val="00D469B6"/>
    <w:rsid w:val="00D47C4D"/>
    <w:rsid w:val="00D50811"/>
    <w:rsid w:val="00D540AF"/>
    <w:rsid w:val="00D6093C"/>
    <w:rsid w:val="00D61234"/>
    <w:rsid w:val="00D622BE"/>
    <w:rsid w:val="00D63536"/>
    <w:rsid w:val="00D638C1"/>
    <w:rsid w:val="00D63C0A"/>
    <w:rsid w:val="00D64547"/>
    <w:rsid w:val="00D67A1C"/>
    <w:rsid w:val="00D73043"/>
    <w:rsid w:val="00D73D44"/>
    <w:rsid w:val="00D80821"/>
    <w:rsid w:val="00D80DA6"/>
    <w:rsid w:val="00D81500"/>
    <w:rsid w:val="00D82EA0"/>
    <w:rsid w:val="00D87A15"/>
    <w:rsid w:val="00D90116"/>
    <w:rsid w:val="00D94801"/>
    <w:rsid w:val="00D967AC"/>
    <w:rsid w:val="00DA150B"/>
    <w:rsid w:val="00DB16AF"/>
    <w:rsid w:val="00DB1D53"/>
    <w:rsid w:val="00DB2385"/>
    <w:rsid w:val="00DB29F1"/>
    <w:rsid w:val="00DB3F38"/>
    <w:rsid w:val="00DC65B8"/>
    <w:rsid w:val="00DC65F6"/>
    <w:rsid w:val="00DD0948"/>
    <w:rsid w:val="00DD0D51"/>
    <w:rsid w:val="00DD3468"/>
    <w:rsid w:val="00DD5F2D"/>
    <w:rsid w:val="00DD7E2A"/>
    <w:rsid w:val="00DF65B8"/>
    <w:rsid w:val="00E0018A"/>
    <w:rsid w:val="00E03C7E"/>
    <w:rsid w:val="00E03CC2"/>
    <w:rsid w:val="00E10ADC"/>
    <w:rsid w:val="00E178EC"/>
    <w:rsid w:val="00E31C34"/>
    <w:rsid w:val="00E34AF3"/>
    <w:rsid w:val="00E373EA"/>
    <w:rsid w:val="00E37AA5"/>
    <w:rsid w:val="00E4230B"/>
    <w:rsid w:val="00E43859"/>
    <w:rsid w:val="00E45C6F"/>
    <w:rsid w:val="00E45E6A"/>
    <w:rsid w:val="00E50A4D"/>
    <w:rsid w:val="00E54362"/>
    <w:rsid w:val="00E556A5"/>
    <w:rsid w:val="00E55ED9"/>
    <w:rsid w:val="00E56BD1"/>
    <w:rsid w:val="00E57A34"/>
    <w:rsid w:val="00E57D0B"/>
    <w:rsid w:val="00E6136E"/>
    <w:rsid w:val="00E6217C"/>
    <w:rsid w:val="00E712F2"/>
    <w:rsid w:val="00E71AAB"/>
    <w:rsid w:val="00E73985"/>
    <w:rsid w:val="00E758BC"/>
    <w:rsid w:val="00E800BC"/>
    <w:rsid w:val="00E84504"/>
    <w:rsid w:val="00E95AFE"/>
    <w:rsid w:val="00E96BE0"/>
    <w:rsid w:val="00EA0F66"/>
    <w:rsid w:val="00EA4370"/>
    <w:rsid w:val="00EA7A17"/>
    <w:rsid w:val="00EB003A"/>
    <w:rsid w:val="00EB1AA9"/>
    <w:rsid w:val="00EC35AB"/>
    <w:rsid w:val="00EC44DD"/>
    <w:rsid w:val="00ED082F"/>
    <w:rsid w:val="00ED0B1D"/>
    <w:rsid w:val="00ED3756"/>
    <w:rsid w:val="00ED62B3"/>
    <w:rsid w:val="00ED6919"/>
    <w:rsid w:val="00ED6C91"/>
    <w:rsid w:val="00ED7B2A"/>
    <w:rsid w:val="00ED7D6D"/>
    <w:rsid w:val="00EE0311"/>
    <w:rsid w:val="00EE4BA8"/>
    <w:rsid w:val="00EF065A"/>
    <w:rsid w:val="00EF21E1"/>
    <w:rsid w:val="00EF32E3"/>
    <w:rsid w:val="00EF3F9D"/>
    <w:rsid w:val="00EF4C7A"/>
    <w:rsid w:val="00EF5378"/>
    <w:rsid w:val="00F00342"/>
    <w:rsid w:val="00F016D7"/>
    <w:rsid w:val="00F034A0"/>
    <w:rsid w:val="00F065FB"/>
    <w:rsid w:val="00F076CD"/>
    <w:rsid w:val="00F07D44"/>
    <w:rsid w:val="00F10212"/>
    <w:rsid w:val="00F13777"/>
    <w:rsid w:val="00F13B0E"/>
    <w:rsid w:val="00F15428"/>
    <w:rsid w:val="00F155C7"/>
    <w:rsid w:val="00F22464"/>
    <w:rsid w:val="00F3006C"/>
    <w:rsid w:val="00F34977"/>
    <w:rsid w:val="00F349EA"/>
    <w:rsid w:val="00F36879"/>
    <w:rsid w:val="00F412BE"/>
    <w:rsid w:val="00F43A02"/>
    <w:rsid w:val="00F45884"/>
    <w:rsid w:val="00F553FE"/>
    <w:rsid w:val="00F56581"/>
    <w:rsid w:val="00F61B51"/>
    <w:rsid w:val="00F622F3"/>
    <w:rsid w:val="00F63939"/>
    <w:rsid w:val="00F63E25"/>
    <w:rsid w:val="00F641A2"/>
    <w:rsid w:val="00F7203C"/>
    <w:rsid w:val="00F74650"/>
    <w:rsid w:val="00F80FB0"/>
    <w:rsid w:val="00F81F2B"/>
    <w:rsid w:val="00F84D65"/>
    <w:rsid w:val="00F84DAE"/>
    <w:rsid w:val="00F87936"/>
    <w:rsid w:val="00F904F8"/>
    <w:rsid w:val="00F91AD0"/>
    <w:rsid w:val="00F9364E"/>
    <w:rsid w:val="00F94F44"/>
    <w:rsid w:val="00FA76BF"/>
    <w:rsid w:val="00FA7D95"/>
    <w:rsid w:val="00FB05E4"/>
    <w:rsid w:val="00FB1926"/>
    <w:rsid w:val="00FB618B"/>
    <w:rsid w:val="00FC07B3"/>
    <w:rsid w:val="00FC0954"/>
    <w:rsid w:val="00FC30E4"/>
    <w:rsid w:val="00FC4062"/>
    <w:rsid w:val="00FC4184"/>
    <w:rsid w:val="00FC4313"/>
    <w:rsid w:val="00FC62F5"/>
    <w:rsid w:val="00FC64AE"/>
    <w:rsid w:val="00FD6E70"/>
    <w:rsid w:val="00FE0810"/>
    <w:rsid w:val="00FE274F"/>
    <w:rsid w:val="00FF0B06"/>
    <w:rsid w:val="00FF0B43"/>
    <w:rsid w:val="00FF341D"/>
    <w:rsid w:val="00FF4BA0"/>
    <w:rsid w:val="00FF4C8E"/>
    <w:rsid w:val="00FF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1534A64"/>
  <w15:chartTrackingRefBased/>
  <w15:docId w15:val="{4F557CD2-1E4E-46B6-A765-7EC0A5357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6FF"/>
    <w:pPr>
      <w:spacing w:after="0"/>
    </w:pPr>
    <w:rPr>
      <w:b/>
      <w:color w:val="0F0F3F" w:themeColor="text1"/>
      <w:sz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Heading1Char">
    <w:name w:val="Heading 1 Char"/>
    <w:basedOn w:val="DefaultParagraphFont"/>
    <w:link w:val="Heading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Bullet">
    <w:name w:val="List Bullet"/>
    <w:basedOn w:val="Content"/>
    <w:uiPriority w:val="11"/>
    <w:qFormat/>
    <w:rsid w:val="005C3643"/>
    <w:pPr>
      <w:framePr w:wrap="around"/>
      <w:numPr>
        <w:numId w:val="2"/>
      </w:numPr>
    </w:pPr>
    <w:rPr>
      <w:noProof/>
    </w:rPr>
  </w:style>
  <w:style w:type="paragraph" w:customStyle="1" w:styleId="AlignedText">
    <w:name w:val="Aligned Text"/>
    <w:basedOn w:val="Heading3"/>
    <w:uiPriority w:val="2"/>
    <w:qFormat/>
    <w:rsid w:val="004F2231"/>
  </w:style>
  <w:style w:type="paragraph" w:styleId="TOC1">
    <w:name w:val="toc 1"/>
    <w:basedOn w:val="Normal"/>
    <w:uiPriority w:val="39"/>
    <w:pPr>
      <w:tabs>
        <w:tab w:val="right" w:leader="dot" w:pos="5040"/>
      </w:tabs>
    </w:pPr>
  </w:style>
  <w:style w:type="paragraph" w:styleId="TOC2">
    <w:name w:val="toc 2"/>
    <w:basedOn w:val="Normal"/>
    <w:uiPriority w:val="39"/>
    <w:pPr>
      <w:tabs>
        <w:tab w:val="right" w:leader="dot" w:pos="5040"/>
      </w:tabs>
    </w:pPr>
  </w:style>
  <w:style w:type="paragraph" w:styleId="Title">
    <w:name w:val="Title"/>
    <w:basedOn w:val="Normal"/>
    <w:link w:val="TitleCh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Footer">
    <w:name w:val="footer"/>
    <w:basedOn w:val="Normal"/>
    <w:link w:val="FooterChar"/>
    <w:uiPriority w:val="99"/>
    <w:pPr>
      <w:spacing w:line="240" w:lineRule="auto"/>
      <w:ind w:right="130"/>
      <w:jc w:val="right"/>
    </w:pPr>
  </w:style>
  <w:style w:type="character" w:customStyle="1" w:styleId="FooterChar">
    <w:name w:val="Footer Char"/>
    <w:basedOn w:val="DefaultParagraphFont"/>
    <w:link w:val="Footer"/>
    <w:uiPriority w:val="99"/>
    <w:rPr>
      <w:lang w:eastAsia="en-US"/>
    </w:rPr>
  </w:style>
  <w:style w:type="paragraph" w:styleId="Header">
    <w:name w:val="header"/>
    <w:basedOn w:val="Normal"/>
    <w:link w:val="HeaderChar"/>
    <w:uiPriority w:val="99"/>
    <w:pPr>
      <w:spacing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Pr>
      <w:lang w:eastAsia="en-US"/>
    </w:rPr>
  </w:style>
  <w:style w:type="table" w:styleId="TableGrid">
    <w:name w:val="Table Grid"/>
    <w:basedOn w:val="Table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Number">
    <w:name w:val="List Number"/>
    <w:basedOn w:val="Normal"/>
    <w:uiPriority w:val="10"/>
    <w:qFormat/>
    <w:rsid w:val="00B0688D"/>
    <w:pPr>
      <w:numPr>
        <w:numId w:val="1"/>
      </w:numPr>
    </w:pPr>
    <w:rPr>
      <w:rFonts w:eastAsiaTheme="minorHAnsi"/>
      <w:b w:val="0"/>
    </w:rPr>
  </w:style>
  <w:style w:type="character" w:customStyle="1" w:styleId="Heading3Char">
    <w:name w:val="Heading 3 Char"/>
    <w:basedOn w:val="DefaultParagraphFont"/>
    <w:link w:val="Heading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7057F4"/>
    <w:rPr>
      <w:color w:val="60C5E8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t">
    <w:name w:val="Content"/>
    <w:basedOn w:val="Normal"/>
    <w:link w:val="ContentChar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Emphasis">
    <w:name w:val="Emphasis"/>
    <w:basedOn w:val="DefaultParagraphFont"/>
    <w:uiPriority w:val="20"/>
    <w:unhideWhenUsed/>
    <w:qFormat/>
    <w:rsid w:val="007C7473"/>
    <w:rPr>
      <w:i/>
      <w:iCs/>
    </w:rPr>
  </w:style>
  <w:style w:type="character" w:customStyle="1" w:styleId="ContentChar">
    <w:name w:val="Content Char"/>
    <w:basedOn w:val="DefaultParagraphFont"/>
    <w:link w:val="Content"/>
    <w:rsid w:val="002178B9"/>
    <w:rPr>
      <w:color w:val="0F0F3F" w:themeColor="text1"/>
      <w:sz w:val="28"/>
      <w:lang w:eastAsia="en-US"/>
    </w:rPr>
  </w:style>
  <w:style w:type="paragraph" w:styleId="NormalWeb">
    <w:name w:val="Normal (Web)"/>
    <w:basedOn w:val="Normal"/>
    <w:uiPriority w:val="99"/>
    <w:unhideWhenUsed/>
    <w:rsid w:val="008069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</w:rPr>
  </w:style>
  <w:style w:type="paragraph" w:styleId="ListParagraph">
    <w:name w:val="List Paragraph"/>
    <w:basedOn w:val="Normal"/>
    <w:uiPriority w:val="34"/>
    <w:unhideWhenUsed/>
    <w:qFormat/>
    <w:rsid w:val="0018271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8271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123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6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svg"/><Relationship Id="rId18" Type="http://schemas.openxmlformats.org/officeDocument/2006/relationships/image" Target="media/image8.sv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45.png"/><Relationship Id="rId3" Type="http://schemas.openxmlformats.org/officeDocument/2006/relationships/image" Target="media/image40.png"/><Relationship Id="rId7" Type="http://schemas.openxmlformats.org/officeDocument/2006/relationships/image" Target="media/image44.png"/><Relationship Id="rId2" Type="http://schemas.openxmlformats.org/officeDocument/2006/relationships/image" Target="media/image39.svg"/><Relationship Id="rId1" Type="http://schemas.openxmlformats.org/officeDocument/2006/relationships/image" Target="media/image38.png"/><Relationship Id="rId6" Type="http://schemas.openxmlformats.org/officeDocument/2006/relationships/image" Target="media/image43.svg"/><Relationship Id="rId5" Type="http://schemas.openxmlformats.org/officeDocument/2006/relationships/image" Target="media/image42.png"/><Relationship Id="rId4" Type="http://schemas.openxmlformats.org/officeDocument/2006/relationships/image" Target="media/image41.svg"/><Relationship Id="rId9" Type="http://schemas.openxmlformats.org/officeDocument/2006/relationships/image" Target="media/image4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ebruiker\Documents\tf16402393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C33155325C9407EBBEA22397B722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A33FB9-4979-4187-9BD2-FB1069DD778B}"/>
      </w:docPartPr>
      <w:docPartBody>
        <w:p w:rsidR="00FC678D" w:rsidRDefault="00B25519">
          <w:pPr>
            <w:pStyle w:val="4C33155325C9407EBBEA22397B722D2E"/>
          </w:pPr>
          <w:r>
            <w:t>Type chapter title (level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 Light">
    <w:altName w:val="Arial Nova Light"/>
    <w:charset w:val="00"/>
    <w:family w:val="swiss"/>
    <w:pitch w:val="variable"/>
    <w:sig w:usb0="0000028F" w:usb1="00000002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519"/>
    <w:rsid w:val="00027F1A"/>
    <w:rsid w:val="003B1EF5"/>
    <w:rsid w:val="00441129"/>
    <w:rsid w:val="004D66B9"/>
    <w:rsid w:val="006339D3"/>
    <w:rsid w:val="006E5A60"/>
    <w:rsid w:val="008017BE"/>
    <w:rsid w:val="008F743B"/>
    <w:rsid w:val="00984BFD"/>
    <w:rsid w:val="00B25519"/>
    <w:rsid w:val="00B62BAC"/>
    <w:rsid w:val="00BF4C63"/>
    <w:rsid w:val="00BF5A8E"/>
    <w:rsid w:val="00C458F6"/>
    <w:rsid w:val="00D46FE2"/>
    <w:rsid w:val="00F00815"/>
    <w:rsid w:val="00FC678D"/>
    <w:rsid w:val="00FE2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33155325C9407EBBEA22397B722D2E">
    <w:name w:val="4C33155325C9407EBBEA22397B722D2E"/>
  </w:style>
  <w:style w:type="paragraph" w:customStyle="1" w:styleId="C3292201C1C14AF6BCA64F33C47FFEFC">
    <w:name w:val="C3292201C1C14AF6BCA64F33C47FFEFC"/>
  </w:style>
  <w:style w:type="paragraph" w:customStyle="1" w:styleId="6025433092EF44B8BC7D2396C8B576D1">
    <w:name w:val="6025433092EF44B8BC7D2396C8B576D1"/>
  </w:style>
  <w:style w:type="paragraph" w:customStyle="1" w:styleId="878FBAFCE6B04F01B6F91C4EA27CB833">
    <w:name w:val="878FBAFCE6B04F01B6F91C4EA27CB833"/>
  </w:style>
  <w:style w:type="paragraph" w:customStyle="1" w:styleId="E0729286F3F849779BC1B4C43D55EF23">
    <w:name w:val="E0729286F3F849779BC1B4C43D55EF23"/>
  </w:style>
  <w:style w:type="paragraph" w:customStyle="1" w:styleId="16290D25C9D347E6A46A32B3EE8C7F0D">
    <w:name w:val="16290D25C9D347E6A46A32B3EE8C7F0D"/>
  </w:style>
  <w:style w:type="paragraph" w:customStyle="1" w:styleId="7E572373537E4BAA8A86457B4F2129E9">
    <w:name w:val="7E572373537E4BAA8A86457B4F2129E9"/>
    <w:rsid w:val="00B25519"/>
  </w:style>
  <w:style w:type="character" w:styleId="PlaceholderText">
    <w:name w:val="Placeholder Text"/>
    <w:basedOn w:val="DefaultParagraphFont"/>
    <w:uiPriority w:val="99"/>
    <w:semiHidden/>
    <w:rsid w:val="00B2551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4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8E58A89D1B0F4E9F56F6FBB4E9F12A" ma:contentTypeVersion="13" ma:contentTypeDescription="Een nieuw document maken." ma:contentTypeScope="" ma:versionID="4eedd78e5cd5e553d60ba82317565380">
  <xsd:schema xmlns:xsd="http://www.w3.org/2001/XMLSchema" xmlns:xs="http://www.w3.org/2001/XMLSchema" xmlns:p="http://schemas.microsoft.com/office/2006/metadata/properties" xmlns:ns3="586c8484-e43e-45d1-ae63-71c2dfa658b7" xmlns:ns4="c72ccf1c-f823-4462-887c-76bdde01b084" targetNamespace="http://schemas.microsoft.com/office/2006/metadata/properties" ma:root="true" ma:fieldsID="e92ec027a8131f95179ff639eefc23a3" ns3:_="" ns4:_="">
    <xsd:import namespace="586c8484-e43e-45d1-ae63-71c2dfa658b7"/>
    <xsd:import namespace="c72ccf1c-f823-4462-887c-76bdde01b08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6c8484-e43e-45d1-ae63-71c2dfa658b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ccf1c-f823-4462-887c-76bdde01b084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2FC75-5ED0-4E94-BD89-649E0665CD5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FC3FAF2-C79C-436C-94AF-5C518B5D9DE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186A836-70D7-4FF9-8936-6D4FD18E3D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86c8484-e43e-45d1-ae63-71c2dfa658b7"/>
    <ds:schemaRef ds:uri="c72ccf1c-f823-4462-887c-76bdde01b0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605557D-2E98-48EF-84DB-B8E245479A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tf16402393</Template>
  <TotalTime>2</TotalTime>
  <Pages>30</Pages>
  <Words>3451</Words>
  <Characters>19673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Kareem sxm</dc:creator>
  <cp:keywords/>
  <dc:description/>
  <cp:lastModifiedBy>Kareem SXM</cp:lastModifiedBy>
  <cp:revision>4</cp:revision>
  <cp:lastPrinted>2020-06-24T21:43:00Z</cp:lastPrinted>
  <dcterms:created xsi:type="dcterms:W3CDTF">2020-06-24T21:39:00Z</dcterms:created>
  <dcterms:modified xsi:type="dcterms:W3CDTF">2020-06-24T21:43:00Z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0x010100908E58A89D1B0F4E9F56F6FBB4E9F12A</vt:lpwstr>
  </property>
</Properties>
</file>